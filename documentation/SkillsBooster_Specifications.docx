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AAA0" w14:textId="7A71EFEC" w:rsidR="211DB254" w:rsidRPr="006548BF" w:rsidRDefault="211DB254" w:rsidP="00A55548">
      <w:pPr>
        <w:spacing w:line="276" w:lineRule="auto"/>
        <w:rPr>
          <w:lang w:val="en-GB"/>
        </w:rPr>
      </w:pPr>
    </w:p>
    <w:p w14:paraId="0A37501D" w14:textId="77777777" w:rsidR="009C4376" w:rsidRPr="006548BF" w:rsidRDefault="009C4376" w:rsidP="00A55548">
      <w:pPr>
        <w:spacing w:line="276" w:lineRule="auto"/>
        <w:rPr>
          <w:lang w:val="en-GB"/>
        </w:rPr>
      </w:pPr>
    </w:p>
    <w:p w14:paraId="61861944" w14:textId="77777777" w:rsidR="002764D5" w:rsidRPr="006548BF" w:rsidRDefault="002764D5" w:rsidP="00A55548">
      <w:pPr>
        <w:spacing w:line="276" w:lineRule="auto"/>
        <w:rPr>
          <w:lang w:val="en-GB"/>
        </w:rPr>
      </w:pPr>
    </w:p>
    <w:p w14:paraId="5DAB6C7B" w14:textId="77777777" w:rsidR="00E61741" w:rsidRPr="006548BF" w:rsidRDefault="00E61741" w:rsidP="00A55548">
      <w:pPr>
        <w:spacing w:line="276" w:lineRule="auto"/>
        <w:rPr>
          <w:lang w:val="en-GB"/>
        </w:rPr>
      </w:pPr>
    </w:p>
    <w:p w14:paraId="02EB378F" w14:textId="77777777" w:rsidR="00E61741" w:rsidRPr="006548BF" w:rsidRDefault="00E61741" w:rsidP="00A55548">
      <w:pPr>
        <w:spacing w:line="276" w:lineRule="auto"/>
        <w:jc w:val="center"/>
        <w:rPr>
          <w:b/>
          <w:sz w:val="48"/>
          <w:lang w:val="en-GB"/>
        </w:rPr>
      </w:pPr>
    </w:p>
    <w:p w14:paraId="46A5937D" w14:textId="77777777" w:rsidR="002764D5" w:rsidRDefault="002764D5" w:rsidP="00A55548">
      <w:pPr>
        <w:spacing w:line="276" w:lineRule="auto"/>
        <w:jc w:val="center"/>
        <w:rPr>
          <w:b/>
          <w:sz w:val="48"/>
          <w:lang w:val="en-GB"/>
        </w:rPr>
      </w:pPr>
    </w:p>
    <w:p w14:paraId="20D19D78" w14:textId="77777777" w:rsidR="00572758" w:rsidRPr="006548BF" w:rsidRDefault="00572758" w:rsidP="00A55548">
      <w:pPr>
        <w:spacing w:line="276" w:lineRule="auto"/>
        <w:jc w:val="center"/>
        <w:rPr>
          <w:b/>
          <w:sz w:val="48"/>
          <w:lang w:val="en-GB"/>
        </w:rPr>
      </w:pPr>
    </w:p>
    <w:p w14:paraId="06E1C430" w14:textId="77777777" w:rsidR="002764D5" w:rsidRPr="006548BF" w:rsidRDefault="002764D5" w:rsidP="00A55548">
      <w:pPr>
        <w:spacing w:line="276" w:lineRule="auto"/>
        <w:jc w:val="center"/>
        <w:rPr>
          <w:b/>
          <w:sz w:val="48"/>
          <w:lang w:val="en-GB"/>
        </w:rPr>
      </w:pPr>
    </w:p>
    <w:p w14:paraId="6A05A809" w14:textId="379531E8" w:rsidR="00E61741" w:rsidRPr="006548BF" w:rsidRDefault="00A710CE" w:rsidP="00A55548">
      <w:pPr>
        <w:pStyle w:val="Naslov"/>
        <w:spacing w:line="276" w:lineRule="auto"/>
        <w:jc w:val="center"/>
        <w:rPr>
          <w:lang w:val="en-GB"/>
        </w:rPr>
      </w:pPr>
      <w:r w:rsidRPr="006548BF">
        <w:rPr>
          <w:lang w:val="en-GB"/>
        </w:rPr>
        <w:t>USE CASE SPECIFICATIONS</w:t>
      </w:r>
    </w:p>
    <w:p w14:paraId="5BA10F82" w14:textId="33B0CD17" w:rsidR="00E61741" w:rsidRPr="006548BF" w:rsidRDefault="007730FA" w:rsidP="00A55548">
      <w:pPr>
        <w:spacing w:line="276" w:lineRule="auto"/>
        <w:jc w:val="center"/>
        <w:rPr>
          <w:sz w:val="36"/>
          <w:lang w:val="en-GB"/>
        </w:rPr>
      </w:pPr>
      <w:proofErr w:type="spellStart"/>
      <w:r w:rsidRPr="006548BF">
        <w:rPr>
          <w:sz w:val="36"/>
          <w:lang w:val="en-GB"/>
        </w:rPr>
        <w:t>SkillsBooster</w:t>
      </w:r>
      <w:proofErr w:type="spellEnd"/>
    </w:p>
    <w:p w14:paraId="5A39BBE3" w14:textId="77777777" w:rsidR="00E61741" w:rsidRPr="006548BF" w:rsidRDefault="00E61741" w:rsidP="00A55548">
      <w:pPr>
        <w:spacing w:line="276" w:lineRule="auto"/>
        <w:rPr>
          <w:lang w:val="en-GB"/>
        </w:rPr>
      </w:pPr>
    </w:p>
    <w:p w14:paraId="41C8F396" w14:textId="77777777" w:rsidR="00E61741" w:rsidRPr="006548BF" w:rsidRDefault="00E61741" w:rsidP="00A55548">
      <w:pPr>
        <w:spacing w:line="276" w:lineRule="auto"/>
        <w:rPr>
          <w:lang w:val="en-GB"/>
        </w:rPr>
      </w:pPr>
    </w:p>
    <w:p w14:paraId="72A3D3EC" w14:textId="77777777" w:rsidR="00E61741" w:rsidRPr="006548BF" w:rsidRDefault="00E61741" w:rsidP="00A55548">
      <w:pPr>
        <w:spacing w:line="276" w:lineRule="auto"/>
        <w:rPr>
          <w:lang w:val="en-GB"/>
        </w:rPr>
      </w:pPr>
    </w:p>
    <w:p w14:paraId="0D0B940D" w14:textId="77777777" w:rsidR="00E61741" w:rsidRPr="006548BF" w:rsidRDefault="00E61741" w:rsidP="00A55548">
      <w:pPr>
        <w:spacing w:line="276" w:lineRule="auto"/>
        <w:rPr>
          <w:b/>
          <w:lang w:val="en-GB"/>
        </w:rPr>
      </w:pPr>
    </w:p>
    <w:p w14:paraId="0E27B00A" w14:textId="77777777" w:rsidR="00E61741" w:rsidRPr="006548BF" w:rsidRDefault="00E61741" w:rsidP="00A55548">
      <w:pPr>
        <w:spacing w:line="276" w:lineRule="auto"/>
        <w:rPr>
          <w:b/>
          <w:lang w:val="en-GB"/>
        </w:rPr>
      </w:pPr>
    </w:p>
    <w:p w14:paraId="3DEEC669" w14:textId="77777777" w:rsidR="00E61741" w:rsidRPr="006548BF" w:rsidRDefault="00E61741" w:rsidP="00A55548">
      <w:pPr>
        <w:spacing w:line="276" w:lineRule="auto"/>
        <w:rPr>
          <w:b/>
          <w:lang w:val="en-GB"/>
        </w:rPr>
      </w:pPr>
    </w:p>
    <w:p w14:paraId="3656B9AB" w14:textId="77777777" w:rsidR="00E61741" w:rsidRPr="006548BF" w:rsidRDefault="00E61741" w:rsidP="00A55548">
      <w:pPr>
        <w:spacing w:line="276" w:lineRule="auto"/>
        <w:rPr>
          <w:b/>
          <w:lang w:val="en-GB"/>
        </w:rPr>
      </w:pPr>
    </w:p>
    <w:p w14:paraId="049F31CB" w14:textId="2BB14944" w:rsidR="003702C9" w:rsidRPr="006548BF" w:rsidRDefault="003702C9" w:rsidP="00A55548">
      <w:pPr>
        <w:spacing w:line="276" w:lineRule="auto"/>
        <w:rPr>
          <w:b/>
          <w:lang w:val="en-GB"/>
        </w:rPr>
      </w:pPr>
    </w:p>
    <w:p w14:paraId="4B5489EC" w14:textId="053C02DF" w:rsidR="00275ABD" w:rsidRPr="006548BF" w:rsidRDefault="00275ABD" w:rsidP="00A55548">
      <w:pPr>
        <w:spacing w:line="276" w:lineRule="auto"/>
        <w:rPr>
          <w:b/>
          <w:lang w:val="en-GB"/>
        </w:rPr>
      </w:pPr>
    </w:p>
    <w:p w14:paraId="5C5D067B" w14:textId="77777777" w:rsidR="0012220D" w:rsidRPr="006548BF" w:rsidRDefault="0012220D" w:rsidP="00A55548">
      <w:pPr>
        <w:spacing w:line="276" w:lineRule="auto"/>
        <w:rPr>
          <w:b/>
          <w:lang w:val="en-GB"/>
        </w:rPr>
      </w:pPr>
    </w:p>
    <w:p w14:paraId="458D8A9C" w14:textId="16B7694E" w:rsidR="00E61741" w:rsidRPr="006548BF" w:rsidRDefault="006252D0" w:rsidP="00A55548">
      <w:pPr>
        <w:spacing w:line="276" w:lineRule="auto"/>
        <w:rPr>
          <w:b/>
          <w:bCs/>
          <w:color w:val="FF0000"/>
          <w:sz w:val="28"/>
          <w:szCs w:val="28"/>
          <w:lang w:val="en-GB"/>
        </w:rPr>
      </w:pPr>
      <w:r w:rsidRPr="006548BF">
        <w:rPr>
          <w:b/>
          <w:bCs/>
          <w:sz w:val="28"/>
          <w:szCs w:val="28"/>
          <w:lang w:val="en-GB"/>
        </w:rPr>
        <w:t>Authors</w:t>
      </w:r>
      <w:r w:rsidR="00E61741" w:rsidRPr="006548BF">
        <w:rPr>
          <w:b/>
          <w:bCs/>
          <w:sz w:val="28"/>
          <w:szCs w:val="28"/>
          <w:lang w:val="en-GB"/>
        </w:rPr>
        <w:t>:</w:t>
      </w:r>
      <w:r w:rsidR="00D702D9" w:rsidRPr="006548BF">
        <w:rPr>
          <w:sz w:val="28"/>
          <w:szCs w:val="28"/>
          <w:lang w:val="en-GB"/>
        </w:rPr>
        <w:t xml:space="preserve"> </w:t>
      </w:r>
      <w:r w:rsidR="081A30B9" w:rsidRPr="006548BF">
        <w:rPr>
          <w:sz w:val="28"/>
          <w:szCs w:val="28"/>
          <w:lang w:val="en-GB"/>
        </w:rPr>
        <w:t>Barbara Ferlinc, Klara Kirbiš</w:t>
      </w:r>
      <w:r w:rsidR="002764D5" w:rsidRPr="006548BF">
        <w:rPr>
          <w:sz w:val="28"/>
          <w:szCs w:val="28"/>
          <w:lang w:val="en-GB"/>
        </w:rPr>
        <w:t xml:space="preserve">, Jaša Jernej </w:t>
      </w:r>
      <w:proofErr w:type="spellStart"/>
      <w:r w:rsidR="002764D5" w:rsidRPr="006548BF">
        <w:rPr>
          <w:sz w:val="28"/>
          <w:szCs w:val="28"/>
          <w:lang w:val="en-GB"/>
        </w:rPr>
        <w:t>Rakun</w:t>
      </w:r>
      <w:proofErr w:type="spellEnd"/>
      <w:r w:rsidR="002764D5" w:rsidRPr="006548BF">
        <w:rPr>
          <w:sz w:val="28"/>
          <w:szCs w:val="28"/>
          <w:lang w:val="en-GB"/>
        </w:rPr>
        <w:t xml:space="preserve"> Kokalj</w:t>
      </w:r>
    </w:p>
    <w:p w14:paraId="7C2AED0D" w14:textId="78E56800" w:rsidR="00652890" w:rsidRDefault="006252D0" w:rsidP="00A55548">
      <w:pPr>
        <w:spacing w:line="276" w:lineRule="auto"/>
        <w:rPr>
          <w:sz w:val="28"/>
          <w:szCs w:val="28"/>
          <w:lang w:val="en-GB"/>
        </w:rPr>
      </w:pPr>
      <w:r w:rsidRPr="006548BF">
        <w:rPr>
          <w:b/>
          <w:bCs/>
          <w:sz w:val="28"/>
          <w:szCs w:val="28"/>
          <w:lang w:val="en-GB"/>
        </w:rPr>
        <w:t>Year</w:t>
      </w:r>
      <w:r w:rsidR="00D702D9" w:rsidRPr="006548BF">
        <w:rPr>
          <w:b/>
          <w:bCs/>
          <w:sz w:val="28"/>
          <w:szCs w:val="28"/>
          <w:lang w:val="en-GB"/>
        </w:rPr>
        <w:t xml:space="preserve">: </w:t>
      </w:r>
      <w:r w:rsidR="00D6580B" w:rsidRPr="006548BF">
        <w:rPr>
          <w:sz w:val="28"/>
          <w:szCs w:val="28"/>
          <w:lang w:val="en-GB"/>
        </w:rPr>
        <w:t>2024</w:t>
      </w:r>
    </w:p>
    <w:p w14:paraId="13D3CAD4" w14:textId="77777777" w:rsidR="00652890" w:rsidRDefault="00652890" w:rsidP="00A55548">
      <w:pPr>
        <w:spacing w:after="0" w:line="276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br w:type="page"/>
      </w:r>
    </w:p>
    <w:sdt>
      <w:sdtPr>
        <w:id w:val="1303274351"/>
        <w:docPartObj>
          <w:docPartGallery w:val="Table of Contents"/>
          <w:docPartUnique/>
        </w:docPartObj>
      </w:sdtPr>
      <w:sdtEndPr>
        <w:rPr>
          <w:sz w:val="24"/>
          <w:szCs w:val="22"/>
          <w:lang w:bidi="ar-SA"/>
        </w:rPr>
      </w:sdtEndPr>
      <w:sdtContent>
        <w:p w14:paraId="5D2C2EAE" w14:textId="6769D080" w:rsidR="00652890" w:rsidRDefault="00652890" w:rsidP="00A55548">
          <w:pPr>
            <w:pStyle w:val="NaslovTOC"/>
            <w:spacing w:line="276" w:lineRule="auto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</w:t>
          </w:r>
          <w:r w:rsidR="004D4504">
            <w:t>s</w:t>
          </w:r>
          <w:proofErr w:type="spellEnd"/>
        </w:p>
        <w:p w14:paraId="13D97C33" w14:textId="7642F658" w:rsidR="00C915A8" w:rsidRDefault="00652890" w:rsidP="00A55548">
          <w:pPr>
            <w:pStyle w:val="Kazalovsebine1"/>
            <w:tabs>
              <w:tab w:val="left" w:pos="44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60961" w:history="1">
            <w:r w:rsidR="00C915A8" w:rsidRPr="00F8253E">
              <w:rPr>
                <w:rStyle w:val="Hiperpovezava"/>
                <w:noProof/>
                <w:lang w:val="en-GB"/>
              </w:rPr>
              <w:t>2</w:t>
            </w:r>
            <w:r w:rsidR="00C915A8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C915A8" w:rsidRPr="00F8253E">
              <w:rPr>
                <w:rStyle w:val="Hiperpovezava"/>
                <w:noProof/>
                <w:lang w:val="en-GB"/>
              </w:rPr>
              <w:t>&lt;&lt; Company registration &gt;&gt;</w:t>
            </w:r>
            <w:r w:rsidR="00C915A8">
              <w:rPr>
                <w:noProof/>
                <w:webHidden/>
              </w:rPr>
              <w:tab/>
            </w:r>
            <w:r w:rsidR="00C915A8">
              <w:rPr>
                <w:noProof/>
                <w:webHidden/>
              </w:rPr>
              <w:fldChar w:fldCharType="begin"/>
            </w:r>
            <w:r w:rsidR="00C915A8">
              <w:rPr>
                <w:noProof/>
                <w:webHidden/>
              </w:rPr>
              <w:instrText xml:space="preserve"> PAGEREF _Toc175260961 \h </w:instrText>
            </w:r>
            <w:r w:rsidR="00C915A8">
              <w:rPr>
                <w:noProof/>
                <w:webHidden/>
              </w:rPr>
            </w:r>
            <w:r w:rsidR="00C915A8">
              <w:rPr>
                <w:noProof/>
                <w:webHidden/>
              </w:rPr>
              <w:fldChar w:fldCharType="separate"/>
            </w:r>
            <w:r w:rsidR="00C915A8">
              <w:rPr>
                <w:noProof/>
                <w:webHidden/>
              </w:rPr>
              <w:t>4</w:t>
            </w:r>
            <w:r w:rsidR="00C915A8">
              <w:rPr>
                <w:noProof/>
                <w:webHidden/>
              </w:rPr>
              <w:fldChar w:fldCharType="end"/>
            </w:r>
          </w:hyperlink>
        </w:p>
        <w:p w14:paraId="197E7A8F" w14:textId="1174F761" w:rsidR="00C915A8" w:rsidRDefault="00C915A8" w:rsidP="00A55548">
          <w:pPr>
            <w:pStyle w:val="Kazalovsebine1"/>
            <w:tabs>
              <w:tab w:val="left" w:pos="44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62" w:history="1">
            <w:r w:rsidRPr="00F8253E">
              <w:rPr>
                <w:rStyle w:val="Hiperpovezava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Adding users to the platform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851C" w14:textId="11858BB7" w:rsidR="00C915A8" w:rsidRDefault="00C915A8" w:rsidP="00A55548">
          <w:pPr>
            <w:pStyle w:val="Kazalovsebine1"/>
            <w:tabs>
              <w:tab w:val="left" w:pos="44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63" w:history="1">
            <w:r w:rsidRPr="00F8253E">
              <w:rPr>
                <w:rStyle w:val="Hiperpovezava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Login to the platform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4FBF" w14:textId="1045C0E5" w:rsidR="00C915A8" w:rsidRDefault="00C915A8" w:rsidP="00A55548">
          <w:pPr>
            <w:pStyle w:val="Kazalovsebine1"/>
            <w:tabs>
              <w:tab w:val="left" w:pos="44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64" w:history="1">
            <w:r w:rsidRPr="00F8253E">
              <w:rPr>
                <w:rStyle w:val="Hiperpovezava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Adding knowledge domains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44A6" w14:textId="105AE247" w:rsidR="00C915A8" w:rsidRDefault="00C915A8" w:rsidP="00A55548">
          <w:pPr>
            <w:pStyle w:val="Kazalovsebine1"/>
            <w:tabs>
              <w:tab w:val="left" w:pos="44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65" w:history="1">
            <w:r w:rsidRPr="00F8253E">
              <w:rPr>
                <w:rStyle w:val="Hiperpovezava"/>
                <w:noProof/>
                <w:lang w:val="en-GB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Defining key skills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94A9" w14:textId="5AA6BE84" w:rsidR="00C915A8" w:rsidRDefault="00C915A8" w:rsidP="00A55548">
          <w:pPr>
            <w:pStyle w:val="Kazalovsebine1"/>
            <w:tabs>
              <w:tab w:val="left" w:pos="44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66" w:history="1">
            <w:r w:rsidRPr="00F8253E">
              <w:rPr>
                <w:rStyle w:val="Hiperpovezava"/>
                <w:noProof/>
                <w:lang w:val="en-GB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Add, edit and delete learning materials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D0B7" w14:textId="10C1D675" w:rsidR="00C915A8" w:rsidRDefault="00C915A8" w:rsidP="00A55548">
          <w:pPr>
            <w:pStyle w:val="Kazalovsebine1"/>
            <w:tabs>
              <w:tab w:val="left" w:pos="44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67" w:history="1">
            <w:r w:rsidRPr="00F8253E">
              <w:rPr>
                <w:rStyle w:val="Hiperpovezava"/>
                <w:noProof/>
                <w:lang w:val="en-GB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Entering, editing and deleting questions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D499" w14:textId="0A2999EA" w:rsidR="00C915A8" w:rsidRDefault="00C915A8" w:rsidP="00A55548">
          <w:pPr>
            <w:pStyle w:val="Kazalovsebine1"/>
            <w:tabs>
              <w:tab w:val="left" w:pos="44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68" w:history="1">
            <w:r w:rsidRPr="00F8253E">
              <w:rPr>
                <w:rStyle w:val="Hiperpovezava"/>
                <w:noProof/>
                <w:lang w:val="en-GB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Adding correct and incorrect answers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BC6F" w14:textId="135ED58A" w:rsidR="00C915A8" w:rsidRDefault="00C915A8" w:rsidP="00A55548">
          <w:pPr>
            <w:pStyle w:val="Kazalovsebine1"/>
            <w:tabs>
              <w:tab w:val="left" w:pos="66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69" w:history="1">
            <w:r w:rsidRPr="00F8253E">
              <w:rPr>
                <w:rStyle w:val="Hiperpovezava"/>
                <w:noProof/>
                <w:lang w:val="en-GB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Classification of employees into knowledge domains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D9C6" w14:textId="1DEDD351" w:rsidR="00C915A8" w:rsidRDefault="00C915A8" w:rsidP="00A55548">
          <w:pPr>
            <w:pStyle w:val="Kazalovsebine1"/>
            <w:tabs>
              <w:tab w:val="left" w:pos="66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70" w:history="1">
            <w:r w:rsidRPr="00F8253E">
              <w:rPr>
                <w:rStyle w:val="Hiperpovezava"/>
                <w:noProof/>
                <w:lang w:val="en-GB"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Comparing knowledge between employees and tracking progress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468A" w14:textId="04145AF8" w:rsidR="00C915A8" w:rsidRDefault="00C915A8" w:rsidP="00A55548">
          <w:pPr>
            <w:pStyle w:val="Kazalovsebine1"/>
            <w:tabs>
              <w:tab w:val="left" w:pos="66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71" w:history="1">
            <w:r w:rsidRPr="00F8253E">
              <w:rPr>
                <w:rStyle w:val="Hiperpovezava"/>
                <w:noProof/>
                <w:lang w:val="en-GB"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Access to learning units and materials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EC28" w14:textId="2BD3FF0E" w:rsidR="00C915A8" w:rsidRDefault="00C915A8" w:rsidP="00A55548">
          <w:pPr>
            <w:pStyle w:val="Kazalovsebine1"/>
            <w:tabs>
              <w:tab w:val="left" w:pos="66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72" w:history="1">
            <w:r w:rsidRPr="00F8253E">
              <w:rPr>
                <w:rStyle w:val="Hiperpovezava"/>
                <w:noProof/>
                <w:lang w:val="en-GB"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Answering questions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9413" w14:textId="1B96C8CA" w:rsidR="00C915A8" w:rsidRDefault="00C915A8" w:rsidP="00A55548">
          <w:pPr>
            <w:pStyle w:val="Kazalovsebine1"/>
            <w:tabs>
              <w:tab w:val="left" w:pos="66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73" w:history="1">
            <w:r w:rsidRPr="00F8253E">
              <w:rPr>
                <w:rStyle w:val="Hiperpovezava"/>
                <w:noProof/>
                <w:lang w:val="en-GB"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Generating answers with AI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52B3" w14:textId="4F4462AA" w:rsidR="00C915A8" w:rsidRDefault="00C915A8" w:rsidP="00A55548">
          <w:pPr>
            <w:pStyle w:val="Kazalovsebine1"/>
            <w:tabs>
              <w:tab w:val="left" w:pos="66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74" w:history="1">
            <w:r w:rsidRPr="00F8253E">
              <w:rPr>
                <w:rStyle w:val="Hiperpovezava"/>
                <w:noProof/>
                <w:lang w:val="en-GB"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Generating and updating the knowledge matrix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86E8" w14:textId="4502EF9C" w:rsidR="00C915A8" w:rsidRDefault="00C915A8" w:rsidP="00A55548">
          <w:pPr>
            <w:pStyle w:val="Kazalovsebine1"/>
            <w:tabs>
              <w:tab w:val="left" w:pos="66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75260975" w:history="1">
            <w:r w:rsidRPr="00F8253E">
              <w:rPr>
                <w:rStyle w:val="Hiperpovezava"/>
                <w:noProof/>
                <w:lang w:val="en-GB"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F8253E">
              <w:rPr>
                <w:rStyle w:val="Hiperpovezava"/>
                <w:noProof/>
                <w:lang w:val="en-GB"/>
              </w:rPr>
              <w:t>&lt;&lt; Analysis of answers 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B988" w14:textId="2F8F18B9" w:rsidR="00652890" w:rsidRDefault="00652890" w:rsidP="00A55548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B7BD6A0" w14:textId="77777777" w:rsidR="00E61741" w:rsidRPr="00652890" w:rsidRDefault="00E61741" w:rsidP="00A55548">
      <w:pPr>
        <w:spacing w:line="276" w:lineRule="auto"/>
        <w:rPr>
          <w:color w:val="FF0000"/>
          <w:sz w:val="28"/>
          <w:szCs w:val="28"/>
          <w:lang w:val="en-GB"/>
        </w:rPr>
      </w:pPr>
    </w:p>
    <w:p w14:paraId="62486C05" w14:textId="22D7ABED" w:rsidR="003702C9" w:rsidRPr="006548BF" w:rsidRDefault="00E61741" w:rsidP="00A55548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br w:type="page"/>
      </w:r>
      <w:bookmarkStart w:id="0" w:name="_Toc175260961"/>
      <w:r w:rsidR="003702C9" w:rsidRPr="006548BF">
        <w:rPr>
          <w:lang w:val="en-GB"/>
        </w:rPr>
        <w:lastRenderedPageBreak/>
        <w:t>&lt;&lt;</w:t>
      </w:r>
      <w:r w:rsidR="7046664F" w:rsidRPr="006548BF">
        <w:rPr>
          <w:lang w:val="en-GB"/>
        </w:rPr>
        <w:t xml:space="preserve"> </w:t>
      </w:r>
      <w:r w:rsidR="00D22061" w:rsidRPr="006548BF">
        <w:rPr>
          <w:lang w:val="en-GB"/>
        </w:rPr>
        <w:t xml:space="preserve">Company registration </w:t>
      </w:r>
      <w:r w:rsidR="003702C9" w:rsidRPr="006548BF">
        <w:rPr>
          <w:lang w:val="en-GB"/>
        </w:rPr>
        <w:t>&gt;&gt;</w:t>
      </w:r>
      <w:bookmarkEnd w:id="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3702C9" w:rsidRPr="006548BF" w14:paraId="1D2976BC" w14:textId="77777777" w:rsidTr="211DB254">
        <w:tc>
          <w:tcPr>
            <w:tcW w:w="6799" w:type="dxa"/>
            <w:shd w:val="clear" w:color="auto" w:fill="auto"/>
          </w:tcPr>
          <w:p w14:paraId="4FB75B6F" w14:textId="35DE39CC" w:rsidR="003702C9" w:rsidRPr="006548BF" w:rsidRDefault="00D22061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3702C9" w:rsidRPr="006548BF">
              <w:rPr>
                <w:b/>
                <w:bCs/>
                <w:lang w:val="en-GB"/>
              </w:rPr>
              <w:t>:</w:t>
            </w:r>
            <w:r w:rsidR="7FB0CB6C" w:rsidRPr="006548BF">
              <w:rPr>
                <w:b/>
                <w:bCs/>
                <w:lang w:val="en-GB"/>
              </w:rPr>
              <w:t xml:space="preserve"> </w:t>
            </w:r>
            <w:r w:rsidRPr="006548BF">
              <w:rPr>
                <w:b/>
                <w:bCs/>
                <w:lang w:val="en-GB"/>
              </w:rPr>
              <w:t>Company registration</w:t>
            </w:r>
          </w:p>
        </w:tc>
        <w:tc>
          <w:tcPr>
            <w:tcW w:w="2263" w:type="dxa"/>
            <w:shd w:val="clear" w:color="auto" w:fill="auto"/>
          </w:tcPr>
          <w:p w14:paraId="2BB67820" w14:textId="00762D71" w:rsidR="003702C9" w:rsidRPr="006548BF" w:rsidRDefault="003702C9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>ID</w:t>
            </w:r>
            <w:r w:rsidR="049A9800" w:rsidRPr="006548BF">
              <w:rPr>
                <w:b/>
                <w:bCs/>
                <w:lang w:val="en-GB"/>
              </w:rPr>
              <w:t xml:space="preserve">: </w:t>
            </w:r>
            <w:r w:rsidR="004F74A5" w:rsidRPr="006548BF">
              <w:rPr>
                <w:i/>
                <w:iCs/>
                <w:lang w:val="en-GB"/>
              </w:rPr>
              <w:t>1</w:t>
            </w:r>
          </w:p>
        </w:tc>
      </w:tr>
      <w:tr w:rsidR="003702C9" w:rsidRPr="006548BF" w14:paraId="3B8BD9A3" w14:textId="77777777" w:rsidTr="211DB254">
        <w:tc>
          <w:tcPr>
            <w:tcW w:w="9062" w:type="dxa"/>
            <w:gridSpan w:val="2"/>
            <w:shd w:val="clear" w:color="auto" w:fill="auto"/>
          </w:tcPr>
          <w:p w14:paraId="052F9EAD" w14:textId="1458F792" w:rsidR="003702C9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4101652C" w14:textId="14CDBAC8" w:rsidR="003702C9" w:rsidRPr="006548BF" w:rsidRDefault="000C26EE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The administrator registers on the platform and adds his company to the platform.</w:t>
            </w:r>
          </w:p>
        </w:tc>
      </w:tr>
      <w:tr w:rsidR="003702C9" w:rsidRPr="006548BF" w14:paraId="2F694BDC" w14:textId="77777777" w:rsidTr="211DB254">
        <w:tc>
          <w:tcPr>
            <w:tcW w:w="9062" w:type="dxa"/>
            <w:gridSpan w:val="2"/>
            <w:shd w:val="clear" w:color="auto" w:fill="auto"/>
          </w:tcPr>
          <w:p w14:paraId="744E8363" w14:textId="7B552324" w:rsidR="003702C9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4B99056E" w14:textId="1CB6BCFE" w:rsidR="003702C9" w:rsidRPr="006548BF" w:rsidRDefault="00473EE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Administrator</w:t>
            </w:r>
          </w:p>
        </w:tc>
      </w:tr>
      <w:tr w:rsidR="003702C9" w:rsidRPr="006548BF" w14:paraId="73EB01AD" w14:textId="77777777" w:rsidTr="211DB254">
        <w:tc>
          <w:tcPr>
            <w:tcW w:w="9062" w:type="dxa"/>
            <w:gridSpan w:val="2"/>
            <w:shd w:val="clear" w:color="auto" w:fill="auto"/>
          </w:tcPr>
          <w:p w14:paraId="5081D009" w14:textId="4B91BF10" w:rsidR="003702C9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1299C43A" w14:textId="6C319B83" w:rsidR="003702C9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The company is not yet registered in IS. IS must work.</w:t>
            </w:r>
          </w:p>
        </w:tc>
      </w:tr>
      <w:tr w:rsidR="003702C9" w:rsidRPr="006548BF" w14:paraId="2E1B514A" w14:textId="77777777" w:rsidTr="211DB254">
        <w:tc>
          <w:tcPr>
            <w:tcW w:w="9062" w:type="dxa"/>
            <w:gridSpan w:val="2"/>
            <w:shd w:val="clear" w:color="auto" w:fill="auto"/>
          </w:tcPr>
          <w:p w14:paraId="1345A7CD" w14:textId="65E299F5" w:rsidR="003702C9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32043EDB" w:rsidRPr="006548BF">
              <w:rPr>
                <w:b/>
                <w:bCs/>
                <w:lang w:val="en-GB"/>
              </w:rPr>
              <w:t>:</w:t>
            </w:r>
          </w:p>
          <w:p w14:paraId="4DDBEF00" w14:textId="3EC76E1C" w:rsidR="00F25C23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The administrator has successfully registered in IS and added a company, and has received an e-mail to </w:t>
            </w:r>
            <w:proofErr w:type="spellStart"/>
            <w:r w:rsidRPr="006548BF">
              <w:rPr>
                <w:lang w:val="en-GB"/>
              </w:rPr>
              <w:t>enroll</w:t>
            </w:r>
            <w:proofErr w:type="spellEnd"/>
            <w:r w:rsidRPr="006548BF">
              <w:rPr>
                <w:lang w:val="en-GB"/>
              </w:rPr>
              <w:t xml:space="preserve"> in IS.</w:t>
            </w:r>
          </w:p>
        </w:tc>
      </w:tr>
      <w:tr w:rsidR="003702C9" w:rsidRPr="006548BF" w14:paraId="22819293" w14:textId="77777777" w:rsidTr="211DB254">
        <w:tc>
          <w:tcPr>
            <w:tcW w:w="9062" w:type="dxa"/>
            <w:gridSpan w:val="2"/>
            <w:shd w:val="clear" w:color="auto" w:fill="auto"/>
          </w:tcPr>
          <w:p w14:paraId="01D235A0" w14:textId="3B7E2BF3" w:rsidR="003702C9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24AC9243" w14:textId="77777777" w:rsidR="006548BF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1. In the login window, press the "Register a company" link.</w:t>
            </w:r>
          </w:p>
          <w:p w14:paraId="0B73D96D" w14:textId="77777777" w:rsidR="006548BF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2. Fill in the input fields "Name", "Address", "Postcode", "Email address" and "Password".</w:t>
            </w:r>
          </w:p>
          <w:p w14:paraId="7668F034" w14:textId="77777777" w:rsidR="006548BF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3. Tick "I agree to the terms of use".</w:t>
            </w:r>
          </w:p>
          <w:p w14:paraId="3461D779" w14:textId="32D3F147" w:rsidR="00880870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4. Press the "Register" button.</w:t>
            </w:r>
          </w:p>
        </w:tc>
      </w:tr>
      <w:tr w:rsidR="003702C9" w:rsidRPr="006548BF" w14:paraId="0E30ABDD" w14:textId="77777777" w:rsidTr="211DB254">
        <w:tc>
          <w:tcPr>
            <w:tcW w:w="9062" w:type="dxa"/>
            <w:gridSpan w:val="2"/>
            <w:shd w:val="clear" w:color="auto" w:fill="auto"/>
          </w:tcPr>
          <w:p w14:paraId="06048220" w14:textId="103C441F" w:rsidR="00B7783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571FDDD0" w:rsidRPr="006548BF">
              <w:rPr>
                <w:b/>
                <w:bCs/>
                <w:lang w:val="en-GB"/>
              </w:rPr>
              <w:t>:</w:t>
            </w:r>
          </w:p>
          <w:p w14:paraId="43DA8CFC" w14:textId="77777777" w:rsidR="006548BF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1a1. The user cannot click on the "Register Company" link due to an error.</w:t>
            </w:r>
          </w:p>
          <w:p w14:paraId="325F7D5C" w14:textId="77777777" w:rsidR="006548BF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1a2. The user refreshes the page and tries again.</w:t>
            </w:r>
          </w:p>
          <w:p w14:paraId="1458F5C9" w14:textId="77777777" w:rsidR="006548BF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1a3. Try again after refreshing.</w:t>
            </w:r>
          </w:p>
          <w:p w14:paraId="33D9DECF" w14:textId="77777777" w:rsidR="006548BF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4a1. The user cannot press the "Register" button due to an error.</w:t>
            </w:r>
          </w:p>
          <w:p w14:paraId="48458D48" w14:textId="77777777" w:rsidR="006548BF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4a2. The user refreshes the page and tries again.</w:t>
            </w:r>
          </w:p>
          <w:p w14:paraId="3CF2D8B6" w14:textId="2F49D415" w:rsidR="00455704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4a3. Try again after refreshing.</w:t>
            </w:r>
          </w:p>
        </w:tc>
      </w:tr>
      <w:tr w:rsidR="00536E11" w:rsidRPr="006548BF" w14:paraId="205AB4EF" w14:textId="77777777" w:rsidTr="211DB254">
        <w:tc>
          <w:tcPr>
            <w:tcW w:w="9062" w:type="dxa"/>
            <w:gridSpan w:val="2"/>
            <w:shd w:val="clear" w:color="auto" w:fill="auto"/>
          </w:tcPr>
          <w:p w14:paraId="05F98DAA" w14:textId="31F91B2E" w:rsidR="00536E11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6031BA17" w:rsidRPr="006548BF">
              <w:rPr>
                <w:b/>
                <w:bCs/>
                <w:lang w:val="en-GB"/>
              </w:rPr>
              <w:t>:</w:t>
            </w:r>
          </w:p>
          <w:p w14:paraId="606E16DA" w14:textId="77777777" w:rsidR="006548BF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3a1. Due to the error, the user cannot mark "I agree to the terms of use", no matter how many times he tries.</w:t>
            </w:r>
          </w:p>
          <w:p w14:paraId="0FB78278" w14:textId="7A6F989C" w:rsidR="00536E11" w:rsidRPr="006548BF" w:rsidRDefault="006548BF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4a1. Due to the error, the user does not receive a confirmation email, regardless of how many times he registers the company in the application.</w:t>
            </w:r>
          </w:p>
        </w:tc>
      </w:tr>
    </w:tbl>
    <w:p w14:paraId="00237B34" w14:textId="5AA57089" w:rsidR="00F8273C" w:rsidRPr="006548BF" w:rsidRDefault="00F8273C" w:rsidP="00A55548">
      <w:pPr>
        <w:pStyle w:val="Naslov1"/>
        <w:spacing w:line="276" w:lineRule="auto"/>
        <w:rPr>
          <w:lang w:val="en-GB"/>
        </w:rPr>
      </w:pPr>
      <w:bookmarkStart w:id="1" w:name="_Toc175260962"/>
      <w:r w:rsidRPr="006548BF">
        <w:rPr>
          <w:lang w:val="en-GB"/>
        </w:rPr>
        <w:t xml:space="preserve">&lt;&lt; </w:t>
      </w:r>
      <w:r w:rsidR="0037051B">
        <w:rPr>
          <w:lang w:val="en-GB"/>
        </w:rPr>
        <w:t>Adding users to the platform</w:t>
      </w:r>
      <w:r w:rsidRPr="006548BF">
        <w:rPr>
          <w:lang w:val="en-GB"/>
        </w:rPr>
        <w:t xml:space="preserve"> &gt;&gt;</w:t>
      </w:r>
      <w:bookmarkEnd w:id="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F8273C" w:rsidRPr="006548BF" w14:paraId="5EFE9A64" w14:textId="77777777" w:rsidTr="00162096">
        <w:tc>
          <w:tcPr>
            <w:tcW w:w="6799" w:type="dxa"/>
            <w:shd w:val="clear" w:color="auto" w:fill="auto"/>
          </w:tcPr>
          <w:p w14:paraId="6C3A1743" w14:textId="2105C5D5" w:rsidR="00F8273C" w:rsidRPr="006548BF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F8273C" w:rsidRPr="006548BF">
              <w:rPr>
                <w:b/>
                <w:bCs/>
                <w:lang w:val="en-GB"/>
              </w:rPr>
              <w:t xml:space="preserve">: </w:t>
            </w:r>
            <w:r w:rsidR="0037051B" w:rsidRPr="0037051B">
              <w:rPr>
                <w:b/>
                <w:bCs/>
                <w:lang w:val="en-GB"/>
              </w:rPr>
              <w:t>Adding users to the platform</w:t>
            </w:r>
          </w:p>
        </w:tc>
        <w:tc>
          <w:tcPr>
            <w:tcW w:w="2263" w:type="dxa"/>
            <w:shd w:val="clear" w:color="auto" w:fill="auto"/>
          </w:tcPr>
          <w:p w14:paraId="0B9B46FA" w14:textId="0B0FCEEB" w:rsidR="00F8273C" w:rsidRPr="006548BF" w:rsidRDefault="00F8273C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2</w:t>
            </w:r>
          </w:p>
        </w:tc>
      </w:tr>
      <w:tr w:rsidR="00F8273C" w:rsidRPr="006548BF" w14:paraId="0B1E5AC4" w14:textId="77777777" w:rsidTr="00162096">
        <w:tc>
          <w:tcPr>
            <w:tcW w:w="9062" w:type="dxa"/>
            <w:gridSpan w:val="2"/>
            <w:shd w:val="clear" w:color="auto" w:fill="auto"/>
          </w:tcPr>
          <w:p w14:paraId="6875E9A8" w14:textId="0A224986" w:rsidR="00F8273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0E91D17D" w14:textId="34150A7C" w:rsidR="00F8273C" w:rsidRPr="006548BF" w:rsidRDefault="007B7D16" w:rsidP="00A55548">
            <w:pPr>
              <w:spacing w:line="276" w:lineRule="auto"/>
              <w:rPr>
                <w:lang w:val="en-GB"/>
              </w:rPr>
            </w:pPr>
            <w:r w:rsidRPr="007B7D16">
              <w:rPr>
                <w:lang w:val="en-GB"/>
              </w:rPr>
              <w:lastRenderedPageBreak/>
              <w:t>The administrator can add users to the platform from a previously prepared list and assign them a role.</w:t>
            </w:r>
          </w:p>
        </w:tc>
      </w:tr>
      <w:tr w:rsidR="00F8273C" w:rsidRPr="006548BF" w14:paraId="742EABFD" w14:textId="77777777" w:rsidTr="00162096">
        <w:tc>
          <w:tcPr>
            <w:tcW w:w="9062" w:type="dxa"/>
            <w:gridSpan w:val="2"/>
            <w:shd w:val="clear" w:color="auto" w:fill="auto"/>
          </w:tcPr>
          <w:p w14:paraId="268CC714" w14:textId="76EFE4DE" w:rsidR="00F8273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Actors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01BE14C0" w14:textId="77777777" w:rsidR="00F8273C" w:rsidRPr="006548BF" w:rsidRDefault="00F8273C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Administrator</w:t>
            </w:r>
          </w:p>
        </w:tc>
      </w:tr>
      <w:tr w:rsidR="00F8273C" w:rsidRPr="006548BF" w14:paraId="5A9F8743" w14:textId="77777777" w:rsidTr="00162096">
        <w:tc>
          <w:tcPr>
            <w:tcW w:w="9062" w:type="dxa"/>
            <w:gridSpan w:val="2"/>
            <w:shd w:val="clear" w:color="auto" w:fill="auto"/>
          </w:tcPr>
          <w:p w14:paraId="3D89097D" w14:textId="26729033" w:rsidR="00F8273C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D3DE5A3" w14:textId="6BD8417F" w:rsidR="00F8273C" w:rsidRPr="006548BF" w:rsidRDefault="007B7D16" w:rsidP="00A55548">
            <w:pPr>
              <w:spacing w:line="276" w:lineRule="auto"/>
              <w:rPr>
                <w:lang w:val="en-GB"/>
              </w:rPr>
            </w:pPr>
            <w:r w:rsidRPr="007B7D16">
              <w:rPr>
                <w:lang w:val="en-GB"/>
              </w:rPr>
              <w:t>The user is already logged into IS and has a list of employees to be added to the platform. IS must work.</w:t>
            </w:r>
          </w:p>
        </w:tc>
      </w:tr>
      <w:tr w:rsidR="00F8273C" w:rsidRPr="006548BF" w14:paraId="6A231D08" w14:textId="77777777" w:rsidTr="00162096">
        <w:tc>
          <w:tcPr>
            <w:tcW w:w="9062" w:type="dxa"/>
            <w:gridSpan w:val="2"/>
            <w:shd w:val="clear" w:color="auto" w:fill="auto"/>
          </w:tcPr>
          <w:p w14:paraId="35150881" w14:textId="48BE1D85" w:rsidR="00F8273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02F41DAD" w14:textId="49681634" w:rsidR="00F8273C" w:rsidRPr="006548BF" w:rsidRDefault="007B7D16" w:rsidP="00A55548">
            <w:pPr>
              <w:spacing w:line="276" w:lineRule="auto"/>
              <w:rPr>
                <w:lang w:val="en-GB"/>
              </w:rPr>
            </w:pPr>
            <w:r w:rsidRPr="007B7D16">
              <w:rPr>
                <w:lang w:val="en-GB"/>
              </w:rPr>
              <w:t>The administrator has successfully added all the employees who were on the list and assigned them roles. They received an e-mail message about registering in IS.</w:t>
            </w:r>
          </w:p>
        </w:tc>
      </w:tr>
      <w:tr w:rsidR="00F8273C" w:rsidRPr="006548BF" w14:paraId="3B1DF944" w14:textId="77777777" w:rsidTr="00162096">
        <w:tc>
          <w:tcPr>
            <w:tcW w:w="9062" w:type="dxa"/>
            <w:gridSpan w:val="2"/>
            <w:shd w:val="clear" w:color="auto" w:fill="auto"/>
          </w:tcPr>
          <w:p w14:paraId="601DBC09" w14:textId="3D3F832C" w:rsidR="00F8273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5B263BF" w14:textId="77777777" w:rsidR="00A37DFC" w:rsidRPr="00A37DFC" w:rsidRDefault="00A37DFC" w:rsidP="00A55548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1. Press the "Add user" button on the profile.</w:t>
            </w:r>
          </w:p>
          <w:p w14:paraId="67A96296" w14:textId="77777777" w:rsidR="00A37DFC" w:rsidRPr="00A37DFC" w:rsidRDefault="00A37DFC" w:rsidP="00A55548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2. Fill in the input fields "First and last name", "E-mail" and "Role".</w:t>
            </w:r>
          </w:p>
          <w:p w14:paraId="6FC386F9" w14:textId="68380A47" w:rsidR="0087607D" w:rsidRPr="006548BF" w:rsidRDefault="00A37DFC" w:rsidP="00A55548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3. Press the "Add" button.</w:t>
            </w:r>
          </w:p>
        </w:tc>
      </w:tr>
      <w:tr w:rsidR="00F8273C" w:rsidRPr="006548BF" w14:paraId="3ED21831" w14:textId="77777777" w:rsidTr="00162096">
        <w:tc>
          <w:tcPr>
            <w:tcW w:w="9062" w:type="dxa"/>
            <w:gridSpan w:val="2"/>
            <w:shd w:val="clear" w:color="auto" w:fill="auto"/>
          </w:tcPr>
          <w:p w14:paraId="07F07475" w14:textId="00A07715" w:rsidR="00F8273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DC20CB4" w14:textId="77777777" w:rsidR="00A37DFC" w:rsidRPr="00A37DFC" w:rsidRDefault="00A37DFC" w:rsidP="00A55548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1a1. The user cannot click on the "Add User" button due to an error.</w:t>
            </w:r>
          </w:p>
          <w:p w14:paraId="286E24E4" w14:textId="77777777" w:rsidR="00A37DFC" w:rsidRPr="00A37DFC" w:rsidRDefault="00A37DFC" w:rsidP="00A55548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1a2. The user refreshes the page and tries again.</w:t>
            </w:r>
          </w:p>
          <w:p w14:paraId="248A0DF4" w14:textId="77777777" w:rsidR="00A37DFC" w:rsidRPr="00A37DFC" w:rsidRDefault="00A37DFC" w:rsidP="00A55548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1a3. Try again after refreshing.</w:t>
            </w:r>
          </w:p>
          <w:p w14:paraId="5F461C49" w14:textId="77777777" w:rsidR="00A37DFC" w:rsidRPr="00A37DFC" w:rsidRDefault="00A37DFC" w:rsidP="00A55548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3a1. The user cannot click on the "Add" button due to an error.</w:t>
            </w:r>
          </w:p>
          <w:p w14:paraId="1FB803C6" w14:textId="77777777" w:rsidR="00A37DFC" w:rsidRPr="00A37DFC" w:rsidRDefault="00A37DFC" w:rsidP="00A55548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3a2. The user refreshes the page and tries again.</w:t>
            </w:r>
          </w:p>
          <w:p w14:paraId="2EB05C4F" w14:textId="717581F1" w:rsidR="00600BA6" w:rsidRPr="006548BF" w:rsidRDefault="00A37DFC" w:rsidP="00A55548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3a3. Try again after refreshing.</w:t>
            </w:r>
          </w:p>
        </w:tc>
      </w:tr>
      <w:tr w:rsidR="00F8273C" w:rsidRPr="006548BF" w14:paraId="75076E88" w14:textId="77777777" w:rsidTr="00162096">
        <w:tc>
          <w:tcPr>
            <w:tcW w:w="9062" w:type="dxa"/>
            <w:gridSpan w:val="2"/>
            <w:shd w:val="clear" w:color="auto" w:fill="auto"/>
          </w:tcPr>
          <w:p w14:paraId="1CF6F34F" w14:textId="2924161D" w:rsidR="00F8273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8E0D991" w14:textId="1F03B031" w:rsidR="00F8273C" w:rsidRPr="006548BF" w:rsidRDefault="00A37DFC" w:rsidP="00A55548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3a1. Due to the error, the administrator cannot add a new user, regardless of how many times he confirms the added user.</w:t>
            </w:r>
          </w:p>
        </w:tc>
      </w:tr>
    </w:tbl>
    <w:p w14:paraId="0FA00ECC" w14:textId="37223CB2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2" w:name="_Toc175260963"/>
      <w:r w:rsidRPr="006548BF">
        <w:rPr>
          <w:lang w:val="en-GB"/>
        </w:rPr>
        <w:t xml:space="preserve">&lt;&lt; </w:t>
      </w:r>
      <w:r w:rsidR="00B56923">
        <w:rPr>
          <w:lang w:val="en-GB"/>
        </w:rPr>
        <w:t>Login to the platform</w:t>
      </w:r>
      <w:r w:rsidRPr="006548BF">
        <w:rPr>
          <w:lang w:val="en-GB"/>
        </w:rPr>
        <w:t xml:space="preserve"> &gt;&gt;</w:t>
      </w:r>
      <w:bookmarkEnd w:id="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202DA932" w14:textId="77777777" w:rsidTr="00451FB9">
        <w:tc>
          <w:tcPr>
            <w:tcW w:w="6799" w:type="dxa"/>
            <w:shd w:val="clear" w:color="auto" w:fill="auto"/>
          </w:tcPr>
          <w:p w14:paraId="0A64566B" w14:textId="09BEEA98" w:rsidR="00803648" w:rsidRPr="006548BF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B56923" w:rsidRPr="00B56923">
              <w:rPr>
                <w:b/>
                <w:bCs/>
                <w:lang w:val="en-GB"/>
              </w:rPr>
              <w:t>Login to the platform</w:t>
            </w:r>
          </w:p>
        </w:tc>
        <w:tc>
          <w:tcPr>
            <w:tcW w:w="2263" w:type="dxa"/>
            <w:shd w:val="clear" w:color="auto" w:fill="auto"/>
          </w:tcPr>
          <w:p w14:paraId="46540416" w14:textId="22D06D87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3</w:t>
            </w:r>
          </w:p>
        </w:tc>
      </w:tr>
      <w:tr w:rsidR="00803648" w:rsidRPr="006548BF" w14:paraId="01EADE55" w14:textId="77777777" w:rsidTr="00451FB9">
        <w:tc>
          <w:tcPr>
            <w:tcW w:w="9062" w:type="dxa"/>
            <w:gridSpan w:val="2"/>
            <w:shd w:val="clear" w:color="auto" w:fill="auto"/>
          </w:tcPr>
          <w:p w14:paraId="12C0978B" w14:textId="11D76E0C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18261B4" w14:textId="117EF890" w:rsidR="00803648" w:rsidRPr="006548BF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The user can log in to the platform with their email address and password.</w:t>
            </w:r>
          </w:p>
        </w:tc>
      </w:tr>
      <w:tr w:rsidR="00803648" w:rsidRPr="006548BF" w14:paraId="164422DC" w14:textId="77777777" w:rsidTr="00451FB9">
        <w:tc>
          <w:tcPr>
            <w:tcW w:w="9062" w:type="dxa"/>
            <w:gridSpan w:val="2"/>
            <w:shd w:val="clear" w:color="auto" w:fill="auto"/>
          </w:tcPr>
          <w:p w14:paraId="2A600F3D" w14:textId="741845A0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2356A84" w14:textId="6005EE74" w:rsidR="00803648" w:rsidRPr="006548BF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Company employees, company management, administrator</w:t>
            </w:r>
          </w:p>
        </w:tc>
      </w:tr>
      <w:tr w:rsidR="00803648" w:rsidRPr="006548BF" w14:paraId="53B2D0FA" w14:textId="77777777" w:rsidTr="00451FB9">
        <w:tc>
          <w:tcPr>
            <w:tcW w:w="9062" w:type="dxa"/>
            <w:gridSpan w:val="2"/>
            <w:shd w:val="clear" w:color="auto" w:fill="auto"/>
          </w:tcPr>
          <w:p w14:paraId="4EFA0612" w14:textId="2E619665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8C7CA8F" w14:textId="77E793F4" w:rsidR="00803648" w:rsidRPr="006548BF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lastRenderedPageBreak/>
              <w:t>The user has already been added to the platform by the administrator and has a specific email address and password. IS must work.</w:t>
            </w:r>
          </w:p>
        </w:tc>
      </w:tr>
      <w:tr w:rsidR="00803648" w:rsidRPr="006548BF" w14:paraId="33B63698" w14:textId="77777777" w:rsidTr="00451FB9">
        <w:tc>
          <w:tcPr>
            <w:tcW w:w="9062" w:type="dxa"/>
            <w:gridSpan w:val="2"/>
            <w:shd w:val="clear" w:color="auto" w:fill="auto"/>
          </w:tcPr>
          <w:p w14:paraId="0E07D86C" w14:textId="6F3C7E7E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E06534A" w14:textId="67D64B6B" w:rsidR="00803648" w:rsidRPr="006548BF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The user is logged into IS and is on the start page of the platform.</w:t>
            </w:r>
          </w:p>
        </w:tc>
      </w:tr>
      <w:tr w:rsidR="00803648" w:rsidRPr="006548BF" w14:paraId="23904DD5" w14:textId="77777777" w:rsidTr="00451FB9">
        <w:tc>
          <w:tcPr>
            <w:tcW w:w="9062" w:type="dxa"/>
            <w:gridSpan w:val="2"/>
            <w:shd w:val="clear" w:color="auto" w:fill="auto"/>
          </w:tcPr>
          <w:p w14:paraId="70593098" w14:textId="0D85C215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97B67B6" w14:textId="77777777" w:rsidR="00B56923" w:rsidRPr="00B56923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1. Fill in the "E-mail" and "Password" input fields in the login window.</w:t>
            </w:r>
          </w:p>
          <w:p w14:paraId="5E4668B6" w14:textId="77777777" w:rsidR="00B56923" w:rsidRPr="00B56923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2. Tick "I agree to the terms of use".</w:t>
            </w:r>
          </w:p>
          <w:p w14:paraId="28AA2D15" w14:textId="4E2C05C7" w:rsidR="001A0111" w:rsidRPr="006548BF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3. Press the "Register" button.</w:t>
            </w:r>
          </w:p>
        </w:tc>
      </w:tr>
      <w:tr w:rsidR="00803648" w:rsidRPr="006548BF" w14:paraId="03B0393B" w14:textId="77777777" w:rsidTr="00451FB9">
        <w:tc>
          <w:tcPr>
            <w:tcW w:w="9062" w:type="dxa"/>
            <w:gridSpan w:val="2"/>
            <w:shd w:val="clear" w:color="auto" w:fill="auto"/>
          </w:tcPr>
          <w:p w14:paraId="720697A1" w14:textId="0748F3DA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4F58AE1" w14:textId="77777777" w:rsidR="00B56923" w:rsidRPr="00B56923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3a1. The user cannot press the "Register" button due to an error.</w:t>
            </w:r>
          </w:p>
          <w:p w14:paraId="2ADD8F3D" w14:textId="77777777" w:rsidR="00B56923" w:rsidRPr="00B56923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3a2. The user refreshes the page and tries again.</w:t>
            </w:r>
          </w:p>
          <w:p w14:paraId="01F3DE9F" w14:textId="10CCE52A" w:rsidR="00803648" w:rsidRPr="006548BF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3a3. Try again after refreshing.</w:t>
            </w:r>
          </w:p>
        </w:tc>
      </w:tr>
      <w:tr w:rsidR="00803648" w:rsidRPr="006548BF" w14:paraId="4461028F" w14:textId="77777777" w:rsidTr="00451FB9">
        <w:tc>
          <w:tcPr>
            <w:tcW w:w="9062" w:type="dxa"/>
            <w:gridSpan w:val="2"/>
            <w:shd w:val="clear" w:color="auto" w:fill="auto"/>
          </w:tcPr>
          <w:p w14:paraId="1A903A25" w14:textId="56546756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9F0815E" w14:textId="77777777" w:rsidR="00B56923" w:rsidRPr="00B56923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2a1. Due to the error, the user cannot mark "I agree to the terms of use", no matter how many times he tries.</w:t>
            </w:r>
          </w:p>
          <w:p w14:paraId="2A136045" w14:textId="0A9FCE91" w:rsidR="00803648" w:rsidRPr="006548BF" w:rsidRDefault="00B56923" w:rsidP="00A55548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3a1. Due to the error, the user cannot access the platform, regardless of how many times he fills out the application form and confirms it.</w:t>
            </w:r>
          </w:p>
        </w:tc>
      </w:tr>
    </w:tbl>
    <w:p w14:paraId="18EB413D" w14:textId="793CB8A7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3" w:name="_Toc175260964"/>
      <w:r w:rsidRPr="006548BF">
        <w:rPr>
          <w:lang w:val="en-GB"/>
        </w:rPr>
        <w:t xml:space="preserve">&lt;&lt; </w:t>
      </w:r>
      <w:r w:rsidR="00E15FA2">
        <w:rPr>
          <w:lang w:val="en-GB"/>
        </w:rPr>
        <w:t>Adding knowledge domains</w:t>
      </w:r>
      <w:r w:rsidRPr="006548BF">
        <w:rPr>
          <w:lang w:val="en-GB"/>
        </w:rPr>
        <w:t xml:space="preserve"> &gt;&gt;</w:t>
      </w:r>
      <w:bookmarkEnd w:id="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50DCDD02" w14:textId="77777777" w:rsidTr="6708EA4B">
        <w:tc>
          <w:tcPr>
            <w:tcW w:w="6799" w:type="dxa"/>
            <w:shd w:val="clear" w:color="auto" w:fill="auto"/>
          </w:tcPr>
          <w:p w14:paraId="14328DE4" w14:textId="3CBC3B17" w:rsidR="00803648" w:rsidRPr="006548BF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E15FA2" w:rsidRPr="00E15FA2">
              <w:rPr>
                <w:b/>
                <w:bCs/>
                <w:lang w:val="en-GB"/>
              </w:rPr>
              <w:t>Adding knowledge domains</w:t>
            </w:r>
          </w:p>
        </w:tc>
        <w:tc>
          <w:tcPr>
            <w:tcW w:w="2263" w:type="dxa"/>
            <w:shd w:val="clear" w:color="auto" w:fill="auto"/>
          </w:tcPr>
          <w:p w14:paraId="727A174D" w14:textId="632AC3BF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4</w:t>
            </w:r>
          </w:p>
        </w:tc>
      </w:tr>
      <w:tr w:rsidR="00803648" w:rsidRPr="006548BF" w14:paraId="72AE8B28" w14:textId="77777777" w:rsidTr="6708EA4B">
        <w:tc>
          <w:tcPr>
            <w:tcW w:w="9062" w:type="dxa"/>
            <w:gridSpan w:val="2"/>
            <w:shd w:val="clear" w:color="auto" w:fill="auto"/>
          </w:tcPr>
          <w:p w14:paraId="44176F44" w14:textId="391EC7F7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2145FDD" w14:textId="3EA636EE" w:rsidR="00803648" w:rsidRPr="006548BF" w:rsidRDefault="00753C91" w:rsidP="00A55548">
            <w:pPr>
              <w:spacing w:line="276" w:lineRule="auto"/>
              <w:rPr>
                <w:lang w:val="en-GB"/>
              </w:rPr>
            </w:pPr>
            <w:r w:rsidRPr="00753C91">
              <w:rPr>
                <w:lang w:val="en-GB"/>
              </w:rPr>
              <w:t>Company management can add a knowledge domain, e.g. Market trends and industry analysis.</w:t>
            </w:r>
          </w:p>
        </w:tc>
      </w:tr>
      <w:tr w:rsidR="00803648" w:rsidRPr="006548BF" w14:paraId="20F1AE9F" w14:textId="77777777" w:rsidTr="6708EA4B">
        <w:tc>
          <w:tcPr>
            <w:tcW w:w="9062" w:type="dxa"/>
            <w:gridSpan w:val="2"/>
            <w:shd w:val="clear" w:color="auto" w:fill="auto"/>
          </w:tcPr>
          <w:p w14:paraId="2D1D709F" w14:textId="7F2B03B6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D765D99" w14:textId="42C3A88A" w:rsidR="00803648" w:rsidRPr="006548BF" w:rsidRDefault="00753C91" w:rsidP="00A55548">
            <w:pPr>
              <w:spacing w:line="276" w:lineRule="auto"/>
              <w:rPr>
                <w:lang w:val="en-GB"/>
              </w:rPr>
            </w:pPr>
            <w:r w:rsidRPr="00753C91">
              <w:rPr>
                <w:lang w:val="en-GB"/>
              </w:rPr>
              <w:t>Company management</w:t>
            </w:r>
          </w:p>
        </w:tc>
      </w:tr>
      <w:tr w:rsidR="00803648" w:rsidRPr="006548BF" w14:paraId="7DDFAF6C" w14:textId="77777777" w:rsidTr="6708EA4B">
        <w:tc>
          <w:tcPr>
            <w:tcW w:w="9062" w:type="dxa"/>
            <w:gridSpan w:val="2"/>
            <w:shd w:val="clear" w:color="auto" w:fill="auto"/>
          </w:tcPr>
          <w:p w14:paraId="72C4BCC9" w14:textId="789B2CE8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08B5F9D" w14:textId="2EDF1031" w:rsidR="00803648" w:rsidRPr="006548BF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The user is already logged into IS. IS must work.</w:t>
            </w:r>
          </w:p>
        </w:tc>
      </w:tr>
      <w:tr w:rsidR="00803648" w:rsidRPr="006548BF" w14:paraId="04430D20" w14:textId="77777777" w:rsidTr="6708EA4B">
        <w:tc>
          <w:tcPr>
            <w:tcW w:w="9062" w:type="dxa"/>
            <w:gridSpan w:val="2"/>
            <w:shd w:val="clear" w:color="auto" w:fill="auto"/>
          </w:tcPr>
          <w:p w14:paraId="0959B494" w14:textId="330DEF6E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17157D3" w14:textId="4C537646" w:rsidR="00803648" w:rsidRPr="006548BF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The user has successfully added a knowledge domain. It appears on the user's profile.</w:t>
            </w:r>
          </w:p>
        </w:tc>
      </w:tr>
      <w:tr w:rsidR="00803648" w:rsidRPr="006548BF" w14:paraId="333A6BD4" w14:textId="77777777" w:rsidTr="6708EA4B">
        <w:tc>
          <w:tcPr>
            <w:tcW w:w="9062" w:type="dxa"/>
            <w:gridSpan w:val="2"/>
            <w:shd w:val="clear" w:color="auto" w:fill="auto"/>
          </w:tcPr>
          <w:p w14:paraId="1B5B4571" w14:textId="69392298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B10D914" w14:textId="77777777" w:rsidR="00D916C6" w:rsidRPr="00D916C6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1. Press the "Add domain" button on the profile.</w:t>
            </w:r>
          </w:p>
          <w:p w14:paraId="1064A03F" w14:textId="77777777" w:rsidR="00D916C6" w:rsidRPr="00D916C6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2. Fill in the "Name" and "Description" input fields.</w:t>
            </w:r>
          </w:p>
          <w:p w14:paraId="1783B81A" w14:textId="7F644B67" w:rsidR="00803648" w:rsidRPr="006548BF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lastRenderedPageBreak/>
              <w:t>3. Press the "Add" button.</w:t>
            </w:r>
          </w:p>
        </w:tc>
      </w:tr>
      <w:tr w:rsidR="00803648" w:rsidRPr="006548BF" w14:paraId="40C8826C" w14:textId="77777777" w:rsidTr="6708EA4B">
        <w:tc>
          <w:tcPr>
            <w:tcW w:w="9062" w:type="dxa"/>
            <w:gridSpan w:val="2"/>
            <w:shd w:val="clear" w:color="auto" w:fill="auto"/>
          </w:tcPr>
          <w:p w14:paraId="63476833" w14:textId="14A1777C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379EF93" w14:textId="77777777" w:rsidR="00D916C6" w:rsidRPr="00D916C6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1a1. The user cannot click on the "Add domain" button due to an error.</w:t>
            </w:r>
          </w:p>
          <w:p w14:paraId="17E8A688" w14:textId="77777777" w:rsidR="00D916C6" w:rsidRPr="00D916C6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1a2. The user refreshes the page and tries again.</w:t>
            </w:r>
          </w:p>
          <w:p w14:paraId="534977DC" w14:textId="77777777" w:rsidR="00D916C6" w:rsidRPr="00D916C6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1a3. Try again after refreshing.</w:t>
            </w:r>
          </w:p>
          <w:p w14:paraId="44882590" w14:textId="77777777" w:rsidR="00D916C6" w:rsidRPr="00D916C6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3a1. The user cannot click on the "Add" button due to an error.</w:t>
            </w:r>
          </w:p>
          <w:p w14:paraId="3615DBB5" w14:textId="77777777" w:rsidR="00D916C6" w:rsidRPr="00D916C6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3a2. The user refreshes the page and tries again.</w:t>
            </w:r>
          </w:p>
          <w:p w14:paraId="4575519B" w14:textId="7F9A72C9" w:rsidR="00803648" w:rsidRPr="006548BF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3a3. Try again after refreshing.</w:t>
            </w:r>
          </w:p>
        </w:tc>
      </w:tr>
      <w:tr w:rsidR="00803648" w:rsidRPr="006548BF" w14:paraId="3160C4CA" w14:textId="77777777" w:rsidTr="6708EA4B">
        <w:tc>
          <w:tcPr>
            <w:tcW w:w="9062" w:type="dxa"/>
            <w:gridSpan w:val="2"/>
            <w:shd w:val="clear" w:color="auto" w:fill="auto"/>
          </w:tcPr>
          <w:p w14:paraId="67403E47" w14:textId="361DE6EF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6A209DA" w14:textId="65E84982" w:rsidR="00803648" w:rsidRPr="006548BF" w:rsidRDefault="00D916C6" w:rsidP="00A55548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3a1. Due to the error, the user cannot add a new domain, regardless of how many times he confirms the added domain.</w:t>
            </w:r>
          </w:p>
        </w:tc>
      </w:tr>
    </w:tbl>
    <w:p w14:paraId="75754794" w14:textId="1132E1A1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4" w:name="_Toc175260965"/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 xml:space="preserve">Defining key skills </w:t>
      </w:r>
      <w:r w:rsidRPr="006548BF">
        <w:rPr>
          <w:lang w:val="en-GB"/>
        </w:rPr>
        <w:t>&gt;&gt;</w:t>
      </w:r>
      <w:bookmarkEnd w:id="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1D716830" w14:textId="77777777" w:rsidTr="6708EA4B">
        <w:tc>
          <w:tcPr>
            <w:tcW w:w="6799" w:type="dxa"/>
            <w:shd w:val="clear" w:color="auto" w:fill="auto"/>
          </w:tcPr>
          <w:p w14:paraId="2F47FB38" w14:textId="6B519570" w:rsidR="00803648" w:rsidRPr="005529F2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Defining key skills</w:t>
            </w:r>
          </w:p>
        </w:tc>
        <w:tc>
          <w:tcPr>
            <w:tcW w:w="2263" w:type="dxa"/>
            <w:shd w:val="clear" w:color="auto" w:fill="auto"/>
          </w:tcPr>
          <w:p w14:paraId="777D4FF5" w14:textId="0C7E548E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5</w:t>
            </w:r>
          </w:p>
        </w:tc>
      </w:tr>
      <w:tr w:rsidR="00803648" w:rsidRPr="006548BF" w14:paraId="31004129" w14:textId="77777777" w:rsidTr="6708EA4B">
        <w:tc>
          <w:tcPr>
            <w:tcW w:w="9062" w:type="dxa"/>
            <w:gridSpan w:val="2"/>
            <w:shd w:val="clear" w:color="auto" w:fill="auto"/>
          </w:tcPr>
          <w:p w14:paraId="22B6A86B" w14:textId="6A6EA563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467E670" w14:textId="024B7403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Company management adds to the domain a description of the key skills and what is expected of users in that specific domain.</w:t>
            </w:r>
          </w:p>
        </w:tc>
      </w:tr>
      <w:tr w:rsidR="00803648" w:rsidRPr="006548BF" w14:paraId="208A3354" w14:textId="77777777" w:rsidTr="6708EA4B">
        <w:tc>
          <w:tcPr>
            <w:tcW w:w="9062" w:type="dxa"/>
            <w:gridSpan w:val="2"/>
            <w:shd w:val="clear" w:color="auto" w:fill="auto"/>
          </w:tcPr>
          <w:p w14:paraId="71D0A000" w14:textId="48F891AC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B972598" w14:textId="11C4B814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Company management</w:t>
            </w:r>
          </w:p>
        </w:tc>
      </w:tr>
      <w:tr w:rsidR="00803648" w:rsidRPr="006548BF" w14:paraId="13F9D1F7" w14:textId="77777777" w:rsidTr="6708EA4B">
        <w:tc>
          <w:tcPr>
            <w:tcW w:w="9062" w:type="dxa"/>
            <w:gridSpan w:val="2"/>
            <w:shd w:val="clear" w:color="auto" w:fill="auto"/>
          </w:tcPr>
          <w:p w14:paraId="70DFE1C6" w14:textId="2856219F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7E554FA" w14:textId="5831F1C0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user is already logged into IS and has already created a knowledge domain. IS must work.</w:t>
            </w:r>
          </w:p>
        </w:tc>
      </w:tr>
      <w:tr w:rsidR="00803648" w:rsidRPr="006548BF" w14:paraId="24C223AE" w14:textId="77777777" w:rsidTr="6708EA4B">
        <w:tc>
          <w:tcPr>
            <w:tcW w:w="9062" w:type="dxa"/>
            <w:gridSpan w:val="2"/>
            <w:shd w:val="clear" w:color="auto" w:fill="auto"/>
          </w:tcPr>
          <w:p w14:paraId="71F8ADB8" w14:textId="7E4E23BB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C2D6680" w14:textId="3021291C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On the knowledge domain page, in the "Key knowledge" section, a description of key knowledge and expectations from other users is displayed.</w:t>
            </w:r>
          </w:p>
        </w:tc>
      </w:tr>
      <w:tr w:rsidR="00803648" w:rsidRPr="006548BF" w14:paraId="6676D148" w14:textId="77777777" w:rsidTr="6708EA4B">
        <w:tc>
          <w:tcPr>
            <w:tcW w:w="9062" w:type="dxa"/>
            <w:gridSpan w:val="2"/>
            <w:shd w:val="clear" w:color="auto" w:fill="auto"/>
          </w:tcPr>
          <w:p w14:paraId="46DF8255" w14:textId="6FB60840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CDF9153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47D6DAE5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Complete the input field "Description of key skills" in the "Key skills" section.</w:t>
            </w:r>
          </w:p>
          <w:p w14:paraId="0797D298" w14:textId="18985072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3. Press the "Confirm" button.</w:t>
            </w:r>
          </w:p>
        </w:tc>
      </w:tr>
      <w:tr w:rsidR="00803648" w:rsidRPr="006548BF" w14:paraId="40F4C537" w14:textId="77777777" w:rsidTr="6708EA4B">
        <w:tc>
          <w:tcPr>
            <w:tcW w:w="9062" w:type="dxa"/>
            <w:gridSpan w:val="2"/>
            <w:shd w:val="clear" w:color="auto" w:fill="auto"/>
          </w:tcPr>
          <w:p w14:paraId="6083DDA0" w14:textId="4EB66069" w:rsidR="00D90FF4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DD48414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3a1. The user cannot click on the "Confirm" button due to an error.</w:t>
            </w:r>
          </w:p>
          <w:p w14:paraId="114FE444" w14:textId="6CDBCBFA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3a2. The user refreshes the page and tries again.</w:t>
            </w:r>
            <w:r w:rsidR="00D90FF4" w:rsidRPr="006548BF">
              <w:rPr>
                <w:lang w:val="en-GB"/>
              </w:rPr>
              <w:t xml:space="preserve">3a3. Po </w:t>
            </w:r>
            <w:proofErr w:type="spellStart"/>
            <w:r w:rsidR="00D90FF4" w:rsidRPr="006548BF">
              <w:rPr>
                <w:lang w:val="en-GB"/>
              </w:rPr>
              <w:t>osvežitvi</w:t>
            </w:r>
            <w:proofErr w:type="spellEnd"/>
            <w:r w:rsidR="00D90FF4" w:rsidRPr="006548BF">
              <w:rPr>
                <w:lang w:val="en-GB"/>
              </w:rPr>
              <w:t xml:space="preserve"> </w:t>
            </w:r>
            <w:proofErr w:type="spellStart"/>
            <w:r w:rsidR="00D90FF4" w:rsidRPr="006548BF">
              <w:rPr>
                <w:lang w:val="en-GB"/>
              </w:rPr>
              <w:t>poskusi</w:t>
            </w:r>
            <w:proofErr w:type="spellEnd"/>
            <w:r w:rsidR="00D90FF4" w:rsidRPr="006548BF">
              <w:rPr>
                <w:lang w:val="en-GB"/>
              </w:rPr>
              <w:t xml:space="preserve"> </w:t>
            </w:r>
            <w:proofErr w:type="spellStart"/>
            <w:r w:rsidR="00D90FF4" w:rsidRPr="006548BF">
              <w:rPr>
                <w:lang w:val="en-GB"/>
              </w:rPr>
              <w:t>znova</w:t>
            </w:r>
            <w:proofErr w:type="spellEnd"/>
            <w:r w:rsidR="00D90FF4" w:rsidRPr="006548BF">
              <w:rPr>
                <w:lang w:val="en-GB"/>
              </w:rPr>
              <w:t>.</w:t>
            </w:r>
          </w:p>
        </w:tc>
      </w:tr>
      <w:tr w:rsidR="00803648" w:rsidRPr="006548BF" w14:paraId="7EA147C7" w14:textId="77777777" w:rsidTr="6708EA4B">
        <w:tc>
          <w:tcPr>
            <w:tcW w:w="9062" w:type="dxa"/>
            <w:gridSpan w:val="2"/>
            <w:shd w:val="clear" w:color="auto" w:fill="auto"/>
          </w:tcPr>
          <w:p w14:paraId="093EB7E2" w14:textId="5B7ACFEB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A5BD397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462117F7" w14:textId="2FD134A7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3a1. Due to the error, the user cannot confirm the added description of the key skills, regardless of how many times he adds the text.</w:t>
            </w:r>
          </w:p>
        </w:tc>
      </w:tr>
    </w:tbl>
    <w:p w14:paraId="5961DF7C" w14:textId="58FBC48D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5" w:name="_Toc175260966"/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 xml:space="preserve">Add, edit and delete learning materials </w:t>
      </w:r>
      <w:r w:rsidRPr="006548BF">
        <w:rPr>
          <w:lang w:val="en-GB"/>
        </w:rPr>
        <w:t>&gt;&gt;</w:t>
      </w:r>
      <w:bookmarkEnd w:id="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1979"/>
      </w:tblGrid>
      <w:tr w:rsidR="00803648" w:rsidRPr="006548BF" w14:paraId="6377653A" w14:textId="77777777" w:rsidTr="6708EA4B">
        <w:tc>
          <w:tcPr>
            <w:tcW w:w="7083" w:type="dxa"/>
            <w:shd w:val="clear" w:color="auto" w:fill="auto"/>
          </w:tcPr>
          <w:p w14:paraId="1AC76DB1" w14:textId="7CD6657E" w:rsidR="00803648" w:rsidRPr="005529F2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Add, edit and delete learning materials</w:t>
            </w:r>
          </w:p>
        </w:tc>
        <w:tc>
          <w:tcPr>
            <w:tcW w:w="1979" w:type="dxa"/>
            <w:shd w:val="clear" w:color="auto" w:fill="auto"/>
          </w:tcPr>
          <w:p w14:paraId="6FC7EA60" w14:textId="43B1B9E5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6</w:t>
            </w:r>
          </w:p>
        </w:tc>
      </w:tr>
      <w:tr w:rsidR="00803648" w:rsidRPr="006548BF" w14:paraId="42D4DF4A" w14:textId="77777777" w:rsidTr="6708EA4B">
        <w:tc>
          <w:tcPr>
            <w:tcW w:w="9062" w:type="dxa"/>
            <w:gridSpan w:val="2"/>
            <w:shd w:val="clear" w:color="auto" w:fill="auto"/>
          </w:tcPr>
          <w:p w14:paraId="767341C0" w14:textId="6E68B389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EAE613B" w14:textId="739552F0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Company management is enabled to edit, add and delete learning materials in each domain of knowledge.</w:t>
            </w:r>
          </w:p>
        </w:tc>
      </w:tr>
      <w:tr w:rsidR="00803648" w:rsidRPr="006548BF" w14:paraId="168FEA7E" w14:textId="77777777" w:rsidTr="6708EA4B">
        <w:tc>
          <w:tcPr>
            <w:tcW w:w="9062" w:type="dxa"/>
            <w:gridSpan w:val="2"/>
            <w:shd w:val="clear" w:color="auto" w:fill="auto"/>
          </w:tcPr>
          <w:p w14:paraId="7B86DEF7" w14:textId="32404D81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02495B5" w14:textId="1C8D7B61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management</w:t>
            </w:r>
          </w:p>
        </w:tc>
      </w:tr>
      <w:tr w:rsidR="00803648" w:rsidRPr="006548BF" w14:paraId="23D28D9E" w14:textId="77777777" w:rsidTr="6708EA4B">
        <w:tc>
          <w:tcPr>
            <w:tcW w:w="9062" w:type="dxa"/>
            <w:gridSpan w:val="2"/>
            <w:shd w:val="clear" w:color="auto" w:fill="auto"/>
          </w:tcPr>
          <w:p w14:paraId="2A239DEC" w14:textId="4969AFE5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36E26C8" w14:textId="0E338392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user is already logged into IS and has already created a knowledge domain. IS must work.</w:t>
            </w:r>
          </w:p>
        </w:tc>
      </w:tr>
      <w:tr w:rsidR="00803648" w:rsidRPr="006548BF" w14:paraId="143BA2FD" w14:textId="77777777" w:rsidTr="6708EA4B">
        <w:tc>
          <w:tcPr>
            <w:tcW w:w="9062" w:type="dxa"/>
            <w:gridSpan w:val="2"/>
            <w:shd w:val="clear" w:color="auto" w:fill="auto"/>
          </w:tcPr>
          <w:p w14:paraId="5F8F9A66" w14:textId="05BD941B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7932400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adding material, the files/links to the material appear in the "Materials" section of the knowledge domain page.</w:t>
            </w:r>
          </w:p>
          <w:p w14:paraId="52D8D902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editing the material, the edited files/links to the material appear on the knowledge domain page in the "Materials" section.</w:t>
            </w:r>
          </w:p>
          <w:p w14:paraId="23231725" w14:textId="640A06BA" w:rsidR="00F92EED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deleting the material, it is removed from the "Materials" section on the knowledge domain page, and the message "You have successfully deleted 'Material name'" is displayed.</w:t>
            </w:r>
          </w:p>
        </w:tc>
      </w:tr>
      <w:tr w:rsidR="00803648" w:rsidRPr="006548BF" w14:paraId="3B59BDBA" w14:textId="77777777" w:rsidTr="6708EA4B">
        <w:tc>
          <w:tcPr>
            <w:tcW w:w="9062" w:type="dxa"/>
            <w:gridSpan w:val="2"/>
            <w:shd w:val="clear" w:color="auto" w:fill="auto"/>
          </w:tcPr>
          <w:p w14:paraId="122044A4" w14:textId="5C2A3290" w:rsidR="00865C60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DD6E141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378C6370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In the "Materials" section, press the "Add material" button.</w:t>
            </w:r>
          </w:p>
          <w:p w14:paraId="1FCF9E06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3. Selects a file or a link to the material.</w:t>
            </w:r>
          </w:p>
          <w:p w14:paraId="7AEE19F4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4. Press the "Add" button.</w:t>
            </w:r>
          </w:p>
          <w:p w14:paraId="1B669450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5. Press the "Edit" button.</w:t>
            </w:r>
          </w:p>
          <w:p w14:paraId="49547F7A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6. Change the "Name of the material".</w:t>
            </w:r>
          </w:p>
          <w:p w14:paraId="49AB50EC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7. Press the "Confirm" button.</w:t>
            </w:r>
          </w:p>
          <w:p w14:paraId="45DFF228" w14:textId="4C4C5343" w:rsidR="00684180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8. Press the "Delete" button.</w:t>
            </w:r>
          </w:p>
        </w:tc>
      </w:tr>
      <w:tr w:rsidR="00803648" w:rsidRPr="006548BF" w14:paraId="7A99D2F5" w14:textId="77777777" w:rsidTr="6708EA4B">
        <w:tc>
          <w:tcPr>
            <w:tcW w:w="9062" w:type="dxa"/>
            <w:gridSpan w:val="2"/>
            <w:shd w:val="clear" w:color="auto" w:fill="auto"/>
          </w:tcPr>
          <w:p w14:paraId="7CD05033" w14:textId="45AE5BB7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D7C7D48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lastRenderedPageBreak/>
              <w:t>2a1. The user cannot click on the "Add material" button due to an error.</w:t>
            </w:r>
          </w:p>
          <w:p w14:paraId="7BDEE3C8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2a2. The user refreshes the page and tries again.</w:t>
            </w:r>
          </w:p>
          <w:p w14:paraId="30D56B70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2a3. Try again after refreshing.</w:t>
            </w:r>
          </w:p>
          <w:p w14:paraId="0687843A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4a1. The user cannot click on the "Add" button due to an error.</w:t>
            </w:r>
          </w:p>
          <w:p w14:paraId="17E86510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4a2. The user refreshes the page and tries again.</w:t>
            </w:r>
          </w:p>
          <w:p w14:paraId="4979CEEF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4a3. Try again after refreshing.</w:t>
            </w:r>
          </w:p>
          <w:p w14:paraId="61048289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5a1. The user cannot click on the "Edit" button due to an error.</w:t>
            </w:r>
          </w:p>
          <w:p w14:paraId="0510A833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5a2. The user refreshes the page and tries again.</w:t>
            </w:r>
          </w:p>
          <w:p w14:paraId="6B116B9D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5a3. Try again after refreshing.</w:t>
            </w:r>
          </w:p>
          <w:p w14:paraId="165A63FE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7a1. The user cannot click on the "Confirm" button due to an error.</w:t>
            </w:r>
          </w:p>
          <w:p w14:paraId="24BAC7CA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7a2. The user refreshes the page and tries again.</w:t>
            </w:r>
          </w:p>
          <w:p w14:paraId="2C8F52EC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7a3. Try again after refreshing.</w:t>
            </w:r>
          </w:p>
          <w:p w14:paraId="116CE69A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8a1. The user cannot click on the "Delete" button due to an error.</w:t>
            </w:r>
          </w:p>
          <w:p w14:paraId="19D764A2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8a2. The user refreshes the page and tries again.</w:t>
            </w:r>
          </w:p>
          <w:p w14:paraId="5EA1A73E" w14:textId="773C67A6" w:rsidR="00322571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8a3. Try again after refreshing.</w:t>
            </w:r>
          </w:p>
        </w:tc>
      </w:tr>
      <w:tr w:rsidR="00803648" w:rsidRPr="006548BF" w14:paraId="492AB9F7" w14:textId="77777777" w:rsidTr="6708EA4B">
        <w:tc>
          <w:tcPr>
            <w:tcW w:w="9062" w:type="dxa"/>
            <w:gridSpan w:val="2"/>
            <w:shd w:val="clear" w:color="auto" w:fill="auto"/>
          </w:tcPr>
          <w:p w14:paraId="7A3EEE3F" w14:textId="0CFA612C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9DD0C97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5038B56D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4a1. Due to the error, the user cannot confirm the added material, regardless of how many times he selects it.</w:t>
            </w:r>
          </w:p>
          <w:p w14:paraId="2A94F5C2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7a1. Due to the error, the user cannot confirm the changed title of the material, regardless of how many times he changes the text.</w:t>
            </w:r>
          </w:p>
          <w:p w14:paraId="5B46E0CB" w14:textId="2FA4E12E" w:rsidR="00C3462F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8a1. Due to a bug, deleted material still appears in the "Materials" section, regardless of how many times the user deletes the material.</w:t>
            </w:r>
          </w:p>
        </w:tc>
      </w:tr>
    </w:tbl>
    <w:p w14:paraId="1916DEAF" w14:textId="378EA066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6" w:name="_Toc175260967"/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 xml:space="preserve">Entering, editing and deleting questions </w:t>
      </w:r>
      <w:r w:rsidRPr="006548BF">
        <w:rPr>
          <w:lang w:val="en-GB"/>
        </w:rPr>
        <w:t>&gt;&gt;</w:t>
      </w:r>
      <w:bookmarkEnd w:id="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4C813DE8" w14:textId="77777777" w:rsidTr="6708EA4B">
        <w:tc>
          <w:tcPr>
            <w:tcW w:w="6799" w:type="dxa"/>
            <w:shd w:val="clear" w:color="auto" w:fill="auto"/>
          </w:tcPr>
          <w:p w14:paraId="1D69AC87" w14:textId="504CBDC2" w:rsidR="00803648" w:rsidRPr="005529F2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Entering, editing and deleting questions</w:t>
            </w:r>
          </w:p>
        </w:tc>
        <w:tc>
          <w:tcPr>
            <w:tcW w:w="2263" w:type="dxa"/>
            <w:shd w:val="clear" w:color="auto" w:fill="auto"/>
          </w:tcPr>
          <w:p w14:paraId="7A0C7F6C" w14:textId="5E392A02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7</w:t>
            </w:r>
          </w:p>
        </w:tc>
      </w:tr>
      <w:tr w:rsidR="00803648" w:rsidRPr="006548BF" w14:paraId="7603EA1E" w14:textId="77777777" w:rsidTr="6708EA4B">
        <w:tc>
          <w:tcPr>
            <w:tcW w:w="9062" w:type="dxa"/>
            <w:gridSpan w:val="2"/>
            <w:shd w:val="clear" w:color="auto" w:fill="auto"/>
          </w:tcPr>
          <w:p w14:paraId="1530C7DF" w14:textId="79587D1D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B7080A5" w14:textId="25337185" w:rsidR="00803648" w:rsidRPr="006548BF" w:rsidRDefault="005529F2" w:rsidP="00A55548">
            <w:pPr>
              <w:spacing w:line="276" w:lineRule="auto"/>
              <w:rPr>
                <w:rFonts w:eastAsia="Calibri" w:cs="Calibri"/>
                <w:lang w:val="en-GB"/>
              </w:rPr>
            </w:pPr>
            <w:r w:rsidRPr="005529F2">
              <w:rPr>
                <w:lang w:val="en-GB"/>
              </w:rPr>
              <w:t>Company management is enabled to edit, add and delete questions in each domain of knowledge.</w:t>
            </w:r>
          </w:p>
        </w:tc>
      </w:tr>
      <w:tr w:rsidR="00803648" w:rsidRPr="006548BF" w14:paraId="57D56D82" w14:textId="77777777" w:rsidTr="6708EA4B">
        <w:tc>
          <w:tcPr>
            <w:tcW w:w="9062" w:type="dxa"/>
            <w:gridSpan w:val="2"/>
            <w:shd w:val="clear" w:color="auto" w:fill="auto"/>
          </w:tcPr>
          <w:p w14:paraId="0F39793D" w14:textId="1C91F21D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AECC1D9" w14:textId="24778A88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management</w:t>
            </w:r>
          </w:p>
        </w:tc>
      </w:tr>
      <w:tr w:rsidR="00803648" w:rsidRPr="006548BF" w14:paraId="6563CFA2" w14:textId="77777777" w:rsidTr="6708EA4B">
        <w:tc>
          <w:tcPr>
            <w:tcW w:w="9062" w:type="dxa"/>
            <w:gridSpan w:val="2"/>
            <w:shd w:val="clear" w:color="auto" w:fill="auto"/>
          </w:tcPr>
          <w:p w14:paraId="31D6FF9A" w14:textId="35F6D3A2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0187596" w14:textId="28472314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lastRenderedPageBreak/>
              <w:t>The user is already logged into IS and has already created a knowledge domain. IS must work.</w:t>
            </w:r>
          </w:p>
        </w:tc>
      </w:tr>
      <w:tr w:rsidR="00792854" w:rsidRPr="006548BF" w14:paraId="2631FEDA" w14:textId="77777777" w:rsidTr="6708EA4B">
        <w:tc>
          <w:tcPr>
            <w:tcW w:w="9062" w:type="dxa"/>
            <w:gridSpan w:val="2"/>
            <w:shd w:val="clear" w:color="auto" w:fill="auto"/>
          </w:tcPr>
          <w:p w14:paraId="239045B2" w14:textId="525C2567" w:rsidR="00792854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System status after use case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43BE540A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adding a question, questions appear on the knowledge domain page in the "Questions" section.</w:t>
            </w:r>
          </w:p>
          <w:p w14:paraId="77AAE0FE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editing a question, edited questions appear on the knowledge domain page in the "Questions" section.</w:t>
            </w:r>
          </w:p>
          <w:p w14:paraId="3C3A5DEC" w14:textId="7186568C" w:rsidR="00792854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After deleting a question, the knowledge domain page removes it from the "Questions" section and displays the message "You have successfully deleted 'Question'".</w:t>
            </w:r>
          </w:p>
        </w:tc>
      </w:tr>
      <w:tr w:rsidR="00792854" w:rsidRPr="006548BF" w14:paraId="36E7E1CF" w14:textId="77777777" w:rsidTr="6708EA4B">
        <w:tc>
          <w:tcPr>
            <w:tcW w:w="9062" w:type="dxa"/>
            <w:gridSpan w:val="2"/>
            <w:shd w:val="clear" w:color="auto" w:fill="auto"/>
          </w:tcPr>
          <w:p w14:paraId="39638091" w14:textId="65DCB75D" w:rsidR="00792854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6CE93575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49B4C031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Press the "Add question" button in the "Questions" section.</w:t>
            </w:r>
          </w:p>
          <w:p w14:paraId="363DE6DA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3. Fill in the "Question" input field.</w:t>
            </w:r>
          </w:p>
          <w:p w14:paraId="7FCE04DF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4. Press the "Add" button.</w:t>
            </w:r>
          </w:p>
          <w:p w14:paraId="1D9DCA63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5. Press the "Edit" button.</w:t>
            </w:r>
          </w:p>
          <w:p w14:paraId="4969F6AE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6. Change the "Question".</w:t>
            </w:r>
          </w:p>
          <w:p w14:paraId="01294C54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7. Press the "Confirm" button.</w:t>
            </w:r>
          </w:p>
          <w:p w14:paraId="21DD03CF" w14:textId="2861E133" w:rsidR="00792854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8. Press the "Delete" button.</w:t>
            </w:r>
          </w:p>
        </w:tc>
      </w:tr>
      <w:tr w:rsidR="00792854" w:rsidRPr="006548BF" w14:paraId="68AE431F" w14:textId="77777777" w:rsidTr="6708EA4B">
        <w:tc>
          <w:tcPr>
            <w:tcW w:w="9062" w:type="dxa"/>
            <w:gridSpan w:val="2"/>
            <w:shd w:val="clear" w:color="auto" w:fill="auto"/>
          </w:tcPr>
          <w:p w14:paraId="1860DE87" w14:textId="491026FE" w:rsidR="00792854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4FAB81CA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2a1. The user cannot click on the "Add material" button due to an error.</w:t>
            </w:r>
          </w:p>
          <w:p w14:paraId="019F09F0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2a2. The user refreshes the page and tries again.</w:t>
            </w:r>
          </w:p>
          <w:p w14:paraId="4D4CF0B6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2a3. Try again after refreshing.</w:t>
            </w:r>
          </w:p>
          <w:p w14:paraId="1BBB5C9F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4a1. The user cannot click on the "Add" button due to an error.</w:t>
            </w:r>
          </w:p>
          <w:p w14:paraId="7DDD1148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4a2. The user refreshes the page and tries again.</w:t>
            </w:r>
          </w:p>
          <w:p w14:paraId="24ECE8F9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4a3. Try again after refreshing.</w:t>
            </w:r>
          </w:p>
          <w:p w14:paraId="2FB26F00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5a1. The user cannot click on the "Edit" button due to an error.</w:t>
            </w:r>
          </w:p>
          <w:p w14:paraId="6B5924F8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5a2. The user refreshes the page and tries again.</w:t>
            </w:r>
          </w:p>
          <w:p w14:paraId="55EC335B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5a3. Try again after refreshing.</w:t>
            </w:r>
          </w:p>
          <w:p w14:paraId="617B0E3C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7a1. The user cannot click on the "Confirm" button due to an error.</w:t>
            </w:r>
          </w:p>
          <w:p w14:paraId="48DE0E61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7a2. The user refreshes the page and tries again.</w:t>
            </w:r>
          </w:p>
          <w:p w14:paraId="09DA7F60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7a3. Try again after refreshing.</w:t>
            </w:r>
          </w:p>
          <w:p w14:paraId="1E553B14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8a1. The user cannot click on the "Delete" button due to an error.</w:t>
            </w:r>
          </w:p>
          <w:p w14:paraId="27CC6E40" w14:textId="46C82064" w:rsidR="00792854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8a2. The user refreshes the page and tries again.</w:t>
            </w:r>
            <w:r w:rsidR="00792854" w:rsidRPr="006548BF">
              <w:rPr>
                <w:lang w:val="en-GB"/>
              </w:rPr>
              <w:t xml:space="preserve">8a3. Po </w:t>
            </w:r>
            <w:proofErr w:type="spellStart"/>
            <w:r w:rsidR="00792854" w:rsidRPr="006548BF">
              <w:rPr>
                <w:lang w:val="en-GB"/>
              </w:rPr>
              <w:t>osvežitvi</w:t>
            </w:r>
            <w:proofErr w:type="spellEnd"/>
            <w:r w:rsidR="00792854" w:rsidRPr="006548BF">
              <w:rPr>
                <w:lang w:val="en-GB"/>
              </w:rPr>
              <w:t xml:space="preserve"> </w:t>
            </w:r>
            <w:proofErr w:type="spellStart"/>
            <w:r w:rsidR="00792854" w:rsidRPr="006548BF">
              <w:rPr>
                <w:lang w:val="en-GB"/>
              </w:rPr>
              <w:t>poskusi</w:t>
            </w:r>
            <w:proofErr w:type="spellEnd"/>
            <w:r w:rsidR="00792854" w:rsidRPr="006548BF">
              <w:rPr>
                <w:lang w:val="en-GB"/>
              </w:rPr>
              <w:t xml:space="preserve"> </w:t>
            </w:r>
            <w:proofErr w:type="spellStart"/>
            <w:r w:rsidR="00792854" w:rsidRPr="006548BF">
              <w:rPr>
                <w:lang w:val="en-GB"/>
              </w:rPr>
              <w:t>znova</w:t>
            </w:r>
            <w:proofErr w:type="spellEnd"/>
            <w:r w:rsidR="00792854" w:rsidRPr="006548BF">
              <w:rPr>
                <w:lang w:val="en-GB"/>
              </w:rPr>
              <w:t>.</w:t>
            </w:r>
          </w:p>
        </w:tc>
      </w:tr>
      <w:tr w:rsidR="00792854" w:rsidRPr="006548BF" w14:paraId="7EFDD5B8" w14:textId="77777777" w:rsidTr="6708EA4B">
        <w:tc>
          <w:tcPr>
            <w:tcW w:w="9062" w:type="dxa"/>
            <w:gridSpan w:val="2"/>
            <w:shd w:val="clear" w:color="auto" w:fill="auto"/>
          </w:tcPr>
          <w:p w14:paraId="1837A586" w14:textId="38AC5A93" w:rsidR="00792854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602E401E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695EB2CF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4a1. Due to the error, the user cannot confirm the added question, regardless of how many times he adds it.</w:t>
            </w:r>
          </w:p>
          <w:p w14:paraId="70FEAF53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7a1. Due to the error, the user cannot confirm the changed question, regardless of how many times he changes the text.</w:t>
            </w:r>
          </w:p>
          <w:p w14:paraId="6201ED6A" w14:textId="7598F437" w:rsidR="00792854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8a1. Due to a bug, a deleted question still appears in the "Questions" section, regardless of how many times the user deletes the question.</w:t>
            </w:r>
          </w:p>
        </w:tc>
      </w:tr>
    </w:tbl>
    <w:p w14:paraId="697ACA4E" w14:textId="01231978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7" w:name="_Toc175260968"/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 xml:space="preserve">Adding correct and incorrect answers </w:t>
      </w:r>
      <w:r w:rsidRPr="006548BF">
        <w:rPr>
          <w:lang w:val="en-GB"/>
        </w:rPr>
        <w:t>&gt;&gt;</w:t>
      </w:r>
      <w:bookmarkEnd w:id="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51394451" w14:textId="77777777" w:rsidTr="6708EA4B">
        <w:tc>
          <w:tcPr>
            <w:tcW w:w="6799" w:type="dxa"/>
            <w:shd w:val="clear" w:color="auto" w:fill="auto"/>
          </w:tcPr>
          <w:p w14:paraId="26AFF0E6" w14:textId="66DAA842" w:rsidR="00803648" w:rsidRPr="005529F2" w:rsidRDefault="000C26EE" w:rsidP="00A55548">
            <w:pPr>
              <w:spacing w:line="276" w:lineRule="auto"/>
              <w:jc w:val="center"/>
              <w:rPr>
                <w:rFonts w:eastAsia="Calibri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Adding correct and incorrect answers</w:t>
            </w:r>
          </w:p>
        </w:tc>
        <w:tc>
          <w:tcPr>
            <w:tcW w:w="2263" w:type="dxa"/>
            <w:shd w:val="clear" w:color="auto" w:fill="auto"/>
          </w:tcPr>
          <w:p w14:paraId="46B963DF" w14:textId="6A51333D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8</w:t>
            </w:r>
          </w:p>
        </w:tc>
      </w:tr>
      <w:tr w:rsidR="00803648" w:rsidRPr="006548BF" w14:paraId="246B1DC6" w14:textId="77777777" w:rsidTr="6708EA4B">
        <w:tc>
          <w:tcPr>
            <w:tcW w:w="9062" w:type="dxa"/>
            <w:gridSpan w:val="2"/>
            <w:shd w:val="clear" w:color="auto" w:fill="auto"/>
          </w:tcPr>
          <w:p w14:paraId="1CFEBD41" w14:textId="62BC10A6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3AF3AAE" w14:textId="04535582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Management has the ability to add answers to created questions.</w:t>
            </w:r>
          </w:p>
        </w:tc>
      </w:tr>
      <w:tr w:rsidR="00803648" w:rsidRPr="006548BF" w14:paraId="2DBC3BE1" w14:textId="77777777" w:rsidTr="6708EA4B">
        <w:tc>
          <w:tcPr>
            <w:tcW w:w="9062" w:type="dxa"/>
            <w:gridSpan w:val="2"/>
            <w:shd w:val="clear" w:color="auto" w:fill="auto"/>
          </w:tcPr>
          <w:p w14:paraId="3C61F272" w14:textId="33F166A4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49EDE20" w14:textId="3AEAAB1D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management</w:t>
            </w:r>
          </w:p>
        </w:tc>
      </w:tr>
      <w:tr w:rsidR="00803648" w:rsidRPr="006548BF" w14:paraId="6EE382BF" w14:textId="77777777" w:rsidTr="6708EA4B">
        <w:tc>
          <w:tcPr>
            <w:tcW w:w="9062" w:type="dxa"/>
            <w:gridSpan w:val="2"/>
            <w:shd w:val="clear" w:color="auto" w:fill="auto"/>
          </w:tcPr>
          <w:p w14:paraId="295200CE" w14:textId="7D22438F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9F59F0D" w14:textId="27C9200E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user is already logged in to IS and has already created a knowledge domain and a question. IS must work.</w:t>
            </w:r>
          </w:p>
        </w:tc>
      </w:tr>
      <w:tr w:rsidR="00803648" w:rsidRPr="006548BF" w14:paraId="2880D69D" w14:textId="77777777" w:rsidTr="6708EA4B">
        <w:tc>
          <w:tcPr>
            <w:tcW w:w="9062" w:type="dxa"/>
            <w:gridSpan w:val="2"/>
            <w:shd w:val="clear" w:color="auto" w:fill="auto"/>
          </w:tcPr>
          <w:p w14:paraId="7FC34091" w14:textId="770AC30C" w:rsidR="009A6343" w:rsidRPr="006548BF" w:rsidRDefault="000C26EE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AE4D9B6" w14:textId="161EDAC3" w:rsidR="006F66AE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User has successfully added a correct/incorrect answer. It appears below the question.</w:t>
            </w:r>
          </w:p>
        </w:tc>
      </w:tr>
      <w:tr w:rsidR="00803648" w:rsidRPr="006548BF" w14:paraId="0A458A45" w14:textId="77777777" w:rsidTr="6708EA4B">
        <w:tc>
          <w:tcPr>
            <w:tcW w:w="9062" w:type="dxa"/>
            <w:gridSpan w:val="2"/>
            <w:shd w:val="clear" w:color="auto" w:fill="auto"/>
          </w:tcPr>
          <w:p w14:paraId="7F2AB271" w14:textId="65C30CC9" w:rsidR="00646F47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6708EA4B" w:rsidRPr="006548BF">
              <w:rPr>
                <w:b/>
                <w:bCs/>
                <w:lang w:val="en-GB"/>
              </w:rPr>
              <w:t>:</w:t>
            </w:r>
          </w:p>
          <w:p w14:paraId="370C0864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63AAABE2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Select a question in the "Questions" section.</w:t>
            </w:r>
          </w:p>
          <w:p w14:paraId="2590E8DA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3. Press the "Add answer" button.</w:t>
            </w:r>
          </w:p>
          <w:p w14:paraId="4341AE50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4. Fill in the "Answer" input field.</w:t>
            </w:r>
          </w:p>
          <w:p w14:paraId="49C918F7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5. Mark "Right" or "Wrong".</w:t>
            </w:r>
          </w:p>
          <w:p w14:paraId="6E533C84" w14:textId="42CF96C5" w:rsidR="00646F47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6. Press the "Add" button.</w:t>
            </w:r>
          </w:p>
        </w:tc>
      </w:tr>
      <w:tr w:rsidR="00803648" w:rsidRPr="006548BF" w14:paraId="1D2D6F82" w14:textId="77777777" w:rsidTr="6708EA4B">
        <w:tc>
          <w:tcPr>
            <w:tcW w:w="9062" w:type="dxa"/>
            <w:gridSpan w:val="2"/>
            <w:shd w:val="clear" w:color="auto" w:fill="auto"/>
          </w:tcPr>
          <w:p w14:paraId="28D6255A" w14:textId="2FEDF7DD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6708EA4B" w:rsidRPr="006548BF">
              <w:rPr>
                <w:b/>
                <w:bCs/>
                <w:lang w:val="en-GB"/>
              </w:rPr>
              <w:t>:</w:t>
            </w:r>
          </w:p>
          <w:p w14:paraId="665432D5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2a1. The user cannot select a question.</w:t>
            </w:r>
          </w:p>
          <w:p w14:paraId="472F09AB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2a2. The user refreshes the page and tries again.</w:t>
            </w:r>
          </w:p>
          <w:p w14:paraId="7292BB5C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2a3. Try again after refreshing.</w:t>
            </w:r>
          </w:p>
          <w:p w14:paraId="022ABB40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3a1. The user cannot click on the "Add answer" button due to an error.</w:t>
            </w:r>
          </w:p>
          <w:p w14:paraId="3C5E3F6C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lastRenderedPageBreak/>
              <w:t>3a2. The user refreshes the page and tries again.</w:t>
            </w:r>
          </w:p>
          <w:p w14:paraId="06B3DC6B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3a3. Try again after refreshing.</w:t>
            </w:r>
          </w:p>
          <w:p w14:paraId="3D1BB89B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5a1. The user cannot mark "Right" or "Wrong".</w:t>
            </w:r>
          </w:p>
          <w:p w14:paraId="6B85F3F0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5a2. The user refreshes the page and tries again.</w:t>
            </w:r>
          </w:p>
          <w:p w14:paraId="0CEC3208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5a3. Try again after refreshing.</w:t>
            </w:r>
          </w:p>
          <w:p w14:paraId="5C48097D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6a1. The user cannot click on the "Add" button due to an error.</w:t>
            </w:r>
          </w:p>
          <w:p w14:paraId="52A0DD2C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6a2. The user refreshes the page and tries again.</w:t>
            </w:r>
          </w:p>
          <w:p w14:paraId="3A63AE95" w14:textId="0051B5E2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bCs/>
                <w:lang w:val="en-GB"/>
              </w:rPr>
              <w:t>6a3. Try again after refreshing.</w:t>
            </w:r>
          </w:p>
        </w:tc>
      </w:tr>
      <w:tr w:rsidR="00803648" w:rsidRPr="006548BF" w14:paraId="5F7A2EBE" w14:textId="77777777" w:rsidTr="6708EA4B">
        <w:tc>
          <w:tcPr>
            <w:tcW w:w="9062" w:type="dxa"/>
            <w:gridSpan w:val="2"/>
            <w:shd w:val="clear" w:color="auto" w:fill="auto"/>
          </w:tcPr>
          <w:p w14:paraId="731B9ED9" w14:textId="046BAB8D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A69EFE5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5D2506B8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5a1. Due to the error, the user cannot mark "Right" or "Wrong" no matter how many times they try.</w:t>
            </w:r>
          </w:p>
          <w:p w14:paraId="05A9D5C2" w14:textId="707FBB93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6a1. Due to the error, the user cannot confirm the added answer, regardless of how many times he adds it.</w:t>
            </w:r>
          </w:p>
        </w:tc>
      </w:tr>
    </w:tbl>
    <w:p w14:paraId="041B3388" w14:textId="5A8C8247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8" w:name="_Toc175260969"/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 xml:space="preserve">Classification of employees into knowledge domains </w:t>
      </w:r>
      <w:r w:rsidRPr="006548BF">
        <w:rPr>
          <w:lang w:val="en-GB"/>
        </w:rPr>
        <w:t>&gt;&gt;</w:t>
      </w:r>
      <w:bookmarkEnd w:id="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6EE57656" w14:textId="77777777" w:rsidTr="6708EA4B">
        <w:tc>
          <w:tcPr>
            <w:tcW w:w="6799" w:type="dxa"/>
            <w:shd w:val="clear" w:color="auto" w:fill="auto"/>
          </w:tcPr>
          <w:p w14:paraId="2294A626" w14:textId="04972034" w:rsidR="00803648" w:rsidRPr="005529F2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Classification of employees into knowledge domains</w:t>
            </w:r>
          </w:p>
        </w:tc>
        <w:tc>
          <w:tcPr>
            <w:tcW w:w="2263" w:type="dxa"/>
            <w:shd w:val="clear" w:color="auto" w:fill="auto"/>
          </w:tcPr>
          <w:p w14:paraId="3BB6CD0E" w14:textId="31F4C257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9</w:t>
            </w:r>
          </w:p>
        </w:tc>
      </w:tr>
      <w:tr w:rsidR="00803648" w:rsidRPr="006548BF" w14:paraId="17C2EB5D" w14:textId="77777777" w:rsidTr="6708EA4B">
        <w:tc>
          <w:tcPr>
            <w:tcW w:w="9062" w:type="dxa"/>
            <w:gridSpan w:val="2"/>
            <w:shd w:val="clear" w:color="auto" w:fill="auto"/>
          </w:tcPr>
          <w:p w14:paraId="73F9C2CA" w14:textId="5F9C1672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FB2C1D5" w14:textId="534A17A5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Company management can select employees who have access to specific domains of knowledge.</w:t>
            </w:r>
          </w:p>
        </w:tc>
      </w:tr>
      <w:tr w:rsidR="00803648" w:rsidRPr="006548BF" w14:paraId="343D9F6F" w14:textId="77777777" w:rsidTr="6708EA4B">
        <w:tc>
          <w:tcPr>
            <w:tcW w:w="9062" w:type="dxa"/>
            <w:gridSpan w:val="2"/>
            <w:shd w:val="clear" w:color="auto" w:fill="auto"/>
          </w:tcPr>
          <w:p w14:paraId="2BCC003D" w14:textId="21F0FB94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C31F981" w14:textId="06C8C729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management</w:t>
            </w:r>
          </w:p>
        </w:tc>
      </w:tr>
      <w:tr w:rsidR="00803648" w:rsidRPr="006548BF" w14:paraId="24A4328F" w14:textId="77777777" w:rsidTr="6708EA4B">
        <w:tc>
          <w:tcPr>
            <w:tcW w:w="9062" w:type="dxa"/>
            <w:gridSpan w:val="2"/>
            <w:shd w:val="clear" w:color="auto" w:fill="auto"/>
          </w:tcPr>
          <w:p w14:paraId="3B1A296F" w14:textId="1B9C770A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5B4656E" w14:textId="5C1BC93E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user is already logged into IS and has already created a knowledge domain. IS must work.</w:t>
            </w:r>
          </w:p>
        </w:tc>
      </w:tr>
      <w:tr w:rsidR="00803648" w:rsidRPr="006548BF" w14:paraId="5E05E5E9" w14:textId="77777777" w:rsidTr="6708EA4B">
        <w:tc>
          <w:tcPr>
            <w:tcW w:w="9062" w:type="dxa"/>
            <w:gridSpan w:val="2"/>
            <w:shd w:val="clear" w:color="auto" w:fill="auto"/>
          </w:tcPr>
          <w:p w14:paraId="4A346CB1" w14:textId="05D61847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83AACD9" w14:textId="5EA0D4DC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employee is added under the knowledge domain and has guaranteed access to it.</w:t>
            </w:r>
          </w:p>
        </w:tc>
      </w:tr>
      <w:tr w:rsidR="00803648" w:rsidRPr="006548BF" w14:paraId="799BDF5F" w14:textId="77777777" w:rsidTr="6708EA4B">
        <w:tc>
          <w:tcPr>
            <w:tcW w:w="9062" w:type="dxa"/>
            <w:gridSpan w:val="2"/>
            <w:shd w:val="clear" w:color="auto" w:fill="auto"/>
          </w:tcPr>
          <w:p w14:paraId="2351F6C2" w14:textId="35BCA088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37505F4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On the profile in the "Users" section, next to a specific employee, press the "Add domain" button.</w:t>
            </w:r>
          </w:p>
          <w:p w14:paraId="1A744586" w14:textId="1B724466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Mark a specific domain of knowledge.</w:t>
            </w:r>
          </w:p>
        </w:tc>
      </w:tr>
      <w:tr w:rsidR="00803648" w:rsidRPr="006548BF" w14:paraId="65989A28" w14:textId="77777777" w:rsidTr="6708EA4B">
        <w:tc>
          <w:tcPr>
            <w:tcW w:w="9062" w:type="dxa"/>
            <w:gridSpan w:val="2"/>
            <w:shd w:val="clear" w:color="auto" w:fill="auto"/>
          </w:tcPr>
          <w:p w14:paraId="6BD53A77" w14:textId="644B8C63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0331E34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The user cannot click on the "Add domain" button due to an error.</w:t>
            </w:r>
          </w:p>
          <w:p w14:paraId="541A840F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1a2. The user refreshes the page and tries again.</w:t>
            </w:r>
          </w:p>
          <w:p w14:paraId="1849251E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1a3. Try again after refreshing.</w:t>
            </w:r>
          </w:p>
          <w:p w14:paraId="4921B86E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2a1. The user cannot select a domain.</w:t>
            </w:r>
          </w:p>
          <w:p w14:paraId="2DAD2735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2a2. The user refreshes the page and tries again.</w:t>
            </w:r>
          </w:p>
          <w:p w14:paraId="6E30EA47" w14:textId="66C5EE86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2a3. Try again after refreshing.</w:t>
            </w:r>
          </w:p>
        </w:tc>
      </w:tr>
      <w:tr w:rsidR="00803648" w:rsidRPr="006548BF" w14:paraId="3E319B6F" w14:textId="77777777" w:rsidTr="6708EA4B">
        <w:tc>
          <w:tcPr>
            <w:tcW w:w="9062" w:type="dxa"/>
            <w:gridSpan w:val="2"/>
            <w:shd w:val="clear" w:color="auto" w:fill="auto"/>
          </w:tcPr>
          <w:p w14:paraId="2A5ECDD2" w14:textId="03D7CC8D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1E02002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the error, the user cannot add the knowledge domain to the employee, no matter how many times he tries.</w:t>
            </w:r>
          </w:p>
          <w:p w14:paraId="120AAA3D" w14:textId="3E38F240" w:rsidR="00C059E5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2a1. Due to the error, the user cannot mark the knowledge domain, no matter how many times he tries.</w:t>
            </w:r>
          </w:p>
        </w:tc>
      </w:tr>
    </w:tbl>
    <w:p w14:paraId="43027D1A" w14:textId="623B84C7" w:rsidR="001033AC" w:rsidRPr="006548BF" w:rsidRDefault="001033AC" w:rsidP="00A55548">
      <w:pPr>
        <w:pStyle w:val="Naslov1"/>
        <w:spacing w:line="276" w:lineRule="auto"/>
        <w:rPr>
          <w:lang w:val="en-GB"/>
        </w:rPr>
      </w:pPr>
      <w:bookmarkStart w:id="9" w:name="_Toc175260970"/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 xml:space="preserve">Comparing knowledge between employees and tracking progress </w:t>
      </w:r>
      <w:r w:rsidRPr="006548BF">
        <w:rPr>
          <w:lang w:val="en-GB"/>
        </w:rPr>
        <w:t>&gt;&gt;</w:t>
      </w:r>
      <w:bookmarkEnd w:id="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1033AC" w:rsidRPr="006548BF" w14:paraId="1691D6B1" w14:textId="77777777" w:rsidTr="00DB0005">
        <w:tc>
          <w:tcPr>
            <w:tcW w:w="8075" w:type="dxa"/>
            <w:shd w:val="clear" w:color="auto" w:fill="auto"/>
          </w:tcPr>
          <w:p w14:paraId="518625E3" w14:textId="4D1E2B7D" w:rsidR="001033AC" w:rsidRPr="005529F2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1033AC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Comparing knowledge between employees and tracking progress</w:t>
            </w:r>
          </w:p>
        </w:tc>
        <w:tc>
          <w:tcPr>
            <w:tcW w:w="987" w:type="dxa"/>
            <w:shd w:val="clear" w:color="auto" w:fill="auto"/>
          </w:tcPr>
          <w:p w14:paraId="22684E55" w14:textId="77777777" w:rsidR="001033AC" w:rsidRPr="006548BF" w:rsidRDefault="001033AC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15</w:t>
            </w:r>
          </w:p>
        </w:tc>
      </w:tr>
      <w:tr w:rsidR="001033AC" w:rsidRPr="006548BF" w14:paraId="39FA7FA8" w14:textId="77777777" w:rsidTr="00DB0005">
        <w:tc>
          <w:tcPr>
            <w:tcW w:w="9062" w:type="dxa"/>
            <w:gridSpan w:val="2"/>
            <w:shd w:val="clear" w:color="auto" w:fill="auto"/>
          </w:tcPr>
          <w:p w14:paraId="73E60689" w14:textId="22C7D3E9" w:rsidR="001033A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5A95A57C" w14:textId="1412763C" w:rsidR="001033AC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Company management can have insight into the progress of employees in individual domains of knowledge.</w:t>
            </w:r>
          </w:p>
        </w:tc>
      </w:tr>
      <w:tr w:rsidR="001033AC" w:rsidRPr="006548BF" w14:paraId="35784902" w14:textId="77777777" w:rsidTr="00DB0005">
        <w:tc>
          <w:tcPr>
            <w:tcW w:w="9062" w:type="dxa"/>
            <w:gridSpan w:val="2"/>
            <w:shd w:val="clear" w:color="auto" w:fill="auto"/>
          </w:tcPr>
          <w:p w14:paraId="5A00224D" w14:textId="7AE51296" w:rsidR="001033A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5230CEBF" w14:textId="5A016070" w:rsidR="001033AC" w:rsidRPr="006548BF" w:rsidRDefault="005529F2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management</w:t>
            </w:r>
          </w:p>
        </w:tc>
      </w:tr>
      <w:tr w:rsidR="001033AC" w:rsidRPr="006548BF" w14:paraId="527C16E7" w14:textId="77777777" w:rsidTr="00DB0005">
        <w:tc>
          <w:tcPr>
            <w:tcW w:w="9062" w:type="dxa"/>
            <w:gridSpan w:val="2"/>
            <w:shd w:val="clear" w:color="auto" w:fill="auto"/>
          </w:tcPr>
          <w:p w14:paraId="6295A079" w14:textId="05325D57" w:rsidR="001033AC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213A3E7D" w14:textId="21C7A909" w:rsidR="001033AC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 knowledge domain must have at least one employee. IS must work.</w:t>
            </w:r>
          </w:p>
        </w:tc>
      </w:tr>
      <w:tr w:rsidR="001033AC" w:rsidRPr="006548BF" w14:paraId="1E59982B" w14:textId="77777777" w:rsidTr="00DB0005">
        <w:tc>
          <w:tcPr>
            <w:tcW w:w="9062" w:type="dxa"/>
            <w:gridSpan w:val="2"/>
            <w:shd w:val="clear" w:color="auto" w:fill="auto"/>
          </w:tcPr>
          <w:p w14:paraId="7D877F6B" w14:textId="7452B27F" w:rsidR="001033A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52303477" w14:textId="74A134BF" w:rsidR="001033AC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profile of the company's management shows a table of users and their progress by individual knowledge domains.</w:t>
            </w:r>
          </w:p>
        </w:tc>
      </w:tr>
      <w:tr w:rsidR="001033AC" w:rsidRPr="006548BF" w14:paraId="6FF68432" w14:textId="77777777" w:rsidTr="00DB0005">
        <w:tc>
          <w:tcPr>
            <w:tcW w:w="9062" w:type="dxa"/>
            <w:gridSpan w:val="2"/>
            <w:shd w:val="clear" w:color="auto" w:fill="auto"/>
          </w:tcPr>
          <w:p w14:paraId="6E2F626A" w14:textId="38F06861" w:rsidR="001033A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4F9DB35B" w14:textId="606D4F33" w:rsidR="001033AC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Mark a specific domain of knowledge in the "Tracking progress" section of the profile.</w:t>
            </w:r>
          </w:p>
        </w:tc>
      </w:tr>
      <w:tr w:rsidR="001033AC" w:rsidRPr="006548BF" w14:paraId="21E832C8" w14:textId="77777777" w:rsidTr="00DB0005">
        <w:tc>
          <w:tcPr>
            <w:tcW w:w="9062" w:type="dxa"/>
            <w:gridSpan w:val="2"/>
            <w:shd w:val="clear" w:color="auto" w:fill="auto"/>
          </w:tcPr>
          <w:p w14:paraId="28D27FA5" w14:textId="0B8A9C5F" w:rsidR="001033AC" w:rsidRPr="006548BF" w:rsidRDefault="000C26EE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0831E9E4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1a1. The user cannot select a domain.</w:t>
            </w:r>
          </w:p>
          <w:p w14:paraId="7DE68C4B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1a2. The user refreshes the page and tries again.</w:t>
            </w:r>
          </w:p>
          <w:p w14:paraId="2E237910" w14:textId="10A1097E" w:rsidR="004507D2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bCs/>
                <w:lang w:val="en-GB"/>
              </w:rPr>
              <w:t>1a3. Try again after refreshing.</w:t>
            </w:r>
          </w:p>
        </w:tc>
      </w:tr>
      <w:tr w:rsidR="001033AC" w:rsidRPr="006548BF" w14:paraId="6684CEF2" w14:textId="77777777" w:rsidTr="00DB0005">
        <w:tc>
          <w:tcPr>
            <w:tcW w:w="9062" w:type="dxa"/>
            <w:gridSpan w:val="2"/>
            <w:shd w:val="clear" w:color="auto" w:fill="auto"/>
          </w:tcPr>
          <w:p w14:paraId="63F0DF92" w14:textId="07874299" w:rsidR="001033AC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26C173D1" w14:textId="3583A4DB" w:rsidR="005F7D93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an error, the system does not draw the table, regardless of how many times the user selects the knowledge domain.</w:t>
            </w:r>
          </w:p>
        </w:tc>
      </w:tr>
    </w:tbl>
    <w:p w14:paraId="61AD18A6" w14:textId="5E3C860C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10" w:name="_Toc175260971"/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 xml:space="preserve">Access to learning units and materials </w:t>
      </w:r>
      <w:r w:rsidRPr="006548BF">
        <w:rPr>
          <w:lang w:val="en-GB"/>
        </w:rPr>
        <w:t>&gt;&gt;</w:t>
      </w:r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4B207CDF" w14:textId="77777777" w:rsidTr="6708EA4B">
        <w:tc>
          <w:tcPr>
            <w:tcW w:w="6799" w:type="dxa"/>
            <w:shd w:val="clear" w:color="auto" w:fill="auto"/>
          </w:tcPr>
          <w:p w14:paraId="489782A1" w14:textId="5CC6F229" w:rsidR="00803648" w:rsidRPr="005529F2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Access to learning units and materials</w:t>
            </w:r>
          </w:p>
        </w:tc>
        <w:tc>
          <w:tcPr>
            <w:tcW w:w="2263" w:type="dxa"/>
            <w:shd w:val="clear" w:color="auto" w:fill="auto"/>
          </w:tcPr>
          <w:p w14:paraId="777B2AA9" w14:textId="082D35F3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10</w:t>
            </w:r>
          </w:p>
        </w:tc>
      </w:tr>
      <w:tr w:rsidR="00803648" w:rsidRPr="006548BF" w14:paraId="69B1B690" w14:textId="77777777" w:rsidTr="6708EA4B">
        <w:tc>
          <w:tcPr>
            <w:tcW w:w="9062" w:type="dxa"/>
            <w:gridSpan w:val="2"/>
            <w:shd w:val="clear" w:color="auto" w:fill="auto"/>
          </w:tcPr>
          <w:p w14:paraId="38634B02" w14:textId="52439EFE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44156F4" w14:textId="1D6C770A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employee is given access to learning materials of a specific domain of knowledge.</w:t>
            </w:r>
          </w:p>
        </w:tc>
      </w:tr>
      <w:tr w:rsidR="00803648" w:rsidRPr="006548BF" w14:paraId="3FB1841F" w14:textId="77777777" w:rsidTr="6708EA4B">
        <w:tc>
          <w:tcPr>
            <w:tcW w:w="9062" w:type="dxa"/>
            <w:gridSpan w:val="2"/>
            <w:shd w:val="clear" w:color="auto" w:fill="auto"/>
          </w:tcPr>
          <w:p w14:paraId="61B5B00A" w14:textId="43AE0509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22F67E5" w14:textId="1D30A018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employees</w:t>
            </w:r>
          </w:p>
        </w:tc>
      </w:tr>
      <w:tr w:rsidR="00803648" w:rsidRPr="006548BF" w14:paraId="4634894C" w14:textId="77777777" w:rsidTr="6708EA4B">
        <w:tc>
          <w:tcPr>
            <w:tcW w:w="9062" w:type="dxa"/>
            <w:gridSpan w:val="2"/>
            <w:shd w:val="clear" w:color="auto" w:fill="auto"/>
          </w:tcPr>
          <w:p w14:paraId="67E13B08" w14:textId="6B07CCAC" w:rsidR="00BC1893" w:rsidRPr="006548BF" w:rsidRDefault="000C26EE" w:rsidP="00A55548">
            <w:pPr>
              <w:spacing w:line="276" w:lineRule="auto"/>
              <w:rPr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842654A" w14:textId="3332A2BB" w:rsidR="00BC1893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user is already logged into IS and has been added to the knowledge domain. IS must work.</w:t>
            </w:r>
          </w:p>
        </w:tc>
      </w:tr>
      <w:tr w:rsidR="00803648" w:rsidRPr="006548BF" w14:paraId="17D9CA1D" w14:textId="77777777" w:rsidTr="6708EA4B">
        <w:tc>
          <w:tcPr>
            <w:tcW w:w="9062" w:type="dxa"/>
            <w:gridSpan w:val="2"/>
            <w:shd w:val="clear" w:color="auto" w:fill="auto"/>
          </w:tcPr>
          <w:p w14:paraId="6883F209" w14:textId="66A957DF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8E943C6" w14:textId="33656C46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On the knowledge domain page, the files/links to the materials appear in the "Materials" section.</w:t>
            </w:r>
          </w:p>
        </w:tc>
      </w:tr>
      <w:tr w:rsidR="00803648" w:rsidRPr="006548BF" w14:paraId="7F0D70F5" w14:textId="77777777" w:rsidTr="6708EA4B">
        <w:tc>
          <w:tcPr>
            <w:tcW w:w="9062" w:type="dxa"/>
            <w:gridSpan w:val="2"/>
            <w:shd w:val="clear" w:color="auto" w:fill="auto"/>
          </w:tcPr>
          <w:p w14:paraId="192B8371" w14:textId="4A927A3A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27AA338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355E55C7" w14:textId="25D4787B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In the "Materials" section, select the material and open it.</w:t>
            </w:r>
          </w:p>
        </w:tc>
      </w:tr>
      <w:tr w:rsidR="00803648" w:rsidRPr="006548BF" w14:paraId="7AA980C3" w14:textId="77777777" w:rsidTr="6708EA4B">
        <w:tc>
          <w:tcPr>
            <w:tcW w:w="9062" w:type="dxa"/>
            <w:gridSpan w:val="2"/>
            <w:shd w:val="clear" w:color="auto" w:fill="auto"/>
          </w:tcPr>
          <w:p w14:paraId="41B353A6" w14:textId="3CFA44A2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750FE7A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2a1. The user cannot select the material.</w:t>
            </w:r>
          </w:p>
          <w:p w14:paraId="293F71AD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2a2. The user refreshes the page and tries again.</w:t>
            </w:r>
          </w:p>
          <w:p w14:paraId="179CEFD5" w14:textId="01F8CE25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bCs/>
                <w:lang w:val="en-GB"/>
              </w:rPr>
              <w:t>2a3. Try again after refreshing.</w:t>
            </w:r>
          </w:p>
        </w:tc>
      </w:tr>
      <w:tr w:rsidR="00803648" w:rsidRPr="006548BF" w14:paraId="4845C519" w14:textId="77777777" w:rsidTr="6708EA4B">
        <w:tc>
          <w:tcPr>
            <w:tcW w:w="9062" w:type="dxa"/>
            <w:gridSpan w:val="2"/>
            <w:shd w:val="clear" w:color="auto" w:fill="auto"/>
          </w:tcPr>
          <w:p w14:paraId="53BDB67E" w14:textId="4388A37C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E1C3559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300EF124" w14:textId="2B3785DA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2a1. Due to an error, the user cannot select the material or the selected material does not open.</w:t>
            </w:r>
          </w:p>
        </w:tc>
      </w:tr>
    </w:tbl>
    <w:p w14:paraId="316A4CBD" w14:textId="104F78CC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11" w:name="_Toc175260972"/>
      <w:r w:rsidRPr="006548BF">
        <w:rPr>
          <w:lang w:val="en-GB"/>
        </w:rPr>
        <w:t xml:space="preserve">&lt;&lt; </w:t>
      </w:r>
      <w:r w:rsidR="005529F2" w:rsidRPr="005529F2">
        <w:rPr>
          <w:lang w:val="en-GB"/>
        </w:rPr>
        <w:t xml:space="preserve">Answering questions </w:t>
      </w:r>
      <w:r w:rsidRPr="006548BF">
        <w:rPr>
          <w:lang w:val="en-GB"/>
        </w:rPr>
        <w:t>&gt;&gt;</w:t>
      </w:r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65099423" w14:textId="77777777" w:rsidTr="6708EA4B">
        <w:tc>
          <w:tcPr>
            <w:tcW w:w="6799" w:type="dxa"/>
            <w:shd w:val="clear" w:color="auto" w:fill="auto"/>
          </w:tcPr>
          <w:p w14:paraId="560EC7F9" w14:textId="3C4A5E47" w:rsidR="00803648" w:rsidRPr="005529F2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5529F2" w:rsidRPr="005529F2">
              <w:rPr>
                <w:b/>
                <w:bCs/>
                <w:lang w:val="en-GB"/>
              </w:rPr>
              <w:t>Answering questions</w:t>
            </w:r>
          </w:p>
        </w:tc>
        <w:tc>
          <w:tcPr>
            <w:tcW w:w="2263" w:type="dxa"/>
            <w:shd w:val="clear" w:color="auto" w:fill="auto"/>
          </w:tcPr>
          <w:p w14:paraId="101A8915" w14:textId="1F058BBC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</w:t>
            </w:r>
            <w:r w:rsidR="004F74A5" w:rsidRPr="006548BF">
              <w:rPr>
                <w:i/>
                <w:iCs/>
                <w:lang w:val="en-GB"/>
              </w:rPr>
              <w:t>1</w:t>
            </w:r>
          </w:p>
        </w:tc>
      </w:tr>
      <w:tr w:rsidR="00803648" w:rsidRPr="006548BF" w14:paraId="307DBF29" w14:textId="77777777" w:rsidTr="6708EA4B">
        <w:tc>
          <w:tcPr>
            <w:tcW w:w="9062" w:type="dxa"/>
            <w:gridSpan w:val="2"/>
            <w:shd w:val="clear" w:color="auto" w:fill="auto"/>
          </w:tcPr>
          <w:p w14:paraId="3B84F4AE" w14:textId="714B2BB8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6AB9B9D" w14:textId="1E3398F4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employee is enabled to answer questions in a certain domain of knowledge.</w:t>
            </w:r>
          </w:p>
        </w:tc>
      </w:tr>
      <w:tr w:rsidR="00803648" w:rsidRPr="006548BF" w14:paraId="7EBEFE3A" w14:textId="77777777" w:rsidTr="6708EA4B">
        <w:tc>
          <w:tcPr>
            <w:tcW w:w="9062" w:type="dxa"/>
            <w:gridSpan w:val="2"/>
            <w:shd w:val="clear" w:color="auto" w:fill="auto"/>
          </w:tcPr>
          <w:p w14:paraId="631B5BBD" w14:textId="610AAFC4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B9B4551" w14:textId="0EC332C0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employees</w:t>
            </w:r>
          </w:p>
        </w:tc>
      </w:tr>
      <w:tr w:rsidR="00803648" w:rsidRPr="006548BF" w14:paraId="434E978A" w14:textId="77777777" w:rsidTr="6708EA4B">
        <w:tc>
          <w:tcPr>
            <w:tcW w:w="9062" w:type="dxa"/>
            <w:gridSpan w:val="2"/>
            <w:shd w:val="clear" w:color="auto" w:fill="auto"/>
          </w:tcPr>
          <w:p w14:paraId="002BF40E" w14:textId="33434666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13E6FAA" w14:textId="34D74CBF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The user is already logged into IS and has been added to the knowledge domain. IS must work.</w:t>
            </w:r>
          </w:p>
        </w:tc>
      </w:tr>
      <w:tr w:rsidR="00803648" w:rsidRPr="006548BF" w14:paraId="32DD76D7" w14:textId="77777777" w:rsidTr="6708EA4B">
        <w:tc>
          <w:tcPr>
            <w:tcW w:w="9062" w:type="dxa"/>
            <w:gridSpan w:val="2"/>
            <w:shd w:val="clear" w:color="auto" w:fill="auto"/>
          </w:tcPr>
          <w:p w14:paraId="391855A3" w14:textId="67B0E167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59A1325" w14:textId="7FCF118D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A message is displayed if the answer is correct, and the user's progress is added to the user's profile.</w:t>
            </w:r>
          </w:p>
        </w:tc>
      </w:tr>
      <w:tr w:rsidR="00803648" w:rsidRPr="006548BF" w14:paraId="37085638" w14:textId="77777777" w:rsidTr="6708EA4B">
        <w:tc>
          <w:tcPr>
            <w:tcW w:w="9062" w:type="dxa"/>
            <w:gridSpan w:val="2"/>
            <w:shd w:val="clear" w:color="auto" w:fill="auto"/>
          </w:tcPr>
          <w:p w14:paraId="7524EE71" w14:textId="5C3F208E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429CE90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1. Choose a domain of knowledge.</w:t>
            </w:r>
          </w:p>
          <w:p w14:paraId="42E64607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2. Select a question in the "Questions" section.</w:t>
            </w:r>
          </w:p>
          <w:p w14:paraId="1719461C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3. Fill in the "Answer" input field.</w:t>
            </w:r>
          </w:p>
          <w:p w14:paraId="24DC6B2D" w14:textId="3FA36DF3" w:rsidR="0099107F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4. Press the "Confirm" button.</w:t>
            </w:r>
          </w:p>
        </w:tc>
      </w:tr>
      <w:tr w:rsidR="00803648" w:rsidRPr="006548BF" w14:paraId="57DB3652" w14:textId="77777777" w:rsidTr="6708EA4B">
        <w:tc>
          <w:tcPr>
            <w:tcW w:w="9062" w:type="dxa"/>
            <w:gridSpan w:val="2"/>
            <w:shd w:val="clear" w:color="auto" w:fill="auto"/>
          </w:tcPr>
          <w:p w14:paraId="55E07703" w14:textId="5B5C58DE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D59C6D7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2a1. The user cannot select a question.</w:t>
            </w:r>
          </w:p>
          <w:p w14:paraId="682DE9EA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2a2. The user refreshes the page and tries again.</w:t>
            </w:r>
          </w:p>
          <w:p w14:paraId="44739E9C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2a3. Try again after refreshing.</w:t>
            </w:r>
          </w:p>
          <w:p w14:paraId="22989007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4a1. The user cannot click on the "Confirm" button due to an error.</w:t>
            </w:r>
          </w:p>
          <w:p w14:paraId="51DA2FB6" w14:textId="77777777" w:rsidR="005529F2" w:rsidRPr="005529F2" w:rsidRDefault="005529F2" w:rsidP="00A55548">
            <w:pPr>
              <w:spacing w:line="276" w:lineRule="auto"/>
              <w:rPr>
                <w:bCs/>
                <w:lang w:val="en-GB"/>
              </w:rPr>
            </w:pPr>
            <w:r w:rsidRPr="005529F2">
              <w:rPr>
                <w:bCs/>
                <w:lang w:val="en-GB"/>
              </w:rPr>
              <w:t>4a2. The user refreshes the page and tries again.</w:t>
            </w:r>
          </w:p>
          <w:p w14:paraId="1F4291AC" w14:textId="3A654AC9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bCs/>
                <w:lang w:val="en-GB"/>
              </w:rPr>
              <w:t>4a3. Try again after refreshing.</w:t>
            </w:r>
          </w:p>
        </w:tc>
      </w:tr>
      <w:tr w:rsidR="00803648" w:rsidRPr="006548BF" w14:paraId="0CC367FA" w14:textId="77777777" w:rsidTr="6708EA4B">
        <w:tc>
          <w:tcPr>
            <w:tcW w:w="9062" w:type="dxa"/>
            <w:gridSpan w:val="2"/>
            <w:shd w:val="clear" w:color="auto" w:fill="auto"/>
          </w:tcPr>
          <w:p w14:paraId="0FBFC288" w14:textId="224AD5A0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5C45046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1a1. Due to a bug, the knowledge domain does not open when it is selected by the user.</w:t>
            </w:r>
          </w:p>
          <w:p w14:paraId="074892A8" w14:textId="77777777" w:rsidR="005529F2" w:rsidRPr="005529F2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2a1. Due to a bug, the option to add an answer does not appear when the user selects a question.</w:t>
            </w:r>
          </w:p>
          <w:p w14:paraId="4A968D9C" w14:textId="062EE903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 w:rsidRPr="005529F2">
              <w:rPr>
                <w:lang w:val="en-GB"/>
              </w:rPr>
              <w:t>4a1. Due to the error, the user cannot confirm the added answer, regardless of how many times he adds it.</w:t>
            </w:r>
          </w:p>
        </w:tc>
      </w:tr>
    </w:tbl>
    <w:p w14:paraId="111CBF84" w14:textId="33BDC76D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12" w:name="_Toc175260973"/>
      <w:r w:rsidRPr="006548BF">
        <w:rPr>
          <w:lang w:val="en-GB"/>
        </w:rPr>
        <w:t xml:space="preserve">&lt;&lt; </w:t>
      </w:r>
      <w:r w:rsidR="00131DB4" w:rsidRPr="00131DB4">
        <w:rPr>
          <w:lang w:val="en-GB"/>
        </w:rPr>
        <w:t>Generating</w:t>
      </w:r>
      <w:r w:rsidR="00131DB4">
        <w:rPr>
          <w:lang w:val="en-GB"/>
        </w:rPr>
        <w:t xml:space="preserve"> </w:t>
      </w:r>
      <w:r w:rsidR="00131DB4" w:rsidRPr="00131DB4">
        <w:rPr>
          <w:lang w:val="en-GB"/>
        </w:rPr>
        <w:t xml:space="preserve">answers with AI </w:t>
      </w:r>
      <w:r w:rsidRPr="006548BF">
        <w:rPr>
          <w:lang w:val="en-GB"/>
        </w:rPr>
        <w:t>&gt;&gt;</w:t>
      </w:r>
      <w:bookmarkEnd w:id="1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64FC6F61" w14:textId="77777777" w:rsidTr="6708EA4B">
        <w:tc>
          <w:tcPr>
            <w:tcW w:w="6799" w:type="dxa"/>
            <w:shd w:val="clear" w:color="auto" w:fill="auto"/>
          </w:tcPr>
          <w:p w14:paraId="16EBDFB5" w14:textId="41F5DA3E" w:rsidR="00803648" w:rsidRPr="00131DB4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131DB4" w:rsidRPr="00131DB4">
              <w:rPr>
                <w:b/>
                <w:bCs/>
                <w:lang w:val="en-GB"/>
              </w:rPr>
              <w:t>Generating answers with AI</w:t>
            </w:r>
          </w:p>
        </w:tc>
        <w:tc>
          <w:tcPr>
            <w:tcW w:w="2263" w:type="dxa"/>
            <w:shd w:val="clear" w:color="auto" w:fill="auto"/>
          </w:tcPr>
          <w:p w14:paraId="71F1D16E" w14:textId="00A30648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</w:t>
            </w:r>
            <w:r w:rsidR="004F74A5" w:rsidRPr="006548BF">
              <w:rPr>
                <w:i/>
                <w:iCs/>
                <w:lang w:val="en-GB"/>
              </w:rPr>
              <w:t>3</w:t>
            </w:r>
          </w:p>
        </w:tc>
      </w:tr>
      <w:tr w:rsidR="00803648" w:rsidRPr="006548BF" w14:paraId="152CEE09" w14:textId="77777777" w:rsidTr="6708EA4B">
        <w:tc>
          <w:tcPr>
            <w:tcW w:w="9062" w:type="dxa"/>
            <w:gridSpan w:val="2"/>
            <w:shd w:val="clear" w:color="auto" w:fill="auto"/>
          </w:tcPr>
          <w:p w14:paraId="4349D758" w14:textId="06228AF5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2D73585" w14:textId="71859D88" w:rsidR="00803648" w:rsidRPr="006548BF" w:rsidRDefault="00131DB4" w:rsidP="00A55548">
            <w:pPr>
              <w:spacing w:line="276" w:lineRule="auto"/>
              <w:rPr>
                <w:lang w:val="en-GB"/>
              </w:rPr>
            </w:pPr>
            <w:r w:rsidRPr="00131DB4">
              <w:rPr>
                <w:lang w:val="en-GB"/>
              </w:rPr>
              <w:t>Based on the learning materials of a certain domain of knowledge, the AI ​​can answer the question posed.</w:t>
            </w:r>
          </w:p>
        </w:tc>
      </w:tr>
      <w:tr w:rsidR="00803648" w:rsidRPr="006548BF" w14:paraId="34B6B86E" w14:textId="77777777" w:rsidTr="6708EA4B">
        <w:tc>
          <w:tcPr>
            <w:tcW w:w="9062" w:type="dxa"/>
            <w:gridSpan w:val="2"/>
            <w:shd w:val="clear" w:color="auto" w:fill="auto"/>
          </w:tcPr>
          <w:p w14:paraId="77B48405" w14:textId="68653AA2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3399FDC" w14:textId="23232FEA" w:rsidR="00803648" w:rsidRPr="006548BF" w:rsidRDefault="005529F2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employees</w:t>
            </w:r>
          </w:p>
        </w:tc>
      </w:tr>
      <w:tr w:rsidR="00803648" w:rsidRPr="006548BF" w14:paraId="64949BEC" w14:textId="77777777" w:rsidTr="6708EA4B">
        <w:tc>
          <w:tcPr>
            <w:tcW w:w="9062" w:type="dxa"/>
            <w:gridSpan w:val="2"/>
            <w:shd w:val="clear" w:color="auto" w:fill="auto"/>
          </w:tcPr>
          <w:p w14:paraId="60CE10F3" w14:textId="459A56DF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C6D34EF" w14:textId="14ACD43D" w:rsidR="00803648" w:rsidRPr="006548BF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Learning material of a specific domain of knowledge is added to the AI ​​learning set. IS must work.</w:t>
            </w:r>
          </w:p>
        </w:tc>
      </w:tr>
      <w:tr w:rsidR="00803648" w:rsidRPr="006548BF" w14:paraId="326A48D0" w14:textId="77777777" w:rsidTr="6708EA4B">
        <w:tc>
          <w:tcPr>
            <w:tcW w:w="9062" w:type="dxa"/>
            <w:gridSpan w:val="2"/>
            <w:shd w:val="clear" w:color="auto" w:fill="auto"/>
          </w:tcPr>
          <w:p w14:paraId="342EAA8A" w14:textId="06C93CCC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D5148FF" w14:textId="703D3301" w:rsidR="00803648" w:rsidRPr="006548BF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The answer to the question is displayed.</w:t>
            </w:r>
          </w:p>
        </w:tc>
      </w:tr>
      <w:tr w:rsidR="00803648" w:rsidRPr="006548BF" w14:paraId="50305C13" w14:textId="77777777" w:rsidTr="6708EA4B">
        <w:tc>
          <w:tcPr>
            <w:tcW w:w="9062" w:type="dxa"/>
            <w:gridSpan w:val="2"/>
            <w:shd w:val="clear" w:color="auto" w:fill="auto"/>
          </w:tcPr>
          <w:p w14:paraId="327815E0" w14:textId="72BE200E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FF07D82" w14:textId="77777777" w:rsidR="00C2047E" w:rsidRPr="00C2047E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1. Choose a domain of knowledge.</w:t>
            </w:r>
          </w:p>
          <w:p w14:paraId="780BD4EA" w14:textId="77777777" w:rsidR="00C2047E" w:rsidRPr="00C2047E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2. Press the "More" button.</w:t>
            </w:r>
          </w:p>
          <w:p w14:paraId="78F41C66" w14:textId="77777777" w:rsidR="00C2047E" w:rsidRPr="00C2047E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3. Fill in the "Question" input field.</w:t>
            </w:r>
          </w:p>
          <w:p w14:paraId="43EC02B3" w14:textId="47F27DF3" w:rsidR="000238D5" w:rsidRPr="006548BF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4. Press the "Confirm" button.</w:t>
            </w:r>
          </w:p>
        </w:tc>
      </w:tr>
      <w:tr w:rsidR="00803648" w:rsidRPr="006548BF" w14:paraId="0D8990BE" w14:textId="77777777" w:rsidTr="6708EA4B">
        <w:tc>
          <w:tcPr>
            <w:tcW w:w="9062" w:type="dxa"/>
            <w:gridSpan w:val="2"/>
            <w:shd w:val="clear" w:color="auto" w:fill="auto"/>
          </w:tcPr>
          <w:p w14:paraId="6A4936F1" w14:textId="66292FEC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DB67C47" w14:textId="77777777" w:rsidR="00C2047E" w:rsidRPr="00C2047E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2a1. The user cannot click on the "More" button due to an error.</w:t>
            </w:r>
          </w:p>
          <w:p w14:paraId="7CCA697C" w14:textId="77777777" w:rsidR="00C2047E" w:rsidRPr="00C2047E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2a2. The user refreshes the page and tries again.</w:t>
            </w:r>
          </w:p>
          <w:p w14:paraId="7C3DB500" w14:textId="77777777" w:rsidR="00C2047E" w:rsidRPr="00C2047E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2a3. Try again after refreshing.</w:t>
            </w:r>
          </w:p>
          <w:p w14:paraId="6655C40C" w14:textId="77777777" w:rsidR="00C2047E" w:rsidRPr="00C2047E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4a1. The user cannot click on the "Confirm" button due to an error.</w:t>
            </w:r>
          </w:p>
          <w:p w14:paraId="034EF4BA" w14:textId="77777777" w:rsidR="00C2047E" w:rsidRPr="00C2047E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4a2. The user refreshes the page.</w:t>
            </w:r>
          </w:p>
          <w:p w14:paraId="15CDA6ED" w14:textId="070F3A6C" w:rsidR="009D19BD" w:rsidRPr="006548BF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4a3. Try again after refreshing.</w:t>
            </w:r>
          </w:p>
        </w:tc>
      </w:tr>
      <w:tr w:rsidR="00803648" w:rsidRPr="006548BF" w14:paraId="71CB5DD5" w14:textId="77777777" w:rsidTr="6708EA4B">
        <w:tc>
          <w:tcPr>
            <w:tcW w:w="9062" w:type="dxa"/>
            <w:gridSpan w:val="2"/>
            <w:shd w:val="clear" w:color="auto" w:fill="auto"/>
          </w:tcPr>
          <w:p w14:paraId="718276CD" w14:textId="00497A12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D8DAB52" w14:textId="77777777" w:rsidR="00C2047E" w:rsidRPr="00C2047E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1a1. Due to a bug, the knowledge domain does not open when it is selected by the user.</w:t>
            </w:r>
          </w:p>
          <w:p w14:paraId="4EF24360" w14:textId="77777777" w:rsidR="00C2047E" w:rsidRPr="00C2047E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2a1. Due to a bug, the option to ask a question does not appear when the user presses the button.</w:t>
            </w:r>
          </w:p>
          <w:p w14:paraId="35149600" w14:textId="3F0FAADE" w:rsidR="00EC1CB2" w:rsidRPr="006548BF" w:rsidRDefault="00C2047E" w:rsidP="00A55548">
            <w:pPr>
              <w:spacing w:line="276" w:lineRule="auto"/>
              <w:rPr>
                <w:lang w:val="en-GB"/>
              </w:rPr>
            </w:pPr>
            <w:r w:rsidRPr="00C2047E">
              <w:rPr>
                <w:lang w:val="en-GB"/>
              </w:rPr>
              <w:t>4a1. Due to the error, the user cannot confirm the question, regardless of how many times he adds it.</w:t>
            </w:r>
          </w:p>
        </w:tc>
      </w:tr>
    </w:tbl>
    <w:p w14:paraId="5962E0E5" w14:textId="12F0ADAA" w:rsidR="00E60933" w:rsidRPr="006548BF" w:rsidRDefault="00E60933" w:rsidP="00A55548">
      <w:pPr>
        <w:pStyle w:val="Naslov1"/>
        <w:spacing w:line="276" w:lineRule="auto"/>
        <w:rPr>
          <w:lang w:val="en-GB"/>
        </w:rPr>
      </w:pPr>
      <w:bookmarkStart w:id="13" w:name="_Toc175260974"/>
      <w:r w:rsidRPr="006548BF">
        <w:rPr>
          <w:lang w:val="en-GB"/>
        </w:rPr>
        <w:t xml:space="preserve">&lt;&lt; </w:t>
      </w:r>
      <w:r w:rsidR="00F4729F" w:rsidRPr="00F4729F">
        <w:rPr>
          <w:lang w:val="en-GB"/>
        </w:rPr>
        <w:t xml:space="preserve">Generating and updating the knowledge matrix </w:t>
      </w:r>
      <w:r w:rsidRPr="006548BF">
        <w:rPr>
          <w:lang w:val="en-GB"/>
        </w:rPr>
        <w:t>&gt;&gt;</w:t>
      </w:r>
      <w:bookmarkEnd w:id="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E60933" w:rsidRPr="006548BF" w14:paraId="29BA4920" w14:textId="77777777" w:rsidTr="00DB0005">
        <w:tc>
          <w:tcPr>
            <w:tcW w:w="6799" w:type="dxa"/>
            <w:shd w:val="clear" w:color="auto" w:fill="auto"/>
          </w:tcPr>
          <w:p w14:paraId="415AA5C8" w14:textId="5146F38C" w:rsidR="00E60933" w:rsidRPr="00F4729F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E60933" w:rsidRPr="006548BF">
              <w:rPr>
                <w:b/>
                <w:bCs/>
                <w:lang w:val="en-GB"/>
              </w:rPr>
              <w:t xml:space="preserve">: </w:t>
            </w:r>
            <w:r w:rsidR="00F4729F" w:rsidRPr="00F4729F">
              <w:rPr>
                <w:b/>
                <w:bCs/>
                <w:lang w:val="en-GB"/>
              </w:rPr>
              <w:t>Generating and updating the knowledge matrix</w:t>
            </w:r>
          </w:p>
        </w:tc>
        <w:tc>
          <w:tcPr>
            <w:tcW w:w="2263" w:type="dxa"/>
            <w:shd w:val="clear" w:color="auto" w:fill="auto"/>
          </w:tcPr>
          <w:p w14:paraId="4D96B569" w14:textId="77777777" w:rsidR="00E60933" w:rsidRPr="006548BF" w:rsidRDefault="00E60933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16</w:t>
            </w:r>
          </w:p>
        </w:tc>
      </w:tr>
      <w:tr w:rsidR="00E60933" w:rsidRPr="006548BF" w14:paraId="5A53D902" w14:textId="77777777" w:rsidTr="00DB0005">
        <w:tc>
          <w:tcPr>
            <w:tcW w:w="9062" w:type="dxa"/>
            <w:gridSpan w:val="2"/>
            <w:shd w:val="clear" w:color="auto" w:fill="auto"/>
          </w:tcPr>
          <w:p w14:paraId="6A940B24" w14:textId="1622FB23" w:rsidR="00E60933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4C7C5EF6" w14:textId="111E4242" w:rsidR="00E60933" w:rsidRPr="006548BF" w:rsidRDefault="003B3752" w:rsidP="00A55548">
            <w:pPr>
              <w:spacing w:line="276" w:lineRule="auto"/>
              <w:rPr>
                <w:lang w:val="en-GB"/>
              </w:rPr>
            </w:pPr>
            <w:r w:rsidRPr="003B3752">
              <w:rPr>
                <w:lang w:val="en-GB"/>
              </w:rPr>
              <w:t>The employee can have insight into his progress in individual domains of knowledge</w:t>
            </w:r>
            <w:r w:rsidR="00E60933" w:rsidRPr="006548BF">
              <w:rPr>
                <w:lang w:val="en-GB"/>
              </w:rPr>
              <w:t>.</w:t>
            </w:r>
          </w:p>
        </w:tc>
      </w:tr>
      <w:tr w:rsidR="00E60933" w:rsidRPr="006548BF" w14:paraId="349F6A48" w14:textId="77777777" w:rsidTr="00DB0005">
        <w:tc>
          <w:tcPr>
            <w:tcW w:w="9062" w:type="dxa"/>
            <w:gridSpan w:val="2"/>
            <w:shd w:val="clear" w:color="auto" w:fill="auto"/>
          </w:tcPr>
          <w:p w14:paraId="5DB9132B" w14:textId="773CD91A" w:rsidR="00E60933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2021329D" w14:textId="38A74AE3" w:rsidR="00E60933" w:rsidRPr="006548BF" w:rsidRDefault="005529F2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Company employees</w:t>
            </w:r>
          </w:p>
        </w:tc>
      </w:tr>
      <w:tr w:rsidR="00E60933" w:rsidRPr="006548BF" w14:paraId="5DBDA9C5" w14:textId="77777777" w:rsidTr="00DB0005">
        <w:tc>
          <w:tcPr>
            <w:tcW w:w="9062" w:type="dxa"/>
            <w:gridSpan w:val="2"/>
            <w:shd w:val="clear" w:color="auto" w:fill="auto"/>
          </w:tcPr>
          <w:p w14:paraId="62BD1D4D" w14:textId="1C9441CA" w:rsidR="00E60933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Prerequisites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0C1A0850" w14:textId="17F87563" w:rsidR="00E60933" w:rsidRPr="006548BF" w:rsidRDefault="003B3752" w:rsidP="00A55548">
            <w:pPr>
              <w:spacing w:line="276" w:lineRule="auto"/>
              <w:rPr>
                <w:lang w:val="en-GB"/>
              </w:rPr>
            </w:pPr>
            <w:r w:rsidRPr="003B3752">
              <w:rPr>
                <w:lang w:val="en-GB"/>
              </w:rPr>
              <w:t>The employee must have access to at least one knowledge domain. IS must work.</w:t>
            </w:r>
          </w:p>
        </w:tc>
      </w:tr>
      <w:tr w:rsidR="00E60933" w:rsidRPr="006548BF" w14:paraId="725B14EE" w14:textId="77777777" w:rsidTr="00DB0005">
        <w:tc>
          <w:tcPr>
            <w:tcW w:w="9062" w:type="dxa"/>
            <w:gridSpan w:val="2"/>
            <w:shd w:val="clear" w:color="auto" w:fill="auto"/>
          </w:tcPr>
          <w:p w14:paraId="5026DA0F" w14:textId="111785A4" w:rsidR="00E60933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7D885613" w14:textId="04E80352" w:rsidR="00E60933" w:rsidRPr="006548BF" w:rsidRDefault="003B3752" w:rsidP="00A55548">
            <w:pPr>
              <w:spacing w:line="276" w:lineRule="auto"/>
              <w:rPr>
                <w:lang w:val="en-GB"/>
              </w:rPr>
            </w:pPr>
            <w:r w:rsidRPr="003B3752">
              <w:rPr>
                <w:lang w:val="en-GB"/>
              </w:rPr>
              <w:t>The employee's profile displays a knowledge matrix with progress from all knowledge domains to which the user has access.</w:t>
            </w:r>
          </w:p>
        </w:tc>
      </w:tr>
      <w:tr w:rsidR="00E60933" w:rsidRPr="006548BF" w14:paraId="0CFA97A8" w14:textId="77777777" w:rsidTr="00DB0005">
        <w:tc>
          <w:tcPr>
            <w:tcW w:w="9062" w:type="dxa"/>
            <w:gridSpan w:val="2"/>
            <w:shd w:val="clear" w:color="auto" w:fill="auto"/>
          </w:tcPr>
          <w:p w14:paraId="2B3EDC62" w14:textId="01B2A353" w:rsidR="00E60933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5084AD56" w14:textId="6C29E7C8" w:rsidR="00040685" w:rsidRPr="006548BF" w:rsidRDefault="003B3752" w:rsidP="00A55548">
            <w:pPr>
              <w:spacing w:line="276" w:lineRule="auto"/>
              <w:rPr>
                <w:lang w:val="en-GB"/>
              </w:rPr>
            </w:pPr>
            <w:r w:rsidRPr="003B3752">
              <w:rPr>
                <w:lang w:val="en-GB"/>
              </w:rPr>
              <w:t>1. The knowledge matrix is ​​displayed on the profile in the "Tracking progress" section.</w:t>
            </w:r>
          </w:p>
        </w:tc>
      </w:tr>
      <w:tr w:rsidR="00E60933" w:rsidRPr="006548BF" w14:paraId="51E477B7" w14:textId="77777777" w:rsidTr="00DB0005">
        <w:tc>
          <w:tcPr>
            <w:tcW w:w="9062" w:type="dxa"/>
            <w:gridSpan w:val="2"/>
            <w:shd w:val="clear" w:color="auto" w:fill="auto"/>
          </w:tcPr>
          <w:p w14:paraId="0498D297" w14:textId="55522A16" w:rsidR="00E60933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171F4C60" w14:textId="77777777" w:rsidR="003B3752" w:rsidRPr="003B3752" w:rsidRDefault="003B3752" w:rsidP="00A55548">
            <w:pPr>
              <w:spacing w:line="276" w:lineRule="auto"/>
              <w:rPr>
                <w:bCs/>
                <w:lang w:val="en-GB"/>
              </w:rPr>
            </w:pPr>
            <w:r w:rsidRPr="003B3752">
              <w:rPr>
                <w:bCs/>
                <w:lang w:val="en-GB"/>
              </w:rPr>
              <w:t>1a1. The knowledge matrix is ​​not displayed on the profile.</w:t>
            </w:r>
          </w:p>
          <w:p w14:paraId="26C1AEAE" w14:textId="77777777" w:rsidR="003B3752" w:rsidRPr="003B3752" w:rsidRDefault="003B3752" w:rsidP="00A55548">
            <w:pPr>
              <w:spacing w:line="276" w:lineRule="auto"/>
              <w:rPr>
                <w:bCs/>
                <w:lang w:val="en-GB"/>
              </w:rPr>
            </w:pPr>
            <w:r w:rsidRPr="003B3752">
              <w:rPr>
                <w:bCs/>
                <w:lang w:val="en-GB"/>
              </w:rPr>
              <w:t>1a2. The user refreshes the page.</w:t>
            </w:r>
          </w:p>
          <w:p w14:paraId="461FED6E" w14:textId="6F571EB4" w:rsidR="00E60933" w:rsidRPr="006548BF" w:rsidRDefault="003B3752" w:rsidP="00A55548">
            <w:pPr>
              <w:spacing w:line="276" w:lineRule="auto"/>
              <w:rPr>
                <w:lang w:val="en-GB"/>
              </w:rPr>
            </w:pPr>
            <w:r w:rsidRPr="003B3752">
              <w:rPr>
                <w:bCs/>
                <w:lang w:val="en-GB"/>
              </w:rPr>
              <w:t>1a3. Try again after refreshing.</w:t>
            </w:r>
          </w:p>
        </w:tc>
      </w:tr>
      <w:tr w:rsidR="00E60933" w:rsidRPr="006548BF" w14:paraId="73142EA7" w14:textId="77777777" w:rsidTr="00DB0005">
        <w:tc>
          <w:tcPr>
            <w:tcW w:w="9062" w:type="dxa"/>
            <w:gridSpan w:val="2"/>
            <w:shd w:val="clear" w:color="auto" w:fill="auto"/>
          </w:tcPr>
          <w:p w14:paraId="44D190C1" w14:textId="35D1970B" w:rsidR="00E60933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714B5BF8" w14:textId="0D9C440F" w:rsidR="009910DE" w:rsidRPr="006548BF" w:rsidRDefault="003B3752" w:rsidP="00A55548">
            <w:pPr>
              <w:spacing w:line="276" w:lineRule="auto"/>
              <w:rPr>
                <w:lang w:val="en-GB"/>
              </w:rPr>
            </w:pPr>
            <w:r w:rsidRPr="003B3752">
              <w:rPr>
                <w:lang w:val="en-GB"/>
              </w:rPr>
              <w:t>1a1. Due to the error, the system does not draw the knowledge matrix, regardless of how many times the user refreshes the page.</w:t>
            </w:r>
          </w:p>
        </w:tc>
      </w:tr>
    </w:tbl>
    <w:p w14:paraId="6DD9BAC2" w14:textId="5326D38B" w:rsidR="00803648" w:rsidRPr="006548BF" w:rsidRDefault="00803648" w:rsidP="00A55548">
      <w:pPr>
        <w:pStyle w:val="Naslov1"/>
        <w:spacing w:line="276" w:lineRule="auto"/>
        <w:rPr>
          <w:lang w:val="en-GB"/>
        </w:rPr>
      </w:pPr>
      <w:bookmarkStart w:id="14" w:name="_Toc175260975"/>
      <w:r w:rsidRPr="006548BF">
        <w:rPr>
          <w:lang w:val="en-GB"/>
        </w:rPr>
        <w:t xml:space="preserve">&lt;&lt; </w:t>
      </w:r>
      <w:r w:rsidR="003B3752" w:rsidRPr="003B3752">
        <w:rPr>
          <w:lang w:val="en-GB"/>
        </w:rPr>
        <w:t xml:space="preserve">Analysis </w:t>
      </w:r>
      <w:r w:rsidR="00133F59">
        <w:rPr>
          <w:lang w:val="en-GB"/>
        </w:rPr>
        <w:t xml:space="preserve">of </w:t>
      </w:r>
      <w:r w:rsidR="003B3752">
        <w:rPr>
          <w:lang w:val="en-GB"/>
        </w:rPr>
        <w:t>answers</w:t>
      </w:r>
      <w:r w:rsidR="003B3752" w:rsidRPr="003B3752">
        <w:rPr>
          <w:lang w:val="en-GB"/>
        </w:rPr>
        <w:t xml:space="preserve"> </w:t>
      </w:r>
      <w:r w:rsidRPr="006548BF">
        <w:rPr>
          <w:lang w:val="en-GB"/>
        </w:rPr>
        <w:t>&gt;&gt;</w:t>
      </w:r>
      <w:bookmarkEnd w:id="1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7C3B934A" w14:textId="77777777" w:rsidTr="6708EA4B">
        <w:tc>
          <w:tcPr>
            <w:tcW w:w="6799" w:type="dxa"/>
            <w:shd w:val="clear" w:color="auto" w:fill="auto"/>
          </w:tcPr>
          <w:p w14:paraId="54DEA787" w14:textId="2AA5D836" w:rsidR="00803648" w:rsidRPr="003B3752" w:rsidRDefault="000C26EE" w:rsidP="00A55548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3B3752" w:rsidRPr="003B3752">
              <w:rPr>
                <w:b/>
                <w:bCs/>
                <w:lang w:val="en-GB"/>
              </w:rPr>
              <w:t>Analysis</w:t>
            </w:r>
            <w:r w:rsidR="00133F59">
              <w:rPr>
                <w:b/>
                <w:bCs/>
                <w:lang w:val="en-GB"/>
              </w:rPr>
              <w:t xml:space="preserve"> of</w:t>
            </w:r>
            <w:r w:rsidR="003B3752" w:rsidRPr="003B3752">
              <w:rPr>
                <w:b/>
                <w:bCs/>
                <w:lang w:val="en-GB"/>
              </w:rPr>
              <w:t xml:space="preserve"> answers</w:t>
            </w:r>
          </w:p>
        </w:tc>
        <w:tc>
          <w:tcPr>
            <w:tcW w:w="2263" w:type="dxa"/>
            <w:shd w:val="clear" w:color="auto" w:fill="auto"/>
          </w:tcPr>
          <w:p w14:paraId="7CCDBF94" w14:textId="463025F0" w:rsidR="00803648" w:rsidRPr="006548BF" w:rsidRDefault="00803648" w:rsidP="00A55548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</w:t>
            </w:r>
            <w:r w:rsidR="004F74A5" w:rsidRPr="006548BF">
              <w:rPr>
                <w:i/>
                <w:iCs/>
                <w:lang w:val="en-GB"/>
              </w:rPr>
              <w:t>4</w:t>
            </w:r>
          </w:p>
        </w:tc>
      </w:tr>
      <w:tr w:rsidR="00803648" w:rsidRPr="006548BF" w14:paraId="2BCE3A62" w14:textId="77777777" w:rsidTr="6708EA4B">
        <w:tc>
          <w:tcPr>
            <w:tcW w:w="9062" w:type="dxa"/>
            <w:gridSpan w:val="2"/>
            <w:shd w:val="clear" w:color="auto" w:fill="auto"/>
          </w:tcPr>
          <w:p w14:paraId="148E67E9" w14:textId="177B81BF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6350A05" w14:textId="5D801BD8" w:rsidR="00803648" w:rsidRPr="006548BF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 xml:space="preserve">The user's answer to an open-ended question can be </w:t>
            </w:r>
            <w:proofErr w:type="spellStart"/>
            <w:r w:rsidRPr="00F95D8D">
              <w:rPr>
                <w:lang w:val="en-GB"/>
              </w:rPr>
              <w:t>analyzed</w:t>
            </w:r>
            <w:proofErr w:type="spellEnd"/>
            <w:r w:rsidRPr="00F95D8D">
              <w:rPr>
                <w:lang w:val="en-GB"/>
              </w:rPr>
              <w:t xml:space="preserve"> by AI and determine whether the answer is correct or not.</w:t>
            </w:r>
          </w:p>
        </w:tc>
      </w:tr>
      <w:tr w:rsidR="00803648" w:rsidRPr="006548BF" w14:paraId="23365270" w14:textId="77777777" w:rsidTr="6708EA4B">
        <w:tc>
          <w:tcPr>
            <w:tcW w:w="9062" w:type="dxa"/>
            <w:gridSpan w:val="2"/>
            <w:shd w:val="clear" w:color="auto" w:fill="auto"/>
          </w:tcPr>
          <w:p w14:paraId="21A28FE7" w14:textId="64818134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47763A3" w14:textId="3ED27DA0" w:rsidR="00803648" w:rsidRPr="006548BF" w:rsidRDefault="00F95D8D" w:rsidP="00A5554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AI</w:t>
            </w:r>
          </w:p>
        </w:tc>
      </w:tr>
      <w:tr w:rsidR="00803648" w:rsidRPr="006548BF" w14:paraId="239D0312" w14:textId="77777777" w:rsidTr="6708EA4B">
        <w:tc>
          <w:tcPr>
            <w:tcW w:w="9062" w:type="dxa"/>
            <w:gridSpan w:val="2"/>
            <w:shd w:val="clear" w:color="auto" w:fill="auto"/>
          </w:tcPr>
          <w:p w14:paraId="76054DA7" w14:textId="40BE2AE9" w:rsidR="00803648" w:rsidRPr="006548BF" w:rsidRDefault="000C26EE" w:rsidP="00A55548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480FDFF" w14:textId="37CECB26" w:rsidR="00803648" w:rsidRPr="006548BF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Learning material of a specific domain of knowledge is added to the AI ​​learning set. IS must work.</w:t>
            </w:r>
          </w:p>
        </w:tc>
      </w:tr>
      <w:tr w:rsidR="00803648" w:rsidRPr="006548BF" w14:paraId="28DB84F0" w14:textId="77777777" w:rsidTr="6708EA4B">
        <w:tc>
          <w:tcPr>
            <w:tcW w:w="9062" w:type="dxa"/>
            <w:gridSpan w:val="2"/>
            <w:shd w:val="clear" w:color="auto" w:fill="auto"/>
          </w:tcPr>
          <w:p w14:paraId="598B7E70" w14:textId="0278F206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77E71AB" w14:textId="25EF0A2D" w:rsidR="00803648" w:rsidRPr="006548BF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It displays whether the answer is correct or not.</w:t>
            </w:r>
          </w:p>
        </w:tc>
      </w:tr>
      <w:tr w:rsidR="00803648" w:rsidRPr="006548BF" w14:paraId="0F9C98EF" w14:textId="77777777" w:rsidTr="6708EA4B">
        <w:tc>
          <w:tcPr>
            <w:tcW w:w="9062" w:type="dxa"/>
            <w:gridSpan w:val="2"/>
            <w:shd w:val="clear" w:color="auto" w:fill="auto"/>
          </w:tcPr>
          <w:p w14:paraId="0887C089" w14:textId="02796204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AABFEB2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1. Reads the user's response.</w:t>
            </w:r>
          </w:p>
          <w:p w14:paraId="2356CDEE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2. The AI ​​algorithm learns from the learning materials of the knowledge domain.</w:t>
            </w:r>
          </w:p>
          <w:p w14:paraId="5426E014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3. Compares the answer with the question.</w:t>
            </w:r>
          </w:p>
          <w:p w14:paraId="5AF1F6F9" w14:textId="726F3714" w:rsidR="00803648" w:rsidRPr="006548BF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3. Prints whether the answer is correct or not.</w:t>
            </w:r>
          </w:p>
        </w:tc>
      </w:tr>
      <w:tr w:rsidR="00803648" w:rsidRPr="006548BF" w14:paraId="3188D21A" w14:textId="77777777" w:rsidTr="6708EA4B">
        <w:tc>
          <w:tcPr>
            <w:tcW w:w="9062" w:type="dxa"/>
            <w:gridSpan w:val="2"/>
            <w:shd w:val="clear" w:color="auto" w:fill="auto"/>
          </w:tcPr>
          <w:p w14:paraId="05A3C093" w14:textId="52E4BE5A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3427C0A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1a1. The read response is empty.</w:t>
            </w:r>
          </w:p>
          <w:p w14:paraId="389D77D4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1a2. Stops the process.</w:t>
            </w:r>
          </w:p>
          <w:p w14:paraId="0C0AE4F3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3a1. The question is empty.</w:t>
            </w:r>
          </w:p>
          <w:p w14:paraId="18FDE518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3a2. Stops the process.</w:t>
            </w:r>
          </w:p>
          <w:p w14:paraId="5F4A80A4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3a1. The system returns an error as a response.</w:t>
            </w:r>
          </w:p>
          <w:p w14:paraId="4835F2E3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3a2. Try reading the answer again.</w:t>
            </w:r>
          </w:p>
          <w:p w14:paraId="58B3CA1A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3a3. Once again, he learns from the learning materials of the domain of knowledge.</w:t>
            </w:r>
          </w:p>
          <w:p w14:paraId="045D26E8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3a4. Again, he compares the answer with the question.</w:t>
            </w:r>
          </w:p>
          <w:p w14:paraId="761F8045" w14:textId="04AA557F" w:rsidR="00803648" w:rsidRPr="006548BF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3a5. Writes the answer to the question again.</w:t>
            </w:r>
          </w:p>
        </w:tc>
      </w:tr>
      <w:tr w:rsidR="00803648" w:rsidRPr="006548BF" w14:paraId="58E18DBD" w14:textId="77777777" w:rsidTr="6708EA4B">
        <w:tc>
          <w:tcPr>
            <w:tcW w:w="9062" w:type="dxa"/>
            <w:gridSpan w:val="2"/>
            <w:shd w:val="clear" w:color="auto" w:fill="auto"/>
          </w:tcPr>
          <w:p w14:paraId="68F0ECCF" w14:textId="3CCB9B9F" w:rsidR="00803648" w:rsidRPr="006548BF" w:rsidRDefault="000C26EE" w:rsidP="00A55548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B3EC400" w14:textId="77777777" w:rsidR="00F95D8D" w:rsidRPr="00F95D8D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2a1. Due to an error, the system does not have access to the learning material.</w:t>
            </w:r>
          </w:p>
          <w:p w14:paraId="7DB9B855" w14:textId="71F207B1" w:rsidR="00803648" w:rsidRPr="006548BF" w:rsidRDefault="00F95D8D" w:rsidP="00A55548">
            <w:pPr>
              <w:spacing w:line="276" w:lineRule="auto"/>
              <w:rPr>
                <w:lang w:val="en-GB"/>
              </w:rPr>
            </w:pPr>
            <w:r w:rsidRPr="00F95D8D">
              <w:rPr>
                <w:lang w:val="en-GB"/>
              </w:rPr>
              <w:t>4a1. Due to an error, the system does not return a response, regardless of whether an error was returned or not.</w:t>
            </w:r>
          </w:p>
        </w:tc>
      </w:tr>
    </w:tbl>
    <w:p w14:paraId="16BC71F3" w14:textId="77777777" w:rsidR="00803648" w:rsidRPr="006548BF" w:rsidRDefault="00803648" w:rsidP="00A55548">
      <w:pPr>
        <w:spacing w:after="0" w:line="276" w:lineRule="auto"/>
        <w:rPr>
          <w:lang w:val="en-GB"/>
        </w:rPr>
      </w:pPr>
    </w:p>
    <w:sectPr w:rsidR="00803648" w:rsidRPr="006548BF" w:rsidSect="009C105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9FFE4" w14:textId="77777777" w:rsidR="00ED2D5D" w:rsidRDefault="00ED2D5D" w:rsidP="00BB5C4F">
      <w:pPr>
        <w:spacing w:after="0"/>
      </w:pPr>
      <w:r>
        <w:separator/>
      </w:r>
    </w:p>
  </w:endnote>
  <w:endnote w:type="continuationSeparator" w:id="0">
    <w:p w14:paraId="7DD44532" w14:textId="77777777" w:rsidR="00ED2D5D" w:rsidRDefault="00ED2D5D" w:rsidP="00BB5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YBHJ T+ Titillium Text 25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tilliumText25L">
    <w:panose1 w:val="00000000000000000000"/>
    <w:charset w:val="00"/>
    <w:family w:val="modern"/>
    <w:notTrueType/>
    <w:pitch w:val="variable"/>
    <w:sig w:usb0="A00000EF" w:usb1="0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33904" w14:textId="77777777" w:rsidR="00D17A99" w:rsidRPr="007564BD" w:rsidRDefault="00413C63" w:rsidP="00D17A99">
    <w:pPr>
      <w:pStyle w:val="Noga"/>
      <w:jc w:val="center"/>
      <w:rPr>
        <w:color w:val="006A8E"/>
        <w:sz w:val="18"/>
      </w:rPr>
    </w:pP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PAGE  \* Arabic  \* MERGEFORMAT </w:instrText>
    </w:r>
    <w:r w:rsidRPr="007564BD">
      <w:rPr>
        <w:color w:val="006A8E"/>
        <w:sz w:val="18"/>
      </w:rPr>
      <w:fldChar w:fldCharType="separate"/>
    </w:r>
    <w:r w:rsidR="00FA05CE">
      <w:rPr>
        <w:noProof/>
        <w:color w:val="006A8E"/>
        <w:sz w:val="18"/>
      </w:rPr>
      <w:t>3</w:t>
    </w:r>
    <w:r w:rsidRPr="007564BD">
      <w:rPr>
        <w:color w:val="006A8E"/>
        <w:sz w:val="18"/>
      </w:rPr>
      <w:fldChar w:fldCharType="end"/>
    </w:r>
    <w:r w:rsidRPr="007564BD">
      <w:rPr>
        <w:color w:val="006A8E"/>
        <w:sz w:val="18"/>
      </w:rPr>
      <w:t xml:space="preserve"> / </w:t>
    </w: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NUMPAGES  \* Arabic  \* MERGEFORMAT </w:instrText>
    </w:r>
    <w:r w:rsidRPr="007564BD">
      <w:rPr>
        <w:color w:val="006A8E"/>
        <w:sz w:val="18"/>
      </w:rPr>
      <w:fldChar w:fldCharType="separate"/>
    </w:r>
    <w:r w:rsidR="00FA05CE">
      <w:rPr>
        <w:noProof/>
        <w:color w:val="006A8E"/>
        <w:sz w:val="18"/>
      </w:rPr>
      <w:t>3</w:t>
    </w:r>
    <w:r w:rsidRPr="007564BD">
      <w:rPr>
        <w:color w:val="006A8E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C34E" w14:textId="77777777" w:rsidR="00E61741" w:rsidRDefault="00E61741">
    <w:pPr>
      <w:pStyle w:val="Noga"/>
      <w:jc w:val="center"/>
    </w:pPr>
  </w:p>
  <w:p w14:paraId="680A4E5D" w14:textId="77777777" w:rsidR="007C4B80" w:rsidRDefault="007C4B80" w:rsidP="00D17A99">
    <w:pPr>
      <w:pStyle w:val="Noga"/>
      <w:jc w:val="center"/>
      <w:rPr>
        <w:color w:val="006A8E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73269" w14:textId="77777777" w:rsidR="00ED2D5D" w:rsidRDefault="00ED2D5D" w:rsidP="00BB5C4F">
      <w:pPr>
        <w:spacing w:after="0"/>
      </w:pPr>
      <w:r>
        <w:separator/>
      </w:r>
    </w:p>
  </w:footnote>
  <w:footnote w:type="continuationSeparator" w:id="0">
    <w:p w14:paraId="5352C875" w14:textId="77777777" w:rsidR="00ED2D5D" w:rsidRDefault="00ED2D5D" w:rsidP="00BB5C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E871" w14:textId="34D74B0E" w:rsidR="00E61741" w:rsidRPr="003702C9" w:rsidRDefault="00D702D9">
    <w:pPr>
      <w:pStyle w:val="Glava"/>
      <w:jc w:val="right"/>
    </w:pPr>
    <w:r w:rsidRPr="003702C9">
      <w:t>|</w:t>
    </w:r>
    <w:r w:rsidR="00275ABD">
      <w:t>Barbara Ferlinc, Klara Kirbiš</w:t>
    </w:r>
    <w:r w:rsidR="00E61761">
      <w:t>, Jaša Jernej Rakun Kokalj</w:t>
    </w:r>
  </w:p>
  <w:p w14:paraId="2BA226A1" w14:textId="77777777" w:rsidR="00D702D9" w:rsidRPr="00E61741" w:rsidRDefault="00D702D9">
    <w:pPr>
      <w:pStyle w:val="Glava"/>
      <w:jc w:val="right"/>
      <w:rPr>
        <w:color w:val="4F81BD"/>
      </w:rPr>
    </w:pPr>
  </w:p>
  <w:p w14:paraId="17AD93B2" w14:textId="77777777" w:rsidR="00E61741" w:rsidRDefault="00E61741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2983"/>
      <w:gridCol w:w="3065"/>
      <w:gridCol w:w="3024"/>
    </w:tblGrid>
    <w:tr w:rsidR="00EC413A" w14:paraId="738610EB" w14:textId="77777777" w:rsidTr="00CC7DC8">
      <w:trPr>
        <w:trHeight w:val="1560"/>
      </w:trPr>
      <w:tc>
        <w:tcPr>
          <w:tcW w:w="3070" w:type="dxa"/>
          <w:shd w:val="clear" w:color="auto" w:fill="auto"/>
        </w:tcPr>
        <w:p w14:paraId="637805D2" w14:textId="77777777" w:rsidR="00EC413A" w:rsidRDefault="00EC413A" w:rsidP="00873802">
          <w:pPr>
            <w:pStyle w:val="Glava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463F29E8" w14:textId="77777777" w:rsidR="00EC413A" w:rsidRDefault="00143791" w:rsidP="00873802">
          <w:pPr>
            <w:pStyle w:val="Glava"/>
            <w:jc w:val="center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0AD8B352" wp14:editId="07777777">
                <wp:extent cx="1744980" cy="952500"/>
                <wp:effectExtent l="0" t="0" r="0" b="0"/>
                <wp:docPr id="1" name="Slika 1" descr="logo-um-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um-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3B7B4B86" w14:textId="77777777" w:rsidR="00EC413A" w:rsidRDefault="00143791" w:rsidP="00873802">
          <w:pPr>
            <w:pStyle w:val="Glava"/>
            <w:jc w:val="right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2D5D3A97" wp14:editId="07777777">
                <wp:extent cx="868680" cy="449580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-modra-feri-brez-napi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13A" w14:paraId="4526D046" w14:textId="77777777" w:rsidTr="00CC7DC8">
      <w:trPr>
        <w:trHeight w:val="397"/>
      </w:trPr>
      <w:tc>
        <w:tcPr>
          <w:tcW w:w="3070" w:type="dxa"/>
          <w:shd w:val="clear" w:color="auto" w:fill="auto"/>
          <w:vAlign w:val="bottom"/>
        </w:tcPr>
        <w:p w14:paraId="3A0FF5F2" w14:textId="77777777" w:rsidR="00EC413A" w:rsidRDefault="00EC413A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59FBEA3D" w14:textId="77777777" w:rsidR="00EC413A" w:rsidRDefault="00000501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="00EC413A"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5630AD66" w14:textId="77777777" w:rsidR="00EC413A" w:rsidRDefault="00EC413A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61829076" w14:textId="77777777" w:rsidR="00054766" w:rsidRPr="00B02A70" w:rsidRDefault="00054766" w:rsidP="00054766">
    <w:pPr>
      <w:pStyle w:val="Glava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C4F8"/>
    <w:multiLevelType w:val="hybridMultilevel"/>
    <w:tmpl w:val="1D42BA46"/>
    <w:lvl w:ilvl="0" w:tplc="C72C6CD0">
      <w:start w:val="1"/>
      <w:numFmt w:val="decimal"/>
      <w:lvlText w:val="%1."/>
      <w:lvlJc w:val="left"/>
      <w:pPr>
        <w:ind w:left="2421" w:hanging="360"/>
      </w:pPr>
    </w:lvl>
    <w:lvl w:ilvl="1" w:tplc="C8DA116C">
      <w:start w:val="1"/>
      <w:numFmt w:val="lowerLetter"/>
      <w:lvlText w:val="%2."/>
      <w:lvlJc w:val="left"/>
      <w:pPr>
        <w:ind w:left="3141" w:hanging="360"/>
      </w:pPr>
    </w:lvl>
    <w:lvl w:ilvl="2" w:tplc="DEEEFB58">
      <w:start w:val="1"/>
      <w:numFmt w:val="lowerRoman"/>
      <w:lvlText w:val="%3."/>
      <w:lvlJc w:val="right"/>
      <w:pPr>
        <w:ind w:left="3861" w:hanging="180"/>
      </w:pPr>
    </w:lvl>
    <w:lvl w:ilvl="3" w:tplc="21481C6E">
      <w:start w:val="1"/>
      <w:numFmt w:val="decimal"/>
      <w:lvlText w:val="%4."/>
      <w:lvlJc w:val="left"/>
      <w:pPr>
        <w:ind w:left="4581" w:hanging="360"/>
      </w:pPr>
    </w:lvl>
    <w:lvl w:ilvl="4" w:tplc="026C4B56">
      <w:start w:val="1"/>
      <w:numFmt w:val="lowerLetter"/>
      <w:lvlText w:val="%5."/>
      <w:lvlJc w:val="left"/>
      <w:pPr>
        <w:ind w:left="5301" w:hanging="360"/>
      </w:pPr>
    </w:lvl>
    <w:lvl w:ilvl="5" w:tplc="A26EF6BC">
      <w:start w:val="1"/>
      <w:numFmt w:val="lowerRoman"/>
      <w:lvlText w:val="%6."/>
      <w:lvlJc w:val="right"/>
      <w:pPr>
        <w:ind w:left="6021" w:hanging="180"/>
      </w:pPr>
    </w:lvl>
    <w:lvl w:ilvl="6" w:tplc="34F86F64">
      <w:start w:val="1"/>
      <w:numFmt w:val="decimal"/>
      <w:lvlText w:val="%7."/>
      <w:lvlJc w:val="left"/>
      <w:pPr>
        <w:ind w:left="6741" w:hanging="360"/>
      </w:pPr>
    </w:lvl>
    <w:lvl w:ilvl="7" w:tplc="E0C21DF8">
      <w:start w:val="1"/>
      <w:numFmt w:val="lowerLetter"/>
      <w:lvlText w:val="%8."/>
      <w:lvlJc w:val="left"/>
      <w:pPr>
        <w:ind w:left="7461" w:hanging="360"/>
      </w:pPr>
    </w:lvl>
    <w:lvl w:ilvl="8" w:tplc="1FCE712E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6CF75D7"/>
    <w:multiLevelType w:val="hybridMultilevel"/>
    <w:tmpl w:val="113A63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0504"/>
    <w:multiLevelType w:val="hybridMultilevel"/>
    <w:tmpl w:val="77F430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4B75"/>
    <w:multiLevelType w:val="hybridMultilevel"/>
    <w:tmpl w:val="734E1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65DFB"/>
    <w:multiLevelType w:val="hybridMultilevel"/>
    <w:tmpl w:val="EA24F5C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192D3"/>
    <w:multiLevelType w:val="hybridMultilevel"/>
    <w:tmpl w:val="E52205D0"/>
    <w:lvl w:ilvl="0" w:tplc="3DB4A12A">
      <w:start w:val="1"/>
      <w:numFmt w:val="decimal"/>
      <w:lvlText w:val="%1."/>
      <w:lvlJc w:val="left"/>
      <w:pPr>
        <w:ind w:left="720" w:hanging="360"/>
      </w:pPr>
    </w:lvl>
    <w:lvl w:ilvl="1" w:tplc="43265798">
      <w:start w:val="1"/>
      <w:numFmt w:val="lowerLetter"/>
      <w:lvlText w:val="%2."/>
      <w:lvlJc w:val="left"/>
      <w:pPr>
        <w:ind w:left="1440" w:hanging="360"/>
      </w:pPr>
    </w:lvl>
    <w:lvl w:ilvl="2" w:tplc="D534C966">
      <w:start w:val="1"/>
      <w:numFmt w:val="lowerRoman"/>
      <w:lvlText w:val="%3."/>
      <w:lvlJc w:val="right"/>
      <w:pPr>
        <w:ind w:left="2160" w:hanging="180"/>
      </w:pPr>
    </w:lvl>
    <w:lvl w:ilvl="3" w:tplc="F5B26CAC">
      <w:start w:val="1"/>
      <w:numFmt w:val="decimal"/>
      <w:lvlText w:val="%4."/>
      <w:lvlJc w:val="left"/>
      <w:pPr>
        <w:ind w:left="2880" w:hanging="360"/>
      </w:pPr>
    </w:lvl>
    <w:lvl w:ilvl="4" w:tplc="99DE4FA4">
      <w:start w:val="1"/>
      <w:numFmt w:val="lowerLetter"/>
      <w:lvlText w:val="%5."/>
      <w:lvlJc w:val="left"/>
      <w:pPr>
        <w:ind w:left="3600" w:hanging="360"/>
      </w:pPr>
    </w:lvl>
    <w:lvl w:ilvl="5" w:tplc="962450D4">
      <w:start w:val="1"/>
      <w:numFmt w:val="lowerRoman"/>
      <w:lvlText w:val="%6."/>
      <w:lvlJc w:val="right"/>
      <w:pPr>
        <w:ind w:left="4320" w:hanging="180"/>
      </w:pPr>
    </w:lvl>
    <w:lvl w:ilvl="6" w:tplc="25602752">
      <w:start w:val="1"/>
      <w:numFmt w:val="decimal"/>
      <w:lvlText w:val="%7."/>
      <w:lvlJc w:val="left"/>
      <w:pPr>
        <w:ind w:left="5040" w:hanging="360"/>
      </w:pPr>
    </w:lvl>
    <w:lvl w:ilvl="7" w:tplc="DB68AC0C">
      <w:start w:val="1"/>
      <w:numFmt w:val="lowerLetter"/>
      <w:lvlText w:val="%8."/>
      <w:lvlJc w:val="left"/>
      <w:pPr>
        <w:ind w:left="5760" w:hanging="360"/>
      </w:pPr>
    </w:lvl>
    <w:lvl w:ilvl="8" w:tplc="C02253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36E5A"/>
    <w:multiLevelType w:val="hybridMultilevel"/>
    <w:tmpl w:val="8CB0C0A4"/>
    <w:lvl w:ilvl="0" w:tplc="0AF6C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174E6"/>
    <w:multiLevelType w:val="hybridMultilevel"/>
    <w:tmpl w:val="2BBC32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626A1"/>
    <w:multiLevelType w:val="hybridMultilevel"/>
    <w:tmpl w:val="1CBA5FE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30E98"/>
    <w:multiLevelType w:val="hybridMultilevel"/>
    <w:tmpl w:val="60B8FE96"/>
    <w:lvl w:ilvl="0" w:tplc="7F0C89C4">
      <w:start w:val="1"/>
      <w:numFmt w:val="decimal"/>
      <w:lvlText w:val="%1."/>
      <w:lvlJc w:val="left"/>
      <w:pPr>
        <w:ind w:left="720" w:hanging="360"/>
      </w:pPr>
    </w:lvl>
    <w:lvl w:ilvl="1" w:tplc="C3981C78">
      <w:start w:val="1"/>
      <w:numFmt w:val="lowerLetter"/>
      <w:lvlText w:val="%2."/>
      <w:lvlJc w:val="left"/>
      <w:pPr>
        <w:ind w:left="1440" w:hanging="360"/>
      </w:pPr>
    </w:lvl>
    <w:lvl w:ilvl="2" w:tplc="675A83BC">
      <w:start w:val="1"/>
      <w:numFmt w:val="lowerRoman"/>
      <w:lvlText w:val="%3."/>
      <w:lvlJc w:val="right"/>
      <w:pPr>
        <w:ind w:left="2160" w:hanging="180"/>
      </w:pPr>
    </w:lvl>
    <w:lvl w:ilvl="3" w:tplc="4EE40F5C">
      <w:start w:val="1"/>
      <w:numFmt w:val="decimal"/>
      <w:lvlText w:val="%4."/>
      <w:lvlJc w:val="left"/>
      <w:pPr>
        <w:ind w:left="2880" w:hanging="360"/>
      </w:pPr>
    </w:lvl>
    <w:lvl w:ilvl="4" w:tplc="BA003868">
      <w:start w:val="1"/>
      <w:numFmt w:val="lowerLetter"/>
      <w:lvlText w:val="%5."/>
      <w:lvlJc w:val="left"/>
      <w:pPr>
        <w:ind w:left="3600" w:hanging="360"/>
      </w:pPr>
    </w:lvl>
    <w:lvl w:ilvl="5" w:tplc="5066E994">
      <w:start w:val="1"/>
      <w:numFmt w:val="lowerRoman"/>
      <w:lvlText w:val="%6."/>
      <w:lvlJc w:val="right"/>
      <w:pPr>
        <w:ind w:left="4320" w:hanging="180"/>
      </w:pPr>
    </w:lvl>
    <w:lvl w:ilvl="6" w:tplc="67689BDC">
      <w:start w:val="1"/>
      <w:numFmt w:val="decimal"/>
      <w:lvlText w:val="%7."/>
      <w:lvlJc w:val="left"/>
      <w:pPr>
        <w:ind w:left="5040" w:hanging="360"/>
      </w:pPr>
    </w:lvl>
    <w:lvl w:ilvl="7" w:tplc="D8E42A00">
      <w:start w:val="1"/>
      <w:numFmt w:val="lowerLetter"/>
      <w:lvlText w:val="%8."/>
      <w:lvlJc w:val="left"/>
      <w:pPr>
        <w:ind w:left="5760" w:hanging="360"/>
      </w:pPr>
    </w:lvl>
    <w:lvl w:ilvl="8" w:tplc="997CA9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A0208"/>
    <w:multiLevelType w:val="hybridMultilevel"/>
    <w:tmpl w:val="6D582A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327E3"/>
    <w:multiLevelType w:val="hybridMultilevel"/>
    <w:tmpl w:val="739A588E"/>
    <w:lvl w:ilvl="0" w:tplc="BF048CEE">
      <w:start w:val="1"/>
      <w:numFmt w:val="decimal"/>
      <w:lvlText w:val="%1."/>
      <w:lvlJc w:val="left"/>
      <w:pPr>
        <w:ind w:left="720" w:hanging="360"/>
      </w:pPr>
    </w:lvl>
    <w:lvl w:ilvl="1" w:tplc="1D7090FA">
      <w:start w:val="1"/>
      <w:numFmt w:val="lowerLetter"/>
      <w:lvlText w:val="%2."/>
      <w:lvlJc w:val="left"/>
      <w:pPr>
        <w:ind w:left="1440" w:hanging="360"/>
      </w:pPr>
    </w:lvl>
    <w:lvl w:ilvl="2" w:tplc="31CCB41E">
      <w:start w:val="1"/>
      <w:numFmt w:val="lowerRoman"/>
      <w:lvlText w:val="%3."/>
      <w:lvlJc w:val="right"/>
      <w:pPr>
        <w:ind w:left="2160" w:hanging="180"/>
      </w:pPr>
    </w:lvl>
    <w:lvl w:ilvl="3" w:tplc="530431A4">
      <w:start w:val="1"/>
      <w:numFmt w:val="decimal"/>
      <w:lvlText w:val="%4."/>
      <w:lvlJc w:val="left"/>
      <w:pPr>
        <w:ind w:left="2880" w:hanging="360"/>
      </w:pPr>
    </w:lvl>
    <w:lvl w:ilvl="4" w:tplc="F03CBBC8">
      <w:start w:val="1"/>
      <w:numFmt w:val="lowerLetter"/>
      <w:lvlText w:val="%5."/>
      <w:lvlJc w:val="left"/>
      <w:pPr>
        <w:ind w:left="3600" w:hanging="360"/>
      </w:pPr>
    </w:lvl>
    <w:lvl w:ilvl="5" w:tplc="8B305440">
      <w:start w:val="1"/>
      <w:numFmt w:val="lowerRoman"/>
      <w:lvlText w:val="%6."/>
      <w:lvlJc w:val="right"/>
      <w:pPr>
        <w:ind w:left="4320" w:hanging="180"/>
      </w:pPr>
    </w:lvl>
    <w:lvl w:ilvl="6" w:tplc="818ECDDA">
      <w:start w:val="1"/>
      <w:numFmt w:val="decimal"/>
      <w:lvlText w:val="%7."/>
      <w:lvlJc w:val="left"/>
      <w:pPr>
        <w:ind w:left="5040" w:hanging="360"/>
      </w:pPr>
    </w:lvl>
    <w:lvl w:ilvl="7" w:tplc="9DE26F52">
      <w:start w:val="1"/>
      <w:numFmt w:val="lowerLetter"/>
      <w:lvlText w:val="%8."/>
      <w:lvlJc w:val="left"/>
      <w:pPr>
        <w:ind w:left="5760" w:hanging="360"/>
      </w:pPr>
    </w:lvl>
    <w:lvl w:ilvl="8" w:tplc="2D6CD2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837BB"/>
    <w:multiLevelType w:val="hybridMultilevel"/>
    <w:tmpl w:val="7E3C5786"/>
    <w:lvl w:ilvl="0" w:tplc="2716C552">
      <w:start w:val="1"/>
      <w:numFmt w:val="decimal"/>
      <w:lvlText w:val="%1."/>
      <w:lvlJc w:val="left"/>
      <w:pPr>
        <w:ind w:left="720" w:hanging="360"/>
      </w:pPr>
    </w:lvl>
    <w:lvl w:ilvl="1" w:tplc="8B7A3A50">
      <w:start w:val="1"/>
      <w:numFmt w:val="lowerLetter"/>
      <w:lvlText w:val="%2."/>
      <w:lvlJc w:val="left"/>
      <w:pPr>
        <w:ind w:left="1440" w:hanging="360"/>
      </w:pPr>
    </w:lvl>
    <w:lvl w:ilvl="2" w:tplc="6D7A7B08">
      <w:start w:val="1"/>
      <w:numFmt w:val="lowerRoman"/>
      <w:lvlText w:val="%3."/>
      <w:lvlJc w:val="right"/>
      <w:pPr>
        <w:ind w:left="2160" w:hanging="180"/>
      </w:pPr>
    </w:lvl>
    <w:lvl w:ilvl="3" w:tplc="5A1408D6">
      <w:start w:val="1"/>
      <w:numFmt w:val="decimal"/>
      <w:lvlText w:val="%4."/>
      <w:lvlJc w:val="left"/>
      <w:pPr>
        <w:ind w:left="2880" w:hanging="360"/>
      </w:pPr>
    </w:lvl>
    <w:lvl w:ilvl="4" w:tplc="55A06588">
      <w:start w:val="1"/>
      <w:numFmt w:val="lowerLetter"/>
      <w:lvlText w:val="%5."/>
      <w:lvlJc w:val="left"/>
      <w:pPr>
        <w:ind w:left="3600" w:hanging="360"/>
      </w:pPr>
    </w:lvl>
    <w:lvl w:ilvl="5" w:tplc="8FB22602">
      <w:start w:val="1"/>
      <w:numFmt w:val="lowerRoman"/>
      <w:lvlText w:val="%6."/>
      <w:lvlJc w:val="right"/>
      <w:pPr>
        <w:ind w:left="4320" w:hanging="180"/>
      </w:pPr>
    </w:lvl>
    <w:lvl w:ilvl="6" w:tplc="708AF068">
      <w:start w:val="1"/>
      <w:numFmt w:val="decimal"/>
      <w:lvlText w:val="%7."/>
      <w:lvlJc w:val="left"/>
      <w:pPr>
        <w:ind w:left="5040" w:hanging="360"/>
      </w:pPr>
    </w:lvl>
    <w:lvl w:ilvl="7" w:tplc="6366AF08">
      <w:start w:val="1"/>
      <w:numFmt w:val="lowerLetter"/>
      <w:lvlText w:val="%8."/>
      <w:lvlJc w:val="left"/>
      <w:pPr>
        <w:ind w:left="5760" w:hanging="360"/>
      </w:pPr>
    </w:lvl>
    <w:lvl w:ilvl="8" w:tplc="5D782E7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1BA00"/>
    <w:multiLevelType w:val="hybridMultilevel"/>
    <w:tmpl w:val="4372CD92"/>
    <w:lvl w:ilvl="0" w:tplc="E44E07DE">
      <w:start w:val="1"/>
      <w:numFmt w:val="decimal"/>
      <w:lvlText w:val="%1."/>
      <w:lvlJc w:val="left"/>
      <w:pPr>
        <w:ind w:left="720" w:hanging="360"/>
      </w:pPr>
    </w:lvl>
    <w:lvl w:ilvl="1" w:tplc="33AA4952">
      <w:start w:val="1"/>
      <w:numFmt w:val="lowerLetter"/>
      <w:lvlText w:val="%2."/>
      <w:lvlJc w:val="left"/>
      <w:pPr>
        <w:ind w:left="1440" w:hanging="360"/>
      </w:pPr>
    </w:lvl>
    <w:lvl w:ilvl="2" w:tplc="5360E222">
      <w:start w:val="1"/>
      <w:numFmt w:val="lowerRoman"/>
      <w:lvlText w:val="%3."/>
      <w:lvlJc w:val="right"/>
      <w:pPr>
        <w:ind w:left="2160" w:hanging="180"/>
      </w:pPr>
    </w:lvl>
    <w:lvl w:ilvl="3" w:tplc="EE5A960C">
      <w:start w:val="1"/>
      <w:numFmt w:val="decimal"/>
      <w:lvlText w:val="%4."/>
      <w:lvlJc w:val="left"/>
      <w:pPr>
        <w:ind w:left="2880" w:hanging="360"/>
      </w:pPr>
    </w:lvl>
    <w:lvl w:ilvl="4" w:tplc="E5DA866C">
      <w:start w:val="1"/>
      <w:numFmt w:val="lowerLetter"/>
      <w:lvlText w:val="%5."/>
      <w:lvlJc w:val="left"/>
      <w:pPr>
        <w:ind w:left="3600" w:hanging="360"/>
      </w:pPr>
    </w:lvl>
    <w:lvl w:ilvl="5" w:tplc="629A44C6">
      <w:start w:val="1"/>
      <w:numFmt w:val="lowerRoman"/>
      <w:lvlText w:val="%6."/>
      <w:lvlJc w:val="right"/>
      <w:pPr>
        <w:ind w:left="4320" w:hanging="180"/>
      </w:pPr>
    </w:lvl>
    <w:lvl w:ilvl="6" w:tplc="E1DA1028">
      <w:start w:val="1"/>
      <w:numFmt w:val="decimal"/>
      <w:lvlText w:val="%7."/>
      <w:lvlJc w:val="left"/>
      <w:pPr>
        <w:ind w:left="5040" w:hanging="360"/>
      </w:pPr>
    </w:lvl>
    <w:lvl w:ilvl="7" w:tplc="2C4A9118">
      <w:start w:val="1"/>
      <w:numFmt w:val="lowerLetter"/>
      <w:lvlText w:val="%8."/>
      <w:lvlJc w:val="left"/>
      <w:pPr>
        <w:ind w:left="5760" w:hanging="360"/>
      </w:pPr>
    </w:lvl>
    <w:lvl w:ilvl="8" w:tplc="BC2428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EE262"/>
    <w:multiLevelType w:val="hybridMultilevel"/>
    <w:tmpl w:val="852212AE"/>
    <w:lvl w:ilvl="0" w:tplc="01E4C660">
      <w:start w:val="1"/>
      <w:numFmt w:val="decimal"/>
      <w:lvlText w:val="%1."/>
      <w:lvlJc w:val="left"/>
      <w:pPr>
        <w:ind w:left="720" w:hanging="360"/>
      </w:pPr>
    </w:lvl>
    <w:lvl w:ilvl="1" w:tplc="CD12C062">
      <w:start w:val="1"/>
      <w:numFmt w:val="lowerLetter"/>
      <w:lvlText w:val="%2."/>
      <w:lvlJc w:val="left"/>
      <w:pPr>
        <w:ind w:left="1440" w:hanging="360"/>
      </w:pPr>
    </w:lvl>
    <w:lvl w:ilvl="2" w:tplc="1A6AAE72">
      <w:start w:val="1"/>
      <w:numFmt w:val="lowerRoman"/>
      <w:lvlText w:val="%3."/>
      <w:lvlJc w:val="right"/>
      <w:pPr>
        <w:ind w:left="2160" w:hanging="180"/>
      </w:pPr>
    </w:lvl>
    <w:lvl w:ilvl="3" w:tplc="C786F764">
      <w:start w:val="1"/>
      <w:numFmt w:val="decimal"/>
      <w:lvlText w:val="%4."/>
      <w:lvlJc w:val="left"/>
      <w:pPr>
        <w:ind w:left="2880" w:hanging="360"/>
      </w:pPr>
    </w:lvl>
    <w:lvl w:ilvl="4" w:tplc="4F167E64">
      <w:start w:val="1"/>
      <w:numFmt w:val="lowerLetter"/>
      <w:lvlText w:val="%5."/>
      <w:lvlJc w:val="left"/>
      <w:pPr>
        <w:ind w:left="3600" w:hanging="360"/>
      </w:pPr>
    </w:lvl>
    <w:lvl w:ilvl="5" w:tplc="5A12DE04">
      <w:start w:val="1"/>
      <w:numFmt w:val="lowerRoman"/>
      <w:lvlText w:val="%6."/>
      <w:lvlJc w:val="right"/>
      <w:pPr>
        <w:ind w:left="4320" w:hanging="180"/>
      </w:pPr>
    </w:lvl>
    <w:lvl w:ilvl="6" w:tplc="C0F05B40">
      <w:start w:val="1"/>
      <w:numFmt w:val="decimal"/>
      <w:lvlText w:val="%7."/>
      <w:lvlJc w:val="left"/>
      <w:pPr>
        <w:ind w:left="5040" w:hanging="360"/>
      </w:pPr>
    </w:lvl>
    <w:lvl w:ilvl="7" w:tplc="33800030">
      <w:start w:val="1"/>
      <w:numFmt w:val="lowerLetter"/>
      <w:lvlText w:val="%8."/>
      <w:lvlJc w:val="left"/>
      <w:pPr>
        <w:ind w:left="5760" w:hanging="360"/>
      </w:pPr>
    </w:lvl>
    <w:lvl w:ilvl="8" w:tplc="7E52874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7E771"/>
    <w:multiLevelType w:val="hybridMultilevel"/>
    <w:tmpl w:val="1E1A1ED6"/>
    <w:lvl w:ilvl="0" w:tplc="4A28443C">
      <w:start w:val="1"/>
      <w:numFmt w:val="decimal"/>
      <w:lvlText w:val="%1."/>
      <w:lvlJc w:val="left"/>
      <w:pPr>
        <w:ind w:left="720" w:hanging="360"/>
      </w:pPr>
    </w:lvl>
    <w:lvl w:ilvl="1" w:tplc="3AC02038">
      <w:start w:val="1"/>
      <w:numFmt w:val="lowerLetter"/>
      <w:lvlText w:val="%2."/>
      <w:lvlJc w:val="left"/>
      <w:pPr>
        <w:ind w:left="1440" w:hanging="360"/>
      </w:pPr>
    </w:lvl>
    <w:lvl w:ilvl="2" w:tplc="4F1A2B3A">
      <w:start w:val="1"/>
      <w:numFmt w:val="lowerRoman"/>
      <w:lvlText w:val="%3."/>
      <w:lvlJc w:val="right"/>
      <w:pPr>
        <w:ind w:left="2160" w:hanging="180"/>
      </w:pPr>
    </w:lvl>
    <w:lvl w:ilvl="3" w:tplc="D29AE386">
      <w:start w:val="1"/>
      <w:numFmt w:val="decimal"/>
      <w:lvlText w:val="%4."/>
      <w:lvlJc w:val="left"/>
      <w:pPr>
        <w:ind w:left="2880" w:hanging="360"/>
      </w:pPr>
    </w:lvl>
    <w:lvl w:ilvl="4" w:tplc="1AFC8CB2">
      <w:start w:val="1"/>
      <w:numFmt w:val="lowerLetter"/>
      <w:lvlText w:val="%5."/>
      <w:lvlJc w:val="left"/>
      <w:pPr>
        <w:ind w:left="3600" w:hanging="360"/>
      </w:pPr>
    </w:lvl>
    <w:lvl w:ilvl="5" w:tplc="080AEAC6">
      <w:start w:val="1"/>
      <w:numFmt w:val="lowerRoman"/>
      <w:lvlText w:val="%6."/>
      <w:lvlJc w:val="right"/>
      <w:pPr>
        <w:ind w:left="4320" w:hanging="180"/>
      </w:pPr>
    </w:lvl>
    <w:lvl w:ilvl="6" w:tplc="4F061590">
      <w:start w:val="1"/>
      <w:numFmt w:val="decimal"/>
      <w:lvlText w:val="%7."/>
      <w:lvlJc w:val="left"/>
      <w:pPr>
        <w:ind w:left="5040" w:hanging="360"/>
      </w:pPr>
    </w:lvl>
    <w:lvl w:ilvl="7" w:tplc="B086AE2E">
      <w:start w:val="1"/>
      <w:numFmt w:val="lowerLetter"/>
      <w:lvlText w:val="%8."/>
      <w:lvlJc w:val="left"/>
      <w:pPr>
        <w:ind w:left="5760" w:hanging="360"/>
      </w:pPr>
    </w:lvl>
    <w:lvl w:ilvl="8" w:tplc="9C8C4E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6714F"/>
    <w:multiLevelType w:val="hybridMultilevel"/>
    <w:tmpl w:val="137249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65631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AAAFD0"/>
    <w:multiLevelType w:val="hybridMultilevel"/>
    <w:tmpl w:val="6AEC6288"/>
    <w:lvl w:ilvl="0" w:tplc="56F68EC8">
      <w:start w:val="1"/>
      <w:numFmt w:val="decimal"/>
      <w:lvlText w:val="%1."/>
      <w:lvlJc w:val="left"/>
      <w:pPr>
        <w:ind w:left="720" w:hanging="360"/>
      </w:pPr>
    </w:lvl>
    <w:lvl w:ilvl="1" w:tplc="163A3540">
      <w:start w:val="1"/>
      <w:numFmt w:val="lowerLetter"/>
      <w:lvlText w:val="%2."/>
      <w:lvlJc w:val="left"/>
      <w:pPr>
        <w:ind w:left="1440" w:hanging="360"/>
      </w:pPr>
    </w:lvl>
    <w:lvl w:ilvl="2" w:tplc="65363E8A">
      <w:start w:val="1"/>
      <w:numFmt w:val="lowerRoman"/>
      <w:lvlText w:val="%3."/>
      <w:lvlJc w:val="right"/>
      <w:pPr>
        <w:ind w:left="2160" w:hanging="180"/>
      </w:pPr>
    </w:lvl>
    <w:lvl w:ilvl="3" w:tplc="821CDF42">
      <w:start w:val="1"/>
      <w:numFmt w:val="decimal"/>
      <w:lvlText w:val="%4."/>
      <w:lvlJc w:val="left"/>
      <w:pPr>
        <w:ind w:left="2880" w:hanging="360"/>
      </w:pPr>
    </w:lvl>
    <w:lvl w:ilvl="4" w:tplc="7168103A">
      <w:start w:val="1"/>
      <w:numFmt w:val="lowerLetter"/>
      <w:lvlText w:val="%5."/>
      <w:lvlJc w:val="left"/>
      <w:pPr>
        <w:ind w:left="3600" w:hanging="360"/>
      </w:pPr>
    </w:lvl>
    <w:lvl w:ilvl="5" w:tplc="C868C274">
      <w:start w:val="1"/>
      <w:numFmt w:val="lowerRoman"/>
      <w:lvlText w:val="%6."/>
      <w:lvlJc w:val="right"/>
      <w:pPr>
        <w:ind w:left="4320" w:hanging="180"/>
      </w:pPr>
    </w:lvl>
    <w:lvl w:ilvl="6" w:tplc="92B6CA56">
      <w:start w:val="1"/>
      <w:numFmt w:val="decimal"/>
      <w:lvlText w:val="%7."/>
      <w:lvlJc w:val="left"/>
      <w:pPr>
        <w:ind w:left="5040" w:hanging="360"/>
      </w:pPr>
    </w:lvl>
    <w:lvl w:ilvl="7" w:tplc="C3565350">
      <w:start w:val="1"/>
      <w:numFmt w:val="lowerLetter"/>
      <w:lvlText w:val="%8."/>
      <w:lvlJc w:val="left"/>
      <w:pPr>
        <w:ind w:left="5760" w:hanging="360"/>
      </w:pPr>
    </w:lvl>
    <w:lvl w:ilvl="8" w:tplc="B7560F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140CD"/>
    <w:multiLevelType w:val="hybridMultilevel"/>
    <w:tmpl w:val="44783BA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85EFD"/>
    <w:multiLevelType w:val="hybridMultilevel"/>
    <w:tmpl w:val="52A862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90EFB"/>
    <w:multiLevelType w:val="hybridMultilevel"/>
    <w:tmpl w:val="CC0EB03E"/>
    <w:lvl w:ilvl="0" w:tplc="A9768DFC">
      <w:start w:val="1"/>
      <w:numFmt w:val="decimal"/>
      <w:lvlText w:val="%1."/>
      <w:lvlJc w:val="left"/>
      <w:pPr>
        <w:ind w:left="720" w:hanging="360"/>
      </w:pPr>
    </w:lvl>
    <w:lvl w:ilvl="1" w:tplc="8FFEA2AE">
      <w:start w:val="1"/>
      <w:numFmt w:val="lowerLetter"/>
      <w:lvlText w:val="%2."/>
      <w:lvlJc w:val="left"/>
      <w:pPr>
        <w:ind w:left="1440" w:hanging="360"/>
      </w:pPr>
    </w:lvl>
    <w:lvl w:ilvl="2" w:tplc="9A5C5A8A">
      <w:start w:val="1"/>
      <w:numFmt w:val="lowerRoman"/>
      <w:lvlText w:val="%3."/>
      <w:lvlJc w:val="right"/>
      <w:pPr>
        <w:ind w:left="2160" w:hanging="180"/>
      </w:pPr>
    </w:lvl>
    <w:lvl w:ilvl="3" w:tplc="D25CADBA">
      <w:start w:val="1"/>
      <w:numFmt w:val="decimal"/>
      <w:lvlText w:val="%4."/>
      <w:lvlJc w:val="left"/>
      <w:pPr>
        <w:ind w:left="2880" w:hanging="360"/>
      </w:pPr>
    </w:lvl>
    <w:lvl w:ilvl="4" w:tplc="42F64526">
      <w:start w:val="1"/>
      <w:numFmt w:val="lowerLetter"/>
      <w:lvlText w:val="%5."/>
      <w:lvlJc w:val="left"/>
      <w:pPr>
        <w:ind w:left="3600" w:hanging="360"/>
      </w:pPr>
    </w:lvl>
    <w:lvl w:ilvl="5" w:tplc="1384F5FA">
      <w:start w:val="1"/>
      <w:numFmt w:val="lowerRoman"/>
      <w:lvlText w:val="%6."/>
      <w:lvlJc w:val="right"/>
      <w:pPr>
        <w:ind w:left="4320" w:hanging="180"/>
      </w:pPr>
    </w:lvl>
    <w:lvl w:ilvl="6" w:tplc="FA0662E2">
      <w:start w:val="1"/>
      <w:numFmt w:val="decimal"/>
      <w:lvlText w:val="%7."/>
      <w:lvlJc w:val="left"/>
      <w:pPr>
        <w:ind w:left="5040" w:hanging="360"/>
      </w:pPr>
    </w:lvl>
    <w:lvl w:ilvl="7" w:tplc="137260F8">
      <w:start w:val="1"/>
      <w:numFmt w:val="lowerLetter"/>
      <w:lvlText w:val="%8."/>
      <w:lvlJc w:val="left"/>
      <w:pPr>
        <w:ind w:left="5760" w:hanging="360"/>
      </w:pPr>
    </w:lvl>
    <w:lvl w:ilvl="8" w:tplc="71A4054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275FE"/>
    <w:multiLevelType w:val="hybridMultilevel"/>
    <w:tmpl w:val="91E21E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8342E"/>
    <w:multiLevelType w:val="hybridMultilevel"/>
    <w:tmpl w:val="341ED55E"/>
    <w:lvl w:ilvl="0" w:tplc="345861B2">
      <w:start w:val="1"/>
      <w:numFmt w:val="decimal"/>
      <w:lvlText w:val="%1."/>
      <w:lvlJc w:val="left"/>
      <w:pPr>
        <w:ind w:left="720" w:hanging="360"/>
      </w:pPr>
    </w:lvl>
    <w:lvl w:ilvl="1" w:tplc="832242DE">
      <w:start w:val="1"/>
      <w:numFmt w:val="lowerLetter"/>
      <w:lvlText w:val="%2."/>
      <w:lvlJc w:val="left"/>
      <w:pPr>
        <w:ind w:left="1440" w:hanging="360"/>
      </w:pPr>
    </w:lvl>
    <w:lvl w:ilvl="2" w:tplc="976C953E">
      <w:start w:val="1"/>
      <w:numFmt w:val="lowerRoman"/>
      <w:lvlText w:val="%3."/>
      <w:lvlJc w:val="right"/>
      <w:pPr>
        <w:ind w:left="2160" w:hanging="180"/>
      </w:pPr>
    </w:lvl>
    <w:lvl w:ilvl="3" w:tplc="0A001CFA">
      <w:start w:val="1"/>
      <w:numFmt w:val="decimal"/>
      <w:lvlText w:val="%4."/>
      <w:lvlJc w:val="left"/>
      <w:pPr>
        <w:ind w:left="2880" w:hanging="360"/>
      </w:pPr>
    </w:lvl>
    <w:lvl w:ilvl="4" w:tplc="E3BC4C14">
      <w:start w:val="1"/>
      <w:numFmt w:val="lowerLetter"/>
      <w:lvlText w:val="%5."/>
      <w:lvlJc w:val="left"/>
      <w:pPr>
        <w:ind w:left="3600" w:hanging="360"/>
      </w:pPr>
    </w:lvl>
    <w:lvl w:ilvl="5" w:tplc="EE8E590C">
      <w:start w:val="1"/>
      <w:numFmt w:val="lowerRoman"/>
      <w:lvlText w:val="%6."/>
      <w:lvlJc w:val="right"/>
      <w:pPr>
        <w:ind w:left="4320" w:hanging="180"/>
      </w:pPr>
    </w:lvl>
    <w:lvl w:ilvl="6" w:tplc="9216BA90">
      <w:start w:val="1"/>
      <w:numFmt w:val="decimal"/>
      <w:lvlText w:val="%7."/>
      <w:lvlJc w:val="left"/>
      <w:pPr>
        <w:ind w:left="5040" w:hanging="360"/>
      </w:pPr>
    </w:lvl>
    <w:lvl w:ilvl="7" w:tplc="B85C46B4">
      <w:start w:val="1"/>
      <w:numFmt w:val="lowerLetter"/>
      <w:lvlText w:val="%8."/>
      <w:lvlJc w:val="left"/>
      <w:pPr>
        <w:ind w:left="5760" w:hanging="360"/>
      </w:pPr>
    </w:lvl>
    <w:lvl w:ilvl="8" w:tplc="F3A009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28529"/>
    <w:multiLevelType w:val="hybridMultilevel"/>
    <w:tmpl w:val="119E3F2C"/>
    <w:lvl w:ilvl="0" w:tplc="E30CDAB8">
      <w:start w:val="1"/>
      <w:numFmt w:val="decimal"/>
      <w:lvlText w:val="%1."/>
      <w:lvlJc w:val="left"/>
      <w:pPr>
        <w:ind w:left="720" w:hanging="360"/>
      </w:pPr>
    </w:lvl>
    <w:lvl w:ilvl="1" w:tplc="7C322CD4">
      <w:start w:val="1"/>
      <w:numFmt w:val="lowerLetter"/>
      <w:lvlText w:val="%2."/>
      <w:lvlJc w:val="left"/>
      <w:pPr>
        <w:ind w:left="1440" w:hanging="360"/>
      </w:pPr>
    </w:lvl>
    <w:lvl w:ilvl="2" w:tplc="34D41C02">
      <w:start w:val="1"/>
      <w:numFmt w:val="lowerRoman"/>
      <w:lvlText w:val="%3."/>
      <w:lvlJc w:val="right"/>
      <w:pPr>
        <w:ind w:left="2160" w:hanging="180"/>
      </w:pPr>
    </w:lvl>
    <w:lvl w:ilvl="3" w:tplc="C08C6862">
      <w:start w:val="1"/>
      <w:numFmt w:val="decimal"/>
      <w:lvlText w:val="%4."/>
      <w:lvlJc w:val="left"/>
      <w:pPr>
        <w:ind w:left="2880" w:hanging="360"/>
      </w:pPr>
    </w:lvl>
    <w:lvl w:ilvl="4" w:tplc="E6C6D10A">
      <w:start w:val="1"/>
      <w:numFmt w:val="lowerLetter"/>
      <w:lvlText w:val="%5."/>
      <w:lvlJc w:val="left"/>
      <w:pPr>
        <w:ind w:left="3600" w:hanging="360"/>
      </w:pPr>
    </w:lvl>
    <w:lvl w:ilvl="5" w:tplc="FBB4B8D8">
      <w:start w:val="1"/>
      <w:numFmt w:val="lowerRoman"/>
      <w:lvlText w:val="%6."/>
      <w:lvlJc w:val="right"/>
      <w:pPr>
        <w:ind w:left="4320" w:hanging="180"/>
      </w:pPr>
    </w:lvl>
    <w:lvl w:ilvl="6" w:tplc="EEA4D36C">
      <w:start w:val="1"/>
      <w:numFmt w:val="decimal"/>
      <w:lvlText w:val="%7."/>
      <w:lvlJc w:val="left"/>
      <w:pPr>
        <w:ind w:left="5040" w:hanging="360"/>
      </w:pPr>
    </w:lvl>
    <w:lvl w:ilvl="7" w:tplc="8E3AF1B2">
      <w:start w:val="1"/>
      <w:numFmt w:val="lowerLetter"/>
      <w:lvlText w:val="%8."/>
      <w:lvlJc w:val="left"/>
      <w:pPr>
        <w:ind w:left="5760" w:hanging="360"/>
      </w:pPr>
    </w:lvl>
    <w:lvl w:ilvl="8" w:tplc="EA0099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D663D"/>
    <w:multiLevelType w:val="hybridMultilevel"/>
    <w:tmpl w:val="5AEEDE86"/>
    <w:lvl w:ilvl="0" w:tplc="5CB0684C">
      <w:start w:val="1"/>
      <w:numFmt w:val="decimal"/>
      <w:lvlText w:val="%1."/>
      <w:lvlJc w:val="left"/>
      <w:pPr>
        <w:ind w:left="720" w:hanging="360"/>
      </w:pPr>
    </w:lvl>
    <w:lvl w:ilvl="1" w:tplc="875C413C">
      <w:start w:val="1"/>
      <w:numFmt w:val="lowerLetter"/>
      <w:lvlText w:val="%2."/>
      <w:lvlJc w:val="left"/>
      <w:pPr>
        <w:ind w:left="1440" w:hanging="360"/>
      </w:pPr>
    </w:lvl>
    <w:lvl w:ilvl="2" w:tplc="18AE0934">
      <w:start w:val="1"/>
      <w:numFmt w:val="lowerRoman"/>
      <w:lvlText w:val="%3."/>
      <w:lvlJc w:val="right"/>
      <w:pPr>
        <w:ind w:left="2160" w:hanging="180"/>
      </w:pPr>
    </w:lvl>
    <w:lvl w:ilvl="3" w:tplc="88604346">
      <w:start w:val="1"/>
      <w:numFmt w:val="decimal"/>
      <w:lvlText w:val="%4."/>
      <w:lvlJc w:val="left"/>
      <w:pPr>
        <w:ind w:left="2880" w:hanging="360"/>
      </w:pPr>
    </w:lvl>
    <w:lvl w:ilvl="4" w:tplc="54802DD8">
      <w:start w:val="1"/>
      <w:numFmt w:val="lowerLetter"/>
      <w:lvlText w:val="%5."/>
      <w:lvlJc w:val="left"/>
      <w:pPr>
        <w:ind w:left="3600" w:hanging="360"/>
      </w:pPr>
    </w:lvl>
    <w:lvl w:ilvl="5" w:tplc="23C6B77C">
      <w:start w:val="1"/>
      <w:numFmt w:val="lowerRoman"/>
      <w:lvlText w:val="%6."/>
      <w:lvlJc w:val="right"/>
      <w:pPr>
        <w:ind w:left="4320" w:hanging="180"/>
      </w:pPr>
    </w:lvl>
    <w:lvl w:ilvl="6" w:tplc="9A52C1A4">
      <w:start w:val="1"/>
      <w:numFmt w:val="decimal"/>
      <w:lvlText w:val="%7."/>
      <w:lvlJc w:val="left"/>
      <w:pPr>
        <w:ind w:left="5040" w:hanging="360"/>
      </w:pPr>
    </w:lvl>
    <w:lvl w:ilvl="7" w:tplc="259C19F4">
      <w:start w:val="1"/>
      <w:numFmt w:val="lowerLetter"/>
      <w:lvlText w:val="%8."/>
      <w:lvlJc w:val="left"/>
      <w:pPr>
        <w:ind w:left="5760" w:hanging="360"/>
      </w:pPr>
    </w:lvl>
    <w:lvl w:ilvl="8" w:tplc="2398CF9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F1DE2"/>
    <w:multiLevelType w:val="hybridMultilevel"/>
    <w:tmpl w:val="3A425BC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5F05B"/>
    <w:multiLevelType w:val="hybridMultilevel"/>
    <w:tmpl w:val="519430DE"/>
    <w:lvl w:ilvl="0" w:tplc="3AD2D5F4">
      <w:start w:val="1"/>
      <w:numFmt w:val="decimal"/>
      <w:lvlText w:val="%1."/>
      <w:lvlJc w:val="left"/>
      <w:pPr>
        <w:ind w:left="720" w:hanging="360"/>
      </w:pPr>
    </w:lvl>
    <w:lvl w:ilvl="1" w:tplc="9CDC4BA6">
      <w:start w:val="1"/>
      <w:numFmt w:val="lowerLetter"/>
      <w:lvlText w:val="%2."/>
      <w:lvlJc w:val="left"/>
      <w:pPr>
        <w:ind w:left="1440" w:hanging="360"/>
      </w:pPr>
    </w:lvl>
    <w:lvl w:ilvl="2" w:tplc="7E864F12">
      <w:start w:val="1"/>
      <w:numFmt w:val="lowerRoman"/>
      <w:lvlText w:val="%3."/>
      <w:lvlJc w:val="right"/>
      <w:pPr>
        <w:ind w:left="2160" w:hanging="180"/>
      </w:pPr>
    </w:lvl>
    <w:lvl w:ilvl="3" w:tplc="E2766B0E">
      <w:start w:val="1"/>
      <w:numFmt w:val="decimal"/>
      <w:lvlText w:val="%4."/>
      <w:lvlJc w:val="left"/>
      <w:pPr>
        <w:ind w:left="2880" w:hanging="360"/>
      </w:pPr>
    </w:lvl>
    <w:lvl w:ilvl="4" w:tplc="9A4281F8">
      <w:start w:val="1"/>
      <w:numFmt w:val="lowerLetter"/>
      <w:lvlText w:val="%5."/>
      <w:lvlJc w:val="left"/>
      <w:pPr>
        <w:ind w:left="3600" w:hanging="360"/>
      </w:pPr>
    </w:lvl>
    <w:lvl w:ilvl="5" w:tplc="9E70A0B2">
      <w:start w:val="1"/>
      <w:numFmt w:val="lowerRoman"/>
      <w:lvlText w:val="%6."/>
      <w:lvlJc w:val="right"/>
      <w:pPr>
        <w:ind w:left="4320" w:hanging="180"/>
      </w:pPr>
    </w:lvl>
    <w:lvl w:ilvl="6" w:tplc="79C88D80">
      <w:start w:val="1"/>
      <w:numFmt w:val="decimal"/>
      <w:lvlText w:val="%7."/>
      <w:lvlJc w:val="left"/>
      <w:pPr>
        <w:ind w:left="5040" w:hanging="360"/>
      </w:pPr>
    </w:lvl>
    <w:lvl w:ilvl="7" w:tplc="E4485E70">
      <w:start w:val="1"/>
      <w:numFmt w:val="lowerLetter"/>
      <w:lvlText w:val="%8."/>
      <w:lvlJc w:val="left"/>
      <w:pPr>
        <w:ind w:left="5760" w:hanging="360"/>
      </w:pPr>
    </w:lvl>
    <w:lvl w:ilvl="8" w:tplc="588EA71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C4F98"/>
    <w:multiLevelType w:val="hybridMultilevel"/>
    <w:tmpl w:val="A3B60A62"/>
    <w:lvl w:ilvl="0" w:tplc="C290C9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53B5A"/>
    <w:multiLevelType w:val="hybridMultilevel"/>
    <w:tmpl w:val="50DA4700"/>
    <w:lvl w:ilvl="0" w:tplc="2FCE4FB8">
      <w:start w:val="1"/>
      <w:numFmt w:val="decimal"/>
      <w:lvlText w:val="%1."/>
      <w:lvlJc w:val="left"/>
      <w:pPr>
        <w:ind w:left="720" w:hanging="360"/>
      </w:pPr>
    </w:lvl>
    <w:lvl w:ilvl="1" w:tplc="C632F2C2">
      <w:start w:val="1"/>
      <w:numFmt w:val="lowerLetter"/>
      <w:lvlText w:val="%2."/>
      <w:lvlJc w:val="left"/>
      <w:pPr>
        <w:ind w:left="1440" w:hanging="360"/>
      </w:pPr>
    </w:lvl>
    <w:lvl w:ilvl="2" w:tplc="C79ADE5C">
      <w:start w:val="1"/>
      <w:numFmt w:val="lowerRoman"/>
      <w:lvlText w:val="%3."/>
      <w:lvlJc w:val="right"/>
      <w:pPr>
        <w:ind w:left="2160" w:hanging="180"/>
      </w:pPr>
    </w:lvl>
    <w:lvl w:ilvl="3" w:tplc="0D560EC2">
      <w:start w:val="1"/>
      <w:numFmt w:val="decimal"/>
      <w:lvlText w:val="%4."/>
      <w:lvlJc w:val="left"/>
      <w:pPr>
        <w:ind w:left="2880" w:hanging="360"/>
      </w:pPr>
    </w:lvl>
    <w:lvl w:ilvl="4" w:tplc="667AF12C">
      <w:start w:val="1"/>
      <w:numFmt w:val="lowerLetter"/>
      <w:lvlText w:val="%5."/>
      <w:lvlJc w:val="left"/>
      <w:pPr>
        <w:ind w:left="3600" w:hanging="360"/>
      </w:pPr>
    </w:lvl>
    <w:lvl w:ilvl="5" w:tplc="A70ABE38">
      <w:start w:val="1"/>
      <w:numFmt w:val="lowerRoman"/>
      <w:lvlText w:val="%6."/>
      <w:lvlJc w:val="right"/>
      <w:pPr>
        <w:ind w:left="4320" w:hanging="180"/>
      </w:pPr>
    </w:lvl>
    <w:lvl w:ilvl="6" w:tplc="DA9E8BF6">
      <w:start w:val="1"/>
      <w:numFmt w:val="decimal"/>
      <w:lvlText w:val="%7."/>
      <w:lvlJc w:val="left"/>
      <w:pPr>
        <w:ind w:left="5040" w:hanging="360"/>
      </w:pPr>
    </w:lvl>
    <w:lvl w:ilvl="7" w:tplc="F71A3CC2">
      <w:start w:val="1"/>
      <w:numFmt w:val="lowerLetter"/>
      <w:lvlText w:val="%8."/>
      <w:lvlJc w:val="left"/>
      <w:pPr>
        <w:ind w:left="5760" w:hanging="360"/>
      </w:pPr>
    </w:lvl>
    <w:lvl w:ilvl="8" w:tplc="3C4EF74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F88FE"/>
    <w:multiLevelType w:val="hybridMultilevel"/>
    <w:tmpl w:val="CAA8032C"/>
    <w:lvl w:ilvl="0" w:tplc="2C402048">
      <w:start w:val="1"/>
      <w:numFmt w:val="decimal"/>
      <w:lvlText w:val="%1."/>
      <w:lvlJc w:val="left"/>
      <w:pPr>
        <w:ind w:left="720" w:hanging="360"/>
      </w:pPr>
    </w:lvl>
    <w:lvl w:ilvl="1" w:tplc="C2143564">
      <w:start w:val="1"/>
      <w:numFmt w:val="lowerLetter"/>
      <w:lvlText w:val="%2."/>
      <w:lvlJc w:val="left"/>
      <w:pPr>
        <w:ind w:left="1440" w:hanging="360"/>
      </w:pPr>
    </w:lvl>
    <w:lvl w:ilvl="2" w:tplc="A942B9C2">
      <w:start w:val="1"/>
      <w:numFmt w:val="lowerRoman"/>
      <w:lvlText w:val="%3."/>
      <w:lvlJc w:val="right"/>
      <w:pPr>
        <w:ind w:left="2160" w:hanging="180"/>
      </w:pPr>
    </w:lvl>
    <w:lvl w:ilvl="3" w:tplc="BBB805BE">
      <w:start w:val="1"/>
      <w:numFmt w:val="decimal"/>
      <w:lvlText w:val="%4."/>
      <w:lvlJc w:val="left"/>
      <w:pPr>
        <w:ind w:left="2880" w:hanging="360"/>
      </w:pPr>
    </w:lvl>
    <w:lvl w:ilvl="4" w:tplc="B39876E6">
      <w:start w:val="1"/>
      <w:numFmt w:val="lowerLetter"/>
      <w:lvlText w:val="%5."/>
      <w:lvlJc w:val="left"/>
      <w:pPr>
        <w:ind w:left="3600" w:hanging="360"/>
      </w:pPr>
    </w:lvl>
    <w:lvl w:ilvl="5" w:tplc="EFA0639E">
      <w:start w:val="1"/>
      <w:numFmt w:val="lowerRoman"/>
      <w:lvlText w:val="%6."/>
      <w:lvlJc w:val="right"/>
      <w:pPr>
        <w:ind w:left="4320" w:hanging="180"/>
      </w:pPr>
    </w:lvl>
    <w:lvl w:ilvl="6" w:tplc="2F88D082">
      <w:start w:val="1"/>
      <w:numFmt w:val="decimal"/>
      <w:lvlText w:val="%7."/>
      <w:lvlJc w:val="left"/>
      <w:pPr>
        <w:ind w:left="5040" w:hanging="360"/>
      </w:pPr>
    </w:lvl>
    <w:lvl w:ilvl="7" w:tplc="8FF417F0">
      <w:start w:val="1"/>
      <w:numFmt w:val="lowerLetter"/>
      <w:lvlText w:val="%8."/>
      <w:lvlJc w:val="left"/>
      <w:pPr>
        <w:ind w:left="5760" w:hanging="360"/>
      </w:pPr>
    </w:lvl>
    <w:lvl w:ilvl="8" w:tplc="C7BABF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83B37"/>
    <w:multiLevelType w:val="hybridMultilevel"/>
    <w:tmpl w:val="044ADAD6"/>
    <w:lvl w:ilvl="0" w:tplc="F1C018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9106A"/>
    <w:multiLevelType w:val="hybridMultilevel"/>
    <w:tmpl w:val="70E68300"/>
    <w:lvl w:ilvl="0" w:tplc="0424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B2DAB"/>
    <w:multiLevelType w:val="hybridMultilevel"/>
    <w:tmpl w:val="178825EA"/>
    <w:lvl w:ilvl="0" w:tplc="D2D0EBF0">
      <w:start w:val="1"/>
      <w:numFmt w:val="decimal"/>
      <w:lvlText w:val="%1."/>
      <w:lvlJc w:val="left"/>
      <w:pPr>
        <w:ind w:left="720" w:hanging="360"/>
      </w:pPr>
    </w:lvl>
    <w:lvl w:ilvl="1" w:tplc="0FDA7BCA">
      <w:start w:val="1"/>
      <w:numFmt w:val="lowerLetter"/>
      <w:lvlText w:val="%2."/>
      <w:lvlJc w:val="left"/>
      <w:pPr>
        <w:ind w:left="1440" w:hanging="360"/>
      </w:pPr>
    </w:lvl>
    <w:lvl w:ilvl="2" w:tplc="613A5BCA">
      <w:start w:val="1"/>
      <w:numFmt w:val="lowerRoman"/>
      <w:lvlText w:val="%3."/>
      <w:lvlJc w:val="right"/>
      <w:pPr>
        <w:ind w:left="2160" w:hanging="180"/>
      </w:pPr>
    </w:lvl>
    <w:lvl w:ilvl="3" w:tplc="E594F126">
      <w:start w:val="1"/>
      <w:numFmt w:val="decimal"/>
      <w:lvlText w:val="%4."/>
      <w:lvlJc w:val="left"/>
      <w:pPr>
        <w:ind w:left="2880" w:hanging="360"/>
      </w:pPr>
    </w:lvl>
    <w:lvl w:ilvl="4" w:tplc="C5F4AAD6">
      <w:start w:val="1"/>
      <w:numFmt w:val="lowerLetter"/>
      <w:lvlText w:val="%5."/>
      <w:lvlJc w:val="left"/>
      <w:pPr>
        <w:ind w:left="3600" w:hanging="360"/>
      </w:pPr>
    </w:lvl>
    <w:lvl w:ilvl="5" w:tplc="7E54E3A4">
      <w:start w:val="1"/>
      <w:numFmt w:val="lowerRoman"/>
      <w:lvlText w:val="%6."/>
      <w:lvlJc w:val="right"/>
      <w:pPr>
        <w:ind w:left="4320" w:hanging="180"/>
      </w:pPr>
    </w:lvl>
    <w:lvl w:ilvl="6" w:tplc="B980EDCA">
      <w:start w:val="1"/>
      <w:numFmt w:val="decimal"/>
      <w:lvlText w:val="%7."/>
      <w:lvlJc w:val="left"/>
      <w:pPr>
        <w:ind w:left="5040" w:hanging="360"/>
      </w:pPr>
    </w:lvl>
    <w:lvl w:ilvl="7" w:tplc="FA481EC4">
      <w:start w:val="1"/>
      <w:numFmt w:val="lowerLetter"/>
      <w:lvlText w:val="%8."/>
      <w:lvlJc w:val="left"/>
      <w:pPr>
        <w:ind w:left="5760" w:hanging="360"/>
      </w:pPr>
    </w:lvl>
    <w:lvl w:ilvl="8" w:tplc="B88C5A8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C34AB"/>
    <w:multiLevelType w:val="hybridMultilevel"/>
    <w:tmpl w:val="ADECCFEC"/>
    <w:lvl w:ilvl="0" w:tplc="244E4434">
      <w:start w:val="1"/>
      <w:numFmt w:val="decimal"/>
      <w:lvlText w:val="%1."/>
      <w:lvlJc w:val="left"/>
      <w:pPr>
        <w:ind w:left="720" w:hanging="360"/>
      </w:pPr>
    </w:lvl>
    <w:lvl w:ilvl="1" w:tplc="0346178E">
      <w:start w:val="1"/>
      <w:numFmt w:val="lowerLetter"/>
      <w:lvlText w:val="%2."/>
      <w:lvlJc w:val="left"/>
      <w:pPr>
        <w:ind w:left="1440" w:hanging="360"/>
      </w:pPr>
    </w:lvl>
    <w:lvl w:ilvl="2" w:tplc="27DCA546">
      <w:start w:val="1"/>
      <w:numFmt w:val="lowerRoman"/>
      <w:lvlText w:val="%3."/>
      <w:lvlJc w:val="right"/>
      <w:pPr>
        <w:ind w:left="2160" w:hanging="180"/>
      </w:pPr>
    </w:lvl>
    <w:lvl w:ilvl="3" w:tplc="F772941E">
      <w:start w:val="1"/>
      <w:numFmt w:val="decimal"/>
      <w:lvlText w:val="%4."/>
      <w:lvlJc w:val="left"/>
      <w:pPr>
        <w:ind w:left="2880" w:hanging="360"/>
      </w:pPr>
    </w:lvl>
    <w:lvl w:ilvl="4" w:tplc="A90E26AA">
      <w:start w:val="1"/>
      <w:numFmt w:val="lowerLetter"/>
      <w:lvlText w:val="%5."/>
      <w:lvlJc w:val="left"/>
      <w:pPr>
        <w:ind w:left="3600" w:hanging="360"/>
      </w:pPr>
    </w:lvl>
    <w:lvl w:ilvl="5" w:tplc="C60078EA">
      <w:start w:val="1"/>
      <w:numFmt w:val="lowerRoman"/>
      <w:lvlText w:val="%6."/>
      <w:lvlJc w:val="right"/>
      <w:pPr>
        <w:ind w:left="4320" w:hanging="180"/>
      </w:pPr>
    </w:lvl>
    <w:lvl w:ilvl="6" w:tplc="3494A0DA">
      <w:start w:val="1"/>
      <w:numFmt w:val="decimal"/>
      <w:lvlText w:val="%7."/>
      <w:lvlJc w:val="left"/>
      <w:pPr>
        <w:ind w:left="5040" w:hanging="360"/>
      </w:pPr>
    </w:lvl>
    <w:lvl w:ilvl="7" w:tplc="5F106ED6">
      <w:start w:val="1"/>
      <w:numFmt w:val="lowerLetter"/>
      <w:lvlText w:val="%8."/>
      <w:lvlJc w:val="left"/>
      <w:pPr>
        <w:ind w:left="5760" w:hanging="360"/>
      </w:pPr>
    </w:lvl>
    <w:lvl w:ilvl="8" w:tplc="9788C22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D1DB7"/>
    <w:multiLevelType w:val="hybridMultilevel"/>
    <w:tmpl w:val="ACE679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34D3C"/>
    <w:multiLevelType w:val="hybridMultilevel"/>
    <w:tmpl w:val="B3622EA0"/>
    <w:lvl w:ilvl="0" w:tplc="12268904">
      <w:start w:val="1"/>
      <w:numFmt w:val="decimal"/>
      <w:lvlText w:val="%1."/>
      <w:lvlJc w:val="left"/>
      <w:pPr>
        <w:ind w:left="720" w:hanging="360"/>
      </w:pPr>
    </w:lvl>
    <w:lvl w:ilvl="1" w:tplc="F81260EA">
      <w:start w:val="1"/>
      <w:numFmt w:val="lowerLetter"/>
      <w:lvlText w:val="%2."/>
      <w:lvlJc w:val="left"/>
      <w:pPr>
        <w:ind w:left="1440" w:hanging="360"/>
      </w:pPr>
    </w:lvl>
    <w:lvl w:ilvl="2" w:tplc="849A99B6">
      <w:start w:val="1"/>
      <w:numFmt w:val="lowerRoman"/>
      <w:lvlText w:val="%3."/>
      <w:lvlJc w:val="right"/>
      <w:pPr>
        <w:ind w:left="2160" w:hanging="180"/>
      </w:pPr>
    </w:lvl>
    <w:lvl w:ilvl="3" w:tplc="89424D1E">
      <w:start w:val="1"/>
      <w:numFmt w:val="decimal"/>
      <w:lvlText w:val="%4."/>
      <w:lvlJc w:val="left"/>
      <w:pPr>
        <w:ind w:left="2880" w:hanging="360"/>
      </w:pPr>
    </w:lvl>
    <w:lvl w:ilvl="4" w:tplc="F85C97B6">
      <w:start w:val="1"/>
      <w:numFmt w:val="lowerLetter"/>
      <w:lvlText w:val="%5."/>
      <w:lvlJc w:val="left"/>
      <w:pPr>
        <w:ind w:left="3600" w:hanging="360"/>
      </w:pPr>
    </w:lvl>
    <w:lvl w:ilvl="5" w:tplc="B3B6F852">
      <w:start w:val="1"/>
      <w:numFmt w:val="lowerRoman"/>
      <w:lvlText w:val="%6."/>
      <w:lvlJc w:val="right"/>
      <w:pPr>
        <w:ind w:left="4320" w:hanging="180"/>
      </w:pPr>
    </w:lvl>
    <w:lvl w:ilvl="6" w:tplc="2B2E050C">
      <w:start w:val="1"/>
      <w:numFmt w:val="decimal"/>
      <w:lvlText w:val="%7."/>
      <w:lvlJc w:val="left"/>
      <w:pPr>
        <w:ind w:left="5040" w:hanging="360"/>
      </w:pPr>
    </w:lvl>
    <w:lvl w:ilvl="7" w:tplc="F85A4D10">
      <w:start w:val="1"/>
      <w:numFmt w:val="lowerLetter"/>
      <w:lvlText w:val="%8."/>
      <w:lvlJc w:val="left"/>
      <w:pPr>
        <w:ind w:left="5760" w:hanging="360"/>
      </w:pPr>
    </w:lvl>
    <w:lvl w:ilvl="8" w:tplc="B42EB89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46D5D"/>
    <w:multiLevelType w:val="hybridMultilevel"/>
    <w:tmpl w:val="9F78254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52ACA"/>
    <w:multiLevelType w:val="hybridMultilevel"/>
    <w:tmpl w:val="C14648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DD165"/>
    <w:multiLevelType w:val="hybridMultilevel"/>
    <w:tmpl w:val="277C413E"/>
    <w:lvl w:ilvl="0" w:tplc="57A024AE">
      <w:start w:val="1"/>
      <w:numFmt w:val="decimal"/>
      <w:lvlText w:val="%1."/>
      <w:lvlJc w:val="left"/>
      <w:pPr>
        <w:ind w:left="720" w:hanging="360"/>
      </w:pPr>
    </w:lvl>
    <w:lvl w:ilvl="1" w:tplc="AEBA9926">
      <w:start w:val="1"/>
      <w:numFmt w:val="lowerLetter"/>
      <w:lvlText w:val="%2."/>
      <w:lvlJc w:val="left"/>
      <w:pPr>
        <w:ind w:left="1440" w:hanging="360"/>
      </w:pPr>
    </w:lvl>
    <w:lvl w:ilvl="2" w:tplc="DE8AF17C">
      <w:start w:val="1"/>
      <w:numFmt w:val="lowerRoman"/>
      <w:lvlText w:val="%3."/>
      <w:lvlJc w:val="right"/>
      <w:pPr>
        <w:ind w:left="2160" w:hanging="180"/>
      </w:pPr>
    </w:lvl>
    <w:lvl w:ilvl="3" w:tplc="BA166326">
      <w:start w:val="1"/>
      <w:numFmt w:val="decimal"/>
      <w:lvlText w:val="%4."/>
      <w:lvlJc w:val="left"/>
      <w:pPr>
        <w:ind w:left="2880" w:hanging="360"/>
      </w:pPr>
    </w:lvl>
    <w:lvl w:ilvl="4" w:tplc="3F5E8358">
      <w:start w:val="1"/>
      <w:numFmt w:val="lowerLetter"/>
      <w:lvlText w:val="%5."/>
      <w:lvlJc w:val="left"/>
      <w:pPr>
        <w:ind w:left="3600" w:hanging="360"/>
      </w:pPr>
    </w:lvl>
    <w:lvl w:ilvl="5" w:tplc="6EC04D4A">
      <w:start w:val="1"/>
      <w:numFmt w:val="lowerRoman"/>
      <w:lvlText w:val="%6."/>
      <w:lvlJc w:val="right"/>
      <w:pPr>
        <w:ind w:left="4320" w:hanging="180"/>
      </w:pPr>
    </w:lvl>
    <w:lvl w:ilvl="6" w:tplc="90A0EA70">
      <w:start w:val="1"/>
      <w:numFmt w:val="decimal"/>
      <w:lvlText w:val="%7."/>
      <w:lvlJc w:val="left"/>
      <w:pPr>
        <w:ind w:left="5040" w:hanging="360"/>
      </w:pPr>
    </w:lvl>
    <w:lvl w:ilvl="7" w:tplc="5C06CDA2">
      <w:start w:val="1"/>
      <w:numFmt w:val="lowerLetter"/>
      <w:lvlText w:val="%8."/>
      <w:lvlJc w:val="left"/>
      <w:pPr>
        <w:ind w:left="5760" w:hanging="360"/>
      </w:pPr>
    </w:lvl>
    <w:lvl w:ilvl="8" w:tplc="7C8A372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76927"/>
    <w:multiLevelType w:val="hybridMultilevel"/>
    <w:tmpl w:val="3216ED7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06859">
    <w:abstractNumId w:val="29"/>
  </w:num>
  <w:num w:numId="2" w16cid:durableId="974262540">
    <w:abstractNumId w:val="0"/>
  </w:num>
  <w:num w:numId="3" w16cid:durableId="307246281">
    <w:abstractNumId w:val="15"/>
  </w:num>
  <w:num w:numId="4" w16cid:durableId="556941485">
    <w:abstractNumId w:val="23"/>
  </w:num>
  <w:num w:numId="5" w16cid:durableId="1893491971">
    <w:abstractNumId w:val="12"/>
  </w:num>
  <w:num w:numId="6" w16cid:durableId="1514221615">
    <w:abstractNumId w:val="9"/>
  </w:num>
  <w:num w:numId="7" w16cid:durableId="905189087">
    <w:abstractNumId w:val="13"/>
  </w:num>
  <w:num w:numId="8" w16cid:durableId="1739088570">
    <w:abstractNumId w:val="21"/>
  </w:num>
  <w:num w:numId="9" w16cid:durableId="1298145142">
    <w:abstractNumId w:val="30"/>
  </w:num>
  <w:num w:numId="10" w16cid:durableId="395855597">
    <w:abstractNumId w:val="27"/>
  </w:num>
  <w:num w:numId="11" w16cid:durableId="612443275">
    <w:abstractNumId w:val="25"/>
  </w:num>
  <w:num w:numId="12" w16cid:durableId="1248420453">
    <w:abstractNumId w:val="24"/>
  </w:num>
  <w:num w:numId="13" w16cid:durableId="864904150">
    <w:abstractNumId w:val="39"/>
  </w:num>
  <w:num w:numId="14" w16cid:durableId="1425683410">
    <w:abstractNumId w:val="11"/>
  </w:num>
  <w:num w:numId="15" w16cid:durableId="805315139">
    <w:abstractNumId w:val="33"/>
  </w:num>
  <w:num w:numId="16" w16cid:durableId="1763452321">
    <w:abstractNumId w:val="18"/>
  </w:num>
  <w:num w:numId="17" w16cid:durableId="1330400419">
    <w:abstractNumId w:val="14"/>
  </w:num>
  <w:num w:numId="18" w16cid:durableId="1765419948">
    <w:abstractNumId w:val="34"/>
  </w:num>
  <w:num w:numId="19" w16cid:durableId="791898583">
    <w:abstractNumId w:val="36"/>
  </w:num>
  <w:num w:numId="20" w16cid:durableId="1316110149">
    <w:abstractNumId w:val="5"/>
  </w:num>
  <w:num w:numId="21" w16cid:durableId="545141104">
    <w:abstractNumId w:val="1"/>
  </w:num>
  <w:num w:numId="22" w16cid:durableId="1550844085">
    <w:abstractNumId w:val="35"/>
  </w:num>
  <w:num w:numId="23" w16cid:durableId="124007628">
    <w:abstractNumId w:val="17"/>
  </w:num>
  <w:num w:numId="24" w16cid:durableId="1568879726">
    <w:abstractNumId w:val="6"/>
  </w:num>
  <w:num w:numId="25" w16cid:durableId="82847969">
    <w:abstractNumId w:val="37"/>
  </w:num>
  <w:num w:numId="26" w16cid:durableId="862137744">
    <w:abstractNumId w:val="31"/>
  </w:num>
  <w:num w:numId="27" w16cid:durableId="1454209206">
    <w:abstractNumId w:val="20"/>
  </w:num>
  <w:num w:numId="28" w16cid:durableId="546570357">
    <w:abstractNumId w:val="28"/>
  </w:num>
  <w:num w:numId="29" w16cid:durableId="736244850">
    <w:abstractNumId w:val="3"/>
  </w:num>
  <w:num w:numId="30" w16cid:durableId="1527674071">
    <w:abstractNumId w:val="10"/>
  </w:num>
  <w:num w:numId="31" w16cid:durableId="561332413">
    <w:abstractNumId w:val="2"/>
  </w:num>
  <w:num w:numId="32" w16cid:durableId="619846063">
    <w:abstractNumId w:val="8"/>
  </w:num>
  <w:num w:numId="33" w16cid:durableId="2092728159">
    <w:abstractNumId w:val="32"/>
  </w:num>
  <w:num w:numId="34" w16cid:durableId="1871265042">
    <w:abstractNumId w:val="19"/>
  </w:num>
  <w:num w:numId="35" w16cid:durableId="252785010">
    <w:abstractNumId w:val="26"/>
  </w:num>
  <w:num w:numId="36" w16cid:durableId="834762706">
    <w:abstractNumId w:val="16"/>
  </w:num>
  <w:num w:numId="37" w16cid:durableId="2070112753">
    <w:abstractNumId w:val="40"/>
  </w:num>
  <w:num w:numId="38" w16cid:durableId="769012307">
    <w:abstractNumId w:val="38"/>
  </w:num>
  <w:num w:numId="39" w16cid:durableId="342828443">
    <w:abstractNumId w:val="4"/>
  </w:num>
  <w:num w:numId="40" w16cid:durableId="843086723">
    <w:abstractNumId w:val="7"/>
  </w:num>
  <w:num w:numId="41" w16cid:durableId="5486870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41"/>
    <w:rsid w:val="00000501"/>
    <w:rsid w:val="00013293"/>
    <w:rsid w:val="00015E8D"/>
    <w:rsid w:val="000238D5"/>
    <w:rsid w:val="0002CE87"/>
    <w:rsid w:val="000321D5"/>
    <w:rsid w:val="00035BA9"/>
    <w:rsid w:val="00040685"/>
    <w:rsid w:val="000417F0"/>
    <w:rsid w:val="00051DAE"/>
    <w:rsid w:val="00051F90"/>
    <w:rsid w:val="00054766"/>
    <w:rsid w:val="00054AE5"/>
    <w:rsid w:val="00066104"/>
    <w:rsid w:val="00071598"/>
    <w:rsid w:val="00071C4F"/>
    <w:rsid w:val="000B504B"/>
    <w:rsid w:val="000B51EA"/>
    <w:rsid w:val="000C26EE"/>
    <w:rsid w:val="000C27B4"/>
    <w:rsid w:val="000C393D"/>
    <w:rsid w:val="000F1A06"/>
    <w:rsid w:val="000F587C"/>
    <w:rsid w:val="001033AC"/>
    <w:rsid w:val="00107541"/>
    <w:rsid w:val="00111168"/>
    <w:rsid w:val="00117886"/>
    <w:rsid w:val="0012220D"/>
    <w:rsid w:val="0012221F"/>
    <w:rsid w:val="00123FF7"/>
    <w:rsid w:val="001242D0"/>
    <w:rsid w:val="00126FDF"/>
    <w:rsid w:val="00131DB4"/>
    <w:rsid w:val="001325FE"/>
    <w:rsid w:val="001329CF"/>
    <w:rsid w:val="00133F59"/>
    <w:rsid w:val="00135118"/>
    <w:rsid w:val="001361EA"/>
    <w:rsid w:val="00140364"/>
    <w:rsid w:val="00141605"/>
    <w:rsid w:val="00143791"/>
    <w:rsid w:val="00145F51"/>
    <w:rsid w:val="00155DD2"/>
    <w:rsid w:val="001665BE"/>
    <w:rsid w:val="00174027"/>
    <w:rsid w:val="00176BFE"/>
    <w:rsid w:val="00181533"/>
    <w:rsid w:val="00186CDF"/>
    <w:rsid w:val="001A0111"/>
    <w:rsid w:val="001E28D9"/>
    <w:rsid w:val="001F0BA7"/>
    <w:rsid w:val="00204E42"/>
    <w:rsid w:val="00215201"/>
    <w:rsid w:val="002200F9"/>
    <w:rsid w:val="00222607"/>
    <w:rsid w:val="00224AF9"/>
    <w:rsid w:val="00242E73"/>
    <w:rsid w:val="00266A9D"/>
    <w:rsid w:val="00267CC5"/>
    <w:rsid w:val="002727E3"/>
    <w:rsid w:val="00275ABD"/>
    <w:rsid w:val="002764D5"/>
    <w:rsid w:val="0028526B"/>
    <w:rsid w:val="002A71AE"/>
    <w:rsid w:val="002E2D9F"/>
    <w:rsid w:val="002F68EC"/>
    <w:rsid w:val="002F7C28"/>
    <w:rsid w:val="002FE52D"/>
    <w:rsid w:val="00302545"/>
    <w:rsid w:val="00311139"/>
    <w:rsid w:val="00315EC6"/>
    <w:rsid w:val="00321B48"/>
    <w:rsid w:val="00322571"/>
    <w:rsid w:val="00323655"/>
    <w:rsid w:val="003279FB"/>
    <w:rsid w:val="00353A14"/>
    <w:rsid w:val="00360823"/>
    <w:rsid w:val="00360A7B"/>
    <w:rsid w:val="003658E5"/>
    <w:rsid w:val="00370218"/>
    <w:rsid w:val="003702C9"/>
    <w:rsid w:val="0037051B"/>
    <w:rsid w:val="00392B8F"/>
    <w:rsid w:val="003940AA"/>
    <w:rsid w:val="003B3752"/>
    <w:rsid w:val="003D6941"/>
    <w:rsid w:val="003E458B"/>
    <w:rsid w:val="003F082A"/>
    <w:rsid w:val="00400569"/>
    <w:rsid w:val="00404A07"/>
    <w:rsid w:val="00407938"/>
    <w:rsid w:val="00413535"/>
    <w:rsid w:val="00413C63"/>
    <w:rsid w:val="0042175C"/>
    <w:rsid w:val="00432042"/>
    <w:rsid w:val="00440E74"/>
    <w:rsid w:val="00441F41"/>
    <w:rsid w:val="004507D2"/>
    <w:rsid w:val="00455704"/>
    <w:rsid w:val="00473EEF"/>
    <w:rsid w:val="00490655"/>
    <w:rsid w:val="004A2F52"/>
    <w:rsid w:val="004A5233"/>
    <w:rsid w:val="004A68F6"/>
    <w:rsid w:val="004B4485"/>
    <w:rsid w:val="004B7735"/>
    <w:rsid w:val="004D33C0"/>
    <w:rsid w:val="004D4504"/>
    <w:rsid w:val="004D4EC4"/>
    <w:rsid w:val="004D5991"/>
    <w:rsid w:val="004E50C9"/>
    <w:rsid w:val="004F74A5"/>
    <w:rsid w:val="004F78FA"/>
    <w:rsid w:val="00500F79"/>
    <w:rsid w:val="005159B9"/>
    <w:rsid w:val="00522FDF"/>
    <w:rsid w:val="0053594D"/>
    <w:rsid w:val="00536943"/>
    <w:rsid w:val="00536E11"/>
    <w:rsid w:val="005376C1"/>
    <w:rsid w:val="00541F92"/>
    <w:rsid w:val="0054358F"/>
    <w:rsid w:val="005529F2"/>
    <w:rsid w:val="0055833F"/>
    <w:rsid w:val="0056450F"/>
    <w:rsid w:val="00571B49"/>
    <w:rsid w:val="00572758"/>
    <w:rsid w:val="0057325C"/>
    <w:rsid w:val="00573377"/>
    <w:rsid w:val="0057669A"/>
    <w:rsid w:val="005811B3"/>
    <w:rsid w:val="005B48A9"/>
    <w:rsid w:val="005D1AD8"/>
    <w:rsid w:val="005D4BB0"/>
    <w:rsid w:val="005E3340"/>
    <w:rsid w:val="005E7137"/>
    <w:rsid w:val="005F7D93"/>
    <w:rsid w:val="00600BA6"/>
    <w:rsid w:val="006044BD"/>
    <w:rsid w:val="006048E9"/>
    <w:rsid w:val="00606981"/>
    <w:rsid w:val="006159CF"/>
    <w:rsid w:val="0062319F"/>
    <w:rsid w:val="006252D0"/>
    <w:rsid w:val="00632CC8"/>
    <w:rsid w:val="00637582"/>
    <w:rsid w:val="006459C4"/>
    <w:rsid w:val="00646F47"/>
    <w:rsid w:val="00650186"/>
    <w:rsid w:val="00652890"/>
    <w:rsid w:val="0065431D"/>
    <w:rsid w:val="006548BF"/>
    <w:rsid w:val="00674BDB"/>
    <w:rsid w:val="0068062C"/>
    <w:rsid w:val="006837C4"/>
    <w:rsid w:val="00684075"/>
    <w:rsid w:val="00684180"/>
    <w:rsid w:val="006A1F09"/>
    <w:rsid w:val="006A3EBA"/>
    <w:rsid w:val="006B341D"/>
    <w:rsid w:val="006D47CB"/>
    <w:rsid w:val="006F5A24"/>
    <w:rsid w:val="006F66AE"/>
    <w:rsid w:val="006F685D"/>
    <w:rsid w:val="007138CE"/>
    <w:rsid w:val="007410DA"/>
    <w:rsid w:val="00744FB2"/>
    <w:rsid w:val="00751834"/>
    <w:rsid w:val="00752830"/>
    <w:rsid w:val="00753C91"/>
    <w:rsid w:val="007554FD"/>
    <w:rsid w:val="007564BD"/>
    <w:rsid w:val="007730FA"/>
    <w:rsid w:val="0078466E"/>
    <w:rsid w:val="00784EB8"/>
    <w:rsid w:val="007921EA"/>
    <w:rsid w:val="00792854"/>
    <w:rsid w:val="007A4051"/>
    <w:rsid w:val="007A7977"/>
    <w:rsid w:val="007B34C1"/>
    <w:rsid w:val="007B7D16"/>
    <w:rsid w:val="007C2EB5"/>
    <w:rsid w:val="007C4B80"/>
    <w:rsid w:val="007E2D82"/>
    <w:rsid w:val="007F74BB"/>
    <w:rsid w:val="0080304F"/>
    <w:rsid w:val="00803648"/>
    <w:rsid w:val="008045BC"/>
    <w:rsid w:val="0081484E"/>
    <w:rsid w:val="0082134F"/>
    <w:rsid w:val="0082307E"/>
    <w:rsid w:val="00827F2C"/>
    <w:rsid w:val="00835AA4"/>
    <w:rsid w:val="00836D14"/>
    <w:rsid w:val="00846BF3"/>
    <w:rsid w:val="008648E6"/>
    <w:rsid w:val="00865C60"/>
    <w:rsid w:val="00872C00"/>
    <w:rsid w:val="008736D1"/>
    <w:rsid w:val="00873802"/>
    <w:rsid w:val="0087607D"/>
    <w:rsid w:val="00880870"/>
    <w:rsid w:val="00884BE7"/>
    <w:rsid w:val="008A78BF"/>
    <w:rsid w:val="008C0530"/>
    <w:rsid w:val="008C20FF"/>
    <w:rsid w:val="008D214E"/>
    <w:rsid w:val="008D3482"/>
    <w:rsid w:val="008D4F16"/>
    <w:rsid w:val="008D5247"/>
    <w:rsid w:val="008E151D"/>
    <w:rsid w:val="008E7972"/>
    <w:rsid w:val="008E79C1"/>
    <w:rsid w:val="008F0F63"/>
    <w:rsid w:val="008F5C9C"/>
    <w:rsid w:val="0090371C"/>
    <w:rsid w:val="00916869"/>
    <w:rsid w:val="009561B2"/>
    <w:rsid w:val="00956B48"/>
    <w:rsid w:val="00957F45"/>
    <w:rsid w:val="00962BBF"/>
    <w:rsid w:val="00970472"/>
    <w:rsid w:val="009723A4"/>
    <w:rsid w:val="00976774"/>
    <w:rsid w:val="009815C9"/>
    <w:rsid w:val="0099107F"/>
    <w:rsid w:val="009910DE"/>
    <w:rsid w:val="00994901"/>
    <w:rsid w:val="00994D50"/>
    <w:rsid w:val="009956F4"/>
    <w:rsid w:val="009A2A94"/>
    <w:rsid w:val="009A47CE"/>
    <w:rsid w:val="009A6343"/>
    <w:rsid w:val="009C105B"/>
    <w:rsid w:val="009C4376"/>
    <w:rsid w:val="009C7FC4"/>
    <w:rsid w:val="009D1978"/>
    <w:rsid w:val="009D19BD"/>
    <w:rsid w:val="009F7A6B"/>
    <w:rsid w:val="00A03CF6"/>
    <w:rsid w:val="00A03F1E"/>
    <w:rsid w:val="00A12C7C"/>
    <w:rsid w:val="00A2084B"/>
    <w:rsid w:val="00A219B0"/>
    <w:rsid w:val="00A27F80"/>
    <w:rsid w:val="00A307E1"/>
    <w:rsid w:val="00A32CF9"/>
    <w:rsid w:val="00A37DFC"/>
    <w:rsid w:val="00A52D40"/>
    <w:rsid w:val="00A55548"/>
    <w:rsid w:val="00A66C95"/>
    <w:rsid w:val="00A710CE"/>
    <w:rsid w:val="00A7196C"/>
    <w:rsid w:val="00A95681"/>
    <w:rsid w:val="00AA1A73"/>
    <w:rsid w:val="00AA78B3"/>
    <w:rsid w:val="00AC5454"/>
    <w:rsid w:val="00AD339E"/>
    <w:rsid w:val="00AE3142"/>
    <w:rsid w:val="00AF58FA"/>
    <w:rsid w:val="00B02A70"/>
    <w:rsid w:val="00B03A51"/>
    <w:rsid w:val="00B0527B"/>
    <w:rsid w:val="00B11653"/>
    <w:rsid w:val="00B13296"/>
    <w:rsid w:val="00B14DD9"/>
    <w:rsid w:val="00B46ADD"/>
    <w:rsid w:val="00B50F07"/>
    <w:rsid w:val="00B516E3"/>
    <w:rsid w:val="00B53944"/>
    <w:rsid w:val="00B53B05"/>
    <w:rsid w:val="00B56923"/>
    <w:rsid w:val="00B62A9B"/>
    <w:rsid w:val="00B66F57"/>
    <w:rsid w:val="00B7783C"/>
    <w:rsid w:val="00B77F29"/>
    <w:rsid w:val="00B969FB"/>
    <w:rsid w:val="00B96F65"/>
    <w:rsid w:val="00BA1083"/>
    <w:rsid w:val="00BB5C4F"/>
    <w:rsid w:val="00BC1893"/>
    <w:rsid w:val="00BD0987"/>
    <w:rsid w:val="00BD379C"/>
    <w:rsid w:val="00BF28CF"/>
    <w:rsid w:val="00C059E5"/>
    <w:rsid w:val="00C05FCE"/>
    <w:rsid w:val="00C12849"/>
    <w:rsid w:val="00C128F0"/>
    <w:rsid w:val="00C2047E"/>
    <w:rsid w:val="00C25FF2"/>
    <w:rsid w:val="00C32906"/>
    <w:rsid w:val="00C33E18"/>
    <w:rsid w:val="00C3462F"/>
    <w:rsid w:val="00C6143D"/>
    <w:rsid w:val="00C758A3"/>
    <w:rsid w:val="00C915A8"/>
    <w:rsid w:val="00CC7DC8"/>
    <w:rsid w:val="00CD2E52"/>
    <w:rsid w:val="00CD40D3"/>
    <w:rsid w:val="00CD7DA4"/>
    <w:rsid w:val="00D17A99"/>
    <w:rsid w:val="00D22061"/>
    <w:rsid w:val="00D24AD4"/>
    <w:rsid w:val="00D36937"/>
    <w:rsid w:val="00D451BC"/>
    <w:rsid w:val="00D554AE"/>
    <w:rsid w:val="00D56CBA"/>
    <w:rsid w:val="00D606DA"/>
    <w:rsid w:val="00D65769"/>
    <w:rsid w:val="00D6580B"/>
    <w:rsid w:val="00D702D9"/>
    <w:rsid w:val="00D70E7D"/>
    <w:rsid w:val="00D73DCF"/>
    <w:rsid w:val="00D76383"/>
    <w:rsid w:val="00D80AE0"/>
    <w:rsid w:val="00D82FD2"/>
    <w:rsid w:val="00D90B74"/>
    <w:rsid w:val="00D90FF4"/>
    <w:rsid w:val="00D916C6"/>
    <w:rsid w:val="00D959FE"/>
    <w:rsid w:val="00DB1886"/>
    <w:rsid w:val="00DB6246"/>
    <w:rsid w:val="00DC556E"/>
    <w:rsid w:val="00DC5A67"/>
    <w:rsid w:val="00DD2432"/>
    <w:rsid w:val="00DD2D59"/>
    <w:rsid w:val="00DD3A72"/>
    <w:rsid w:val="00DE624A"/>
    <w:rsid w:val="00DE6B24"/>
    <w:rsid w:val="00E01C78"/>
    <w:rsid w:val="00E10BCB"/>
    <w:rsid w:val="00E158B3"/>
    <w:rsid w:val="00E15FA2"/>
    <w:rsid w:val="00E25672"/>
    <w:rsid w:val="00E5334F"/>
    <w:rsid w:val="00E60933"/>
    <w:rsid w:val="00E60B5D"/>
    <w:rsid w:val="00E61741"/>
    <w:rsid w:val="00E61761"/>
    <w:rsid w:val="00E663BB"/>
    <w:rsid w:val="00E711F1"/>
    <w:rsid w:val="00E757D1"/>
    <w:rsid w:val="00E86500"/>
    <w:rsid w:val="00E955B6"/>
    <w:rsid w:val="00EA21A3"/>
    <w:rsid w:val="00EA2C9A"/>
    <w:rsid w:val="00EB23D4"/>
    <w:rsid w:val="00EB32E4"/>
    <w:rsid w:val="00EC1CB2"/>
    <w:rsid w:val="00EC413A"/>
    <w:rsid w:val="00ED2D5D"/>
    <w:rsid w:val="00ED706B"/>
    <w:rsid w:val="00EE21E3"/>
    <w:rsid w:val="00EE7520"/>
    <w:rsid w:val="00EF53C0"/>
    <w:rsid w:val="00F008A0"/>
    <w:rsid w:val="00F07BC7"/>
    <w:rsid w:val="00F1084A"/>
    <w:rsid w:val="00F22984"/>
    <w:rsid w:val="00F25C23"/>
    <w:rsid w:val="00F44781"/>
    <w:rsid w:val="00F4729F"/>
    <w:rsid w:val="00F527DB"/>
    <w:rsid w:val="00F75BC3"/>
    <w:rsid w:val="00F8273C"/>
    <w:rsid w:val="00F83525"/>
    <w:rsid w:val="00F85657"/>
    <w:rsid w:val="00F902CA"/>
    <w:rsid w:val="00F92EED"/>
    <w:rsid w:val="00F95D8D"/>
    <w:rsid w:val="00FA05CE"/>
    <w:rsid w:val="00FB756D"/>
    <w:rsid w:val="00FC6DC6"/>
    <w:rsid w:val="00FD3939"/>
    <w:rsid w:val="01036FCA"/>
    <w:rsid w:val="013C6C62"/>
    <w:rsid w:val="016519AD"/>
    <w:rsid w:val="0173E3BE"/>
    <w:rsid w:val="01744E68"/>
    <w:rsid w:val="01901387"/>
    <w:rsid w:val="01C8A1A4"/>
    <w:rsid w:val="02EB332C"/>
    <w:rsid w:val="0336BFBC"/>
    <w:rsid w:val="03612C34"/>
    <w:rsid w:val="038D2401"/>
    <w:rsid w:val="03B4E0DD"/>
    <w:rsid w:val="03F4357B"/>
    <w:rsid w:val="03F8D0B8"/>
    <w:rsid w:val="03FA70C7"/>
    <w:rsid w:val="041D9A93"/>
    <w:rsid w:val="0424DE2B"/>
    <w:rsid w:val="0440A667"/>
    <w:rsid w:val="04897379"/>
    <w:rsid w:val="049A9800"/>
    <w:rsid w:val="04B32E29"/>
    <w:rsid w:val="04C296FE"/>
    <w:rsid w:val="05004266"/>
    <w:rsid w:val="0528F462"/>
    <w:rsid w:val="058443EB"/>
    <w:rsid w:val="05964128"/>
    <w:rsid w:val="05B96AF4"/>
    <w:rsid w:val="05BD6A18"/>
    <w:rsid w:val="05D4779B"/>
    <w:rsid w:val="06118FE5"/>
    <w:rsid w:val="06343EDF"/>
    <w:rsid w:val="0694385B"/>
    <w:rsid w:val="06B17B83"/>
    <w:rsid w:val="06C4C4C3"/>
    <w:rsid w:val="073D0EC5"/>
    <w:rsid w:val="07553B55"/>
    <w:rsid w:val="07F12DAB"/>
    <w:rsid w:val="081A30B9"/>
    <w:rsid w:val="082C36FC"/>
    <w:rsid w:val="0832BD74"/>
    <w:rsid w:val="08747802"/>
    <w:rsid w:val="08F546EE"/>
    <w:rsid w:val="090DCA80"/>
    <w:rsid w:val="096ED379"/>
    <w:rsid w:val="0975260A"/>
    <w:rsid w:val="099D6668"/>
    <w:rsid w:val="09AFBC63"/>
    <w:rsid w:val="0A04530B"/>
    <w:rsid w:val="0A2EE5F7"/>
    <w:rsid w:val="0A3E3235"/>
    <w:rsid w:val="0A4BA6DF"/>
    <w:rsid w:val="0AD0E96C"/>
    <w:rsid w:val="0AF7CE0E"/>
    <w:rsid w:val="0B0CB92F"/>
    <w:rsid w:val="0B3DCBA0"/>
    <w:rsid w:val="0B9835E6"/>
    <w:rsid w:val="0BF6CC8B"/>
    <w:rsid w:val="0C246ADA"/>
    <w:rsid w:val="0C8B2F8B"/>
    <w:rsid w:val="0CA378A5"/>
    <w:rsid w:val="0D03AFC1"/>
    <w:rsid w:val="0D20BD07"/>
    <w:rsid w:val="0D4DAAEF"/>
    <w:rsid w:val="0D882AB0"/>
    <w:rsid w:val="0DC45C1D"/>
    <w:rsid w:val="0DD33292"/>
    <w:rsid w:val="0E1CB731"/>
    <w:rsid w:val="0E2F6ED0"/>
    <w:rsid w:val="0E3DBE1A"/>
    <w:rsid w:val="0ECEEF2B"/>
    <w:rsid w:val="0EDAE753"/>
    <w:rsid w:val="0F2F08AF"/>
    <w:rsid w:val="0F355A74"/>
    <w:rsid w:val="0F3D236E"/>
    <w:rsid w:val="0F9745B0"/>
    <w:rsid w:val="0FDDE064"/>
    <w:rsid w:val="0FE6F5C4"/>
    <w:rsid w:val="0FEC9E70"/>
    <w:rsid w:val="100CD96F"/>
    <w:rsid w:val="10D8F3CF"/>
    <w:rsid w:val="11D09FC8"/>
    <w:rsid w:val="1201104C"/>
    <w:rsid w:val="1205A095"/>
    <w:rsid w:val="12137379"/>
    <w:rsid w:val="1290D088"/>
    <w:rsid w:val="130749AB"/>
    <w:rsid w:val="131CCD52"/>
    <w:rsid w:val="132224F2"/>
    <w:rsid w:val="1339424C"/>
    <w:rsid w:val="13AB3551"/>
    <w:rsid w:val="13E56EF7"/>
    <w:rsid w:val="14402E8E"/>
    <w:rsid w:val="146AB6D3"/>
    <w:rsid w:val="14E5A6C8"/>
    <w:rsid w:val="14EBA5DC"/>
    <w:rsid w:val="15052B59"/>
    <w:rsid w:val="15CC7DBB"/>
    <w:rsid w:val="16110FBB"/>
    <w:rsid w:val="162B6DCE"/>
    <w:rsid w:val="162D3755"/>
    <w:rsid w:val="16E2D613"/>
    <w:rsid w:val="16E6659D"/>
    <w:rsid w:val="17286EB0"/>
    <w:rsid w:val="17418CD3"/>
    <w:rsid w:val="1794D83C"/>
    <w:rsid w:val="17A7E6BF"/>
    <w:rsid w:val="17C5BEF5"/>
    <w:rsid w:val="17FEC2F7"/>
    <w:rsid w:val="1845F9B5"/>
    <w:rsid w:val="18C74558"/>
    <w:rsid w:val="191DD2BF"/>
    <w:rsid w:val="1959410A"/>
    <w:rsid w:val="19998F53"/>
    <w:rsid w:val="19E1CA16"/>
    <w:rsid w:val="1A0C0DD9"/>
    <w:rsid w:val="1A2FD96F"/>
    <w:rsid w:val="1AA57B65"/>
    <w:rsid w:val="1ABF976D"/>
    <w:rsid w:val="1ACA44D9"/>
    <w:rsid w:val="1AF1ED9A"/>
    <w:rsid w:val="1B06EB8C"/>
    <w:rsid w:val="1B3A6341"/>
    <w:rsid w:val="1B64DACD"/>
    <w:rsid w:val="1BA968BB"/>
    <w:rsid w:val="1BFE78BB"/>
    <w:rsid w:val="1C21055D"/>
    <w:rsid w:val="1C35EC1E"/>
    <w:rsid w:val="1C35F4D8"/>
    <w:rsid w:val="1C60424A"/>
    <w:rsid w:val="1C9B7B04"/>
    <w:rsid w:val="1CD2F98E"/>
    <w:rsid w:val="1D0792DC"/>
    <w:rsid w:val="1D322A2F"/>
    <w:rsid w:val="1D327CAC"/>
    <w:rsid w:val="1D33EB66"/>
    <w:rsid w:val="1D948653"/>
    <w:rsid w:val="1DBD2129"/>
    <w:rsid w:val="1DE2EA4E"/>
    <w:rsid w:val="1E13F3E8"/>
    <w:rsid w:val="1E9E1B30"/>
    <w:rsid w:val="1EEFD59E"/>
    <w:rsid w:val="1F063A79"/>
    <w:rsid w:val="1F085BA4"/>
    <w:rsid w:val="1F79E033"/>
    <w:rsid w:val="1F97E30C"/>
    <w:rsid w:val="1FB6EA98"/>
    <w:rsid w:val="20491B59"/>
    <w:rsid w:val="205E58D4"/>
    <w:rsid w:val="2098D355"/>
    <w:rsid w:val="209B27BE"/>
    <w:rsid w:val="20DC29BD"/>
    <w:rsid w:val="211DB254"/>
    <w:rsid w:val="212C9A50"/>
    <w:rsid w:val="222588BA"/>
    <w:rsid w:val="222B1849"/>
    <w:rsid w:val="224E9198"/>
    <w:rsid w:val="225DEFC7"/>
    <w:rsid w:val="229EE7E6"/>
    <w:rsid w:val="22A250DB"/>
    <w:rsid w:val="22ACC7B0"/>
    <w:rsid w:val="22B180F5"/>
    <w:rsid w:val="22C7DF44"/>
    <w:rsid w:val="22CDB82E"/>
    <w:rsid w:val="23D58F7D"/>
    <w:rsid w:val="23F061F5"/>
    <w:rsid w:val="23FD6DEC"/>
    <w:rsid w:val="2427EFE2"/>
    <w:rsid w:val="243BA740"/>
    <w:rsid w:val="244B8885"/>
    <w:rsid w:val="244D5156"/>
    <w:rsid w:val="24522BD2"/>
    <w:rsid w:val="24608566"/>
    <w:rsid w:val="24666E20"/>
    <w:rsid w:val="2485126C"/>
    <w:rsid w:val="24ABB306"/>
    <w:rsid w:val="24B6CE15"/>
    <w:rsid w:val="24DD8676"/>
    <w:rsid w:val="25772D46"/>
    <w:rsid w:val="257D30BE"/>
    <w:rsid w:val="258F6EB4"/>
    <w:rsid w:val="25A3874D"/>
    <w:rsid w:val="2601657F"/>
    <w:rsid w:val="264EB24C"/>
    <w:rsid w:val="265FB091"/>
    <w:rsid w:val="266BCFCC"/>
    <w:rsid w:val="267D8C00"/>
    <w:rsid w:val="26C541B5"/>
    <w:rsid w:val="2722E95E"/>
    <w:rsid w:val="27350EAE"/>
    <w:rsid w:val="273EBB69"/>
    <w:rsid w:val="27C068E5"/>
    <w:rsid w:val="27CD4D9E"/>
    <w:rsid w:val="282F0585"/>
    <w:rsid w:val="285C18B9"/>
    <w:rsid w:val="286858A1"/>
    <w:rsid w:val="286EBE9A"/>
    <w:rsid w:val="288BDEF3"/>
    <w:rsid w:val="28B01723"/>
    <w:rsid w:val="28D85F6C"/>
    <w:rsid w:val="28FAE7CA"/>
    <w:rsid w:val="291ACE2C"/>
    <w:rsid w:val="29AD0137"/>
    <w:rsid w:val="29E73760"/>
    <w:rsid w:val="2A1D515F"/>
    <w:rsid w:val="2A3FB59B"/>
    <w:rsid w:val="2A95EF47"/>
    <w:rsid w:val="2AA9493C"/>
    <w:rsid w:val="2AAA8ACE"/>
    <w:rsid w:val="2AFC0323"/>
    <w:rsid w:val="2B0A6BE7"/>
    <w:rsid w:val="2B245D92"/>
    <w:rsid w:val="2B2A89A9"/>
    <w:rsid w:val="2B31BA07"/>
    <w:rsid w:val="2BF46FDB"/>
    <w:rsid w:val="2BF88A05"/>
    <w:rsid w:val="2BFEB038"/>
    <w:rsid w:val="2C07670C"/>
    <w:rsid w:val="2C31ACEF"/>
    <w:rsid w:val="2CB548B0"/>
    <w:rsid w:val="2D31C089"/>
    <w:rsid w:val="2D54F221"/>
    <w:rsid w:val="2DD4EBC5"/>
    <w:rsid w:val="2E28EB63"/>
    <w:rsid w:val="2EABB6D8"/>
    <w:rsid w:val="2F1D708D"/>
    <w:rsid w:val="2F212522"/>
    <w:rsid w:val="2F4727E4"/>
    <w:rsid w:val="2F934F45"/>
    <w:rsid w:val="2FAF0B2B"/>
    <w:rsid w:val="2FE20DB6"/>
    <w:rsid w:val="2FEDC154"/>
    <w:rsid w:val="3039F5E1"/>
    <w:rsid w:val="304B3FF1"/>
    <w:rsid w:val="308C92E3"/>
    <w:rsid w:val="30AAC40D"/>
    <w:rsid w:val="318991B5"/>
    <w:rsid w:val="31939F16"/>
    <w:rsid w:val="31C62479"/>
    <w:rsid w:val="32043EDB"/>
    <w:rsid w:val="324984E2"/>
    <w:rsid w:val="325B063F"/>
    <w:rsid w:val="326E39AC"/>
    <w:rsid w:val="326E7E9C"/>
    <w:rsid w:val="329762D1"/>
    <w:rsid w:val="32BDF413"/>
    <w:rsid w:val="33050C43"/>
    <w:rsid w:val="333D0662"/>
    <w:rsid w:val="33FFC3FD"/>
    <w:rsid w:val="34150318"/>
    <w:rsid w:val="349B42D4"/>
    <w:rsid w:val="34A0DCA4"/>
    <w:rsid w:val="34BD1D2E"/>
    <w:rsid w:val="350D6704"/>
    <w:rsid w:val="351F6441"/>
    <w:rsid w:val="35D4FEB2"/>
    <w:rsid w:val="35FC7B73"/>
    <w:rsid w:val="366273B6"/>
    <w:rsid w:val="36649F80"/>
    <w:rsid w:val="369D2936"/>
    <w:rsid w:val="36BB34A2"/>
    <w:rsid w:val="372BF2A2"/>
    <w:rsid w:val="3767EDBE"/>
    <w:rsid w:val="37EF1A3A"/>
    <w:rsid w:val="37F8D339"/>
    <w:rsid w:val="37FA95F4"/>
    <w:rsid w:val="3828660A"/>
    <w:rsid w:val="383DDCA6"/>
    <w:rsid w:val="38CCDF58"/>
    <w:rsid w:val="38E09B18"/>
    <w:rsid w:val="391F2B3A"/>
    <w:rsid w:val="3974D2BF"/>
    <w:rsid w:val="39C7554E"/>
    <w:rsid w:val="39F5772A"/>
    <w:rsid w:val="3A223A52"/>
    <w:rsid w:val="3A665A61"/>
    <w:rsid w:val="3A75CB60"/>
    <w:rsid w:val="3A92411D"/>
    <w:rsid w:val="3B3EFE33"/>
    <w:rsid w:val="3B5235EA"/>
    <w:rsid w:val="3B6325AF"/>
    <w:rsid w:val="3B9F7B01"/>
    <w:rsid w:val="3BE0FF70"/>
    <w:rsid w:val="3C00B7F4"/>
    <w:rsid w:val="3C04801A"/>
    <w:rsid w:val="3C36C80F"/>
    <w:rsid w:val="3C4F5598"/>
    <w:rsid w:val="3C6F8C91"/>
    <w:rsid w:val="3C770914"/>
    <w:rsid w:val="3CA1C6F9"/>
    <w:rsid w:val="3D1C8FFE"/>
    <w:rsid w:val="3E37D868"/>
    <w:rsid w:val="3E39E210"/>
    <w:rsid w:val="3E6814BD"/>
    <w:rsid w:val="3E77D1BA"/>
    <w:rsid w:val="3EDA89F8"/>
    <w:rsid w:val="3EF8260C"/>
    <w:rsid w:val="3F547A1D"/>
    <w:rsid w:val="4005A57D"/>
    <w:rsid w:val="4041B2AE"/>
    <w:rsid w:val="40548E28"/>
    <w:rsid w:val="40616945"/>
    <w:rsid w:val="40CF64B8"/>
    <w:rsid w:val="413878F0"/>
    <w:rsid w:val="41471BA0"/>
    <w:rsid w:val="418BD17E"/>
    <w:rsid w:val="419144FF"/>
    <w:rsid w:val="41BCE0D6"/>
    <w:rsid w:val="41E32829"/>
    <w:rsid w:val="41FCEA2F"/>
    <w:rsid w:val="420663E2"/>
    <w:rsid w:val="4272DAAF"/>
    <w:rsid w:val="42993F31"/>
    <w:rsid w:val="42A6C654"/>
    <w:rsid w:val="42B1DA31"/>
    <w:rsid w:val="434C754D"/>
    <w:rsid w:val="43808F4D"/>
    <w:rsid w:val="439D3AE6"/>
    <w:rsid w:val="43BE302E"/>
    <w:rsid w:val="44106C1F"/>
    <w:rsid w:val="442572DE"/>
    <w:rsid w:val="446357E3"/>
    <w:rsid w:val="447EBC62"/>
    <w:rsid w:val="44DD34C2"/>
    <w:rsid w:val="44FD90F2"/>
    <w:rsid w:val="451C5FAE"/>
    <w:rsid w:val="452D8FED"/>
    <w:rsid w:val="454E3F33"/>
    <w:rsid w:val="455A008F"/>
    <w:rsid w:val="458E662D"/>
    <w:rsid w:val="45AAC361"/>
    <w:rsid w:val="45AB899E"/>
    <w:rsid w:val="4602CCBC"/>
    <w:rsid w:val="463C4493"/>
    <w:rsid w:val="467C0CE7"/>
    <w:rsid w:val="46828CF2"/>
    <w:rsid w:val="46C6A1BC"/>
    <w:rsid w:val="46DD8E4E"/>
    <w:rsid w:val="46F5D0F0"/>
    <w:rsid w:val="4747E54C"/>
    <w:rsid w:val="4816E489"/>
    <w:rsid w:val="48EE3017"/>
    <w:rsid w:val="495DA48A"/>
    <w:rsid w:val="496F3ACB"/>
    <w:rsid w:val="4975CE9D"/>
    <w:rsid w:val="49FE1AE9"/>
    <w:rsid w:val="4A25E8E0"/>
    <w:rsid w:val="4AD16DF4"/>
    <w:rsid w:val="4B4E854B"/>
    <w:rsid w:val="4B669D5A"/>
    <w:rsid w:val="4B6E7DC1"/>
    <w:rsid w:val="4BCB628A"/>
    <w:rsid w:val="4BCBE134"/>
    <w:rsid w:val="4C2E8980"/>
    <w:rsid w:val="4C68AAED"/>
    <w:rsid w:val="4C73D2EB"/>
    <w:rsid w:val="4CA6DB8D"/>
    <w:rsid w:val="4CA8F266"/>
    <w:rsid w:val="4CE2A34B"/>
    <w:rsid w:val="4D26A845"/>
    <w:rsid w:val="4D972CD8"/>
    <w:rsid w:val="4DBF2B19"/>
    <w:rsid w:val="4DC6DD4C"/>
    <w:rsid w:val="4DE347DC"/>
    <w:rsid w:val="4E46BB00"/>
    <w:rsid w:val="4E8B9AF1"/>
    <w:rsid w:val="4EE66D7F"/>
    <w:rsid w:val="4F03034C"/>
    <w:rsid w:val="4F07DDC8"/>
    <w:rsid w:val="4F0B7613"/>
    <w:rsid w:val="4F51FBBA"/>
    <w:rsid w:val="4F62ADAD"/>
    <w:rsid w:val="4F98D8E8"/>
    <w:rsid w:val="4FDE7C4F"/>
    <w:rsid w:val="4FF67905"/>
    <w:rsid w:val="5057F735"/>
    <w:rsid w:val="50A3AE29"/>
    <w:rsid w:val="50B12A5A"/>
    <w:rsid w:val="5184B4CD"/>
    <w:rsid w:val="51CF8C7D"/>
    <w:rsid w:val="52579518"/>
    <w:rsid w:val="525EE95B"/>
    <w:rsid w:val="528617EE"/>
    <w:rsid w:val="5295E9B3"/>
    <w:rsid w:val="52C3800F"/>
    <w:rsid w:val="52EBA19D"/>
    <w:rsid w:val="52F71249"/>
    <w:rsid w:val="53557FAB"/>
    <w:rsid w:val="53B6CBE0"/>
    <w:rsid w:val="53F33028"/>
    <w:rsid w:val="5412D6E8"/>
    <w:rsid w:val="541EF733"/>
    <w:rsid w:val="546529D7"/>
    <w:rsid w:val="54947779"/>
    <w:rsid w:val="55529C41"/>
    <w:rsid w:val="5588A31F"/>
    <w:rsid w:val="55EC4CE4"/>
    <w:rsid w:val="563B56DB"/>
    <w:rsid w:val="569137F2"/>
    <w:rsid w:val="571FDDD0"/>
    <w:rsid w:val="573D2CC1"/>
    <w:rsid w:val="57438F2F"/>
    <w:rsid w:val="57CF182B"/>
    <w:rsid w:val="581C390E"/>
    <w:rsid w:val="584A33AA"/>
    <w:rsid w:val="5872104E"/>
    <w:rsid w:val="587ECF6B"/>
    <w:rsid w:val="588D7DDE"/>
    <w:rsid w:val="58C57FBF"/>
    <w:rsid w:val="58DF5F90"/>
    <w:rsid w:val="59CF9E35"/>
    <w:rsid w:val="59DCAA2C"/>
    <w:rsid w:val="5A3CB811"/>
    <w:rsid w:val="5AA16445"/>
    <w:rsid w:val="5ABF3F02"/>
    <w:rsid w:val="5AD3CC7C"/>
    <w:rsid w:val="5AF1BF70"/>
    <w:rsid w:val="5B4B80B8"/>
    <w:rsid w:val="5B6B6E96"/>
    <w:rsid w:val="5B787A8D"/>
    <w:rsid w:val="5BF29A65"/>
    <w:rsid w:val="5C255FA7"/>
    <w:rsid w:val="5C3D34A6"/>
    <w:rsid w:val="5C62AD0E"/>
    <w:rsid w:val="5CBD9B75"/>
    <w:rsid w:val="5CC4ECDD"/>
    <w:rsid w:val="5CEDAECA"/>
    <w:rsid w:val="5D1A5D49"/>
    <w:rsid w:val="5DAC89DE"/>
    <w:rsid w:val="5DECB804"/>
    <w:rsid w:val="5E1D0929"/>
    <w:rsid w:val="5E517119"/>
    <w:rsid w:val="5E62ADAA"/>
    <w:rsid w:val="5E6F0883"/>
    <w:rsid w:val="5EC000F3"/>
    <w:rsid w:val="5F4EA114"/>
    <w:rsid w:val="5F710419"/>
    <w:rsid w:val="5F7F1F1C"/>
    <w:rsid w:val="5F80BEFD"/>
    <w:rsid w:val="5FA0A66E"/>
    <w:rsid w:val="5FB40054"/>
    <w:rsid w:val="5FF613F9"/>
    <w:rsid w:val="5FFC8D9F"/>
    <w:rsid w:val="6017674A"/>
    <w:rsid w:val="60272333"/>
    <w:rsid w:val="6031BA17"/>
    <w:rsid w:val="6083B655"/>
    <w:rsid w:val="60CF7515"/>
    <w:rsid w:val="611A78D8"/>
    <w:rsid w:val="611C8F5E"/>
    <w:rsid w:val="618262A6"/>
    <w:rsid w:val="61A2C61D"/>
    <w:rsid w:val="61AB3CDD"/>
    <w:rsid w:val="61EBD62E"/>
    <w:rsid w:val="61F7A1B5"/>
    <w:rsid w:val="6236C7E3"/>
    <w:rsid w:val="624BA67A"/>
    <w:rsid w:val="62AE852F"/>
    <w:rsid w:val="62BAFA05"/>
    <w:rsid w:val="63075375"/>
    <w:rsid w:val="6320A655"/>
    <w:rsid w:val="636B5206"/>
    <w:rsid w:val="64221237"/>
    <w:rsid w:val="6486A829"/>
    <w:rsid w:val="649B706F"/>
    <w:rsid w:val="652D9B02"/>
    <w:rsid w:val="65CDE74F"/>
    <w:rsid w:val="65E3080E"/>
    <w:rsid w:val="6618D0E5"/>
    <w:rsid w:val="661A3202"/>
    <w:rsid w:val="66772EE5"/>
    <w:rsid w:val="6679617F"/>
    <w:rsid w:val="66B24BC7"/>
    <w:rsid w:val="66B3FCE5"/>
    <w:rsid w:val="6708EA4B"/>
    <w:rsid w:val="672E93FD"/>
    <w:rsid w:val="67620CAD"/>
    <w:rsid w:val="67836B82"/>
    <w:rsid w:val="678BD0E2"/>
    <w:rsid w:val="68205C83"/>
    <w:rsid w:val="68FD70E0"/>
    <w:rsid w:val="696B8956"/>
    <w:rsid w:val="69AACE6D"/>
    <w:rsid w:val="69B7403C"/>
    <w:rsid w:val="69B75FAB"/>
    <w:rsid w:val="69FA4E53"/>
    <w:rsid w:val="6A0D2543"/>
    <w:rsid w:val="6A1A1E0C"/>
    <w:rsid w:val="6A223B04"/>
    <w:rsid w:val="6A60C753"/>
    <w:rsid w:val="6A994141"/>
    <w:rsid w:val="6A99550C"/>
    <w:rsid w:val="6AB99714"/>
    <w:rsid w:val="6AE86D2E"/>
    <w:rsid w:val="6B53300C"/>
    <w:rsid w:val="6BFC97B4"/>
    <w:rsid w:val="6C4AD4EB"/>
    <w:rsid w:val="6CB2EB9C"/>
    <w:rsid w:val="6CE3622C"/>
    <w:rsid w:val="6D16CEB5"/>
    <w:rsid w:val="6D325C3E"/>
    <w:rsid w:val="6D376096"/>
    <w:rsid w:val="6D4F8AA9"/>
    <w:rsid w:val="6D629719"/>
    <w:rsid w:val="6DEC503B"/>
    <w:rsid w:val="6DF137D6"/>
    <w:rsid w:val="6E2D80FE"/>
    <w:rsid w:val="6E78B9CD"/>
    <w:rsid w:val="6E8AD0CE"/>
    <w:rsid w:val="6E8CDB57"/>
    <w:rsid w:val="6EB1CDD6"/>
    <w:rsid w:val="6ED9B036"/>
    <w:rsid w:val="6F5E30B4"/>
    <w:rsid w:val="6F9D975F"/>
    <w:rsid w:val="7046664F"/>
    <w:rsid w:val="70E9A12A"/>
    <w:rsid w:val="7133C166"/>
    <w:rsid w:val="71C27190"/>
    <w:rsid w:val="726F3FEA"/>
    <w:rsid w:val="72891C60"/>
    <w:rsid w:val="72991423"/>
    <w:rsid w:val="73770036"/>
    <w:rsid w:val="73A69318"/>
    <w:rsid w:val="73D86462"/>
    <w:rsid w:val="7421C847"/>
    <w:rsid w:val="7439DCB2"/>
    <w:rsid w:val="753DB624"/>
    <w:rsid w:val="7544EE80"/>
    <w:rsid w:val="75451B27"/>
    <w:rsid w:val="75765F28"/>
    <w:rsid w:val="75B0A057"/>
    <w:rsid w:val="75CBF050"/>
    <w:rsid w:val="75D0D7D3"/>
    <w:rsid w:val="7625619C"/>
    <w:rsid w:val="7685EEFC"/>
    <w:rsid w:val="76A6B104"/>
    <w:rsid w:val="7777C449"/>
    <w:rsid w:val="77E8431D"/>
    <w:rsid w:val="7819B7F0"/>
    <w:rsid w:val="7844DCCE"/>
    <w:rsid w:val="788E3A95"/>
    <w:rsid w:val="79357D78"/>
    <w:rsid w:val="795950E6"/>
    <w:rsid w:val="7A643DD1"/>
    <w:rsid w:val="7A690CF9"/>
    <w:rsid w:val="7B06C62F"/>
    <w:rsid w:val="7B59601F"/>
    <w:rsid w:val="7C3A66C3"/>
    <w:rsid w:val="7C5A5068"/>
    <w:rsid w:val="7D36D808"/>
    <w:rsid w:val="7DA35A8A"/>
    <w:rsid w:val="7DC7BDD9"/>
    <w:rsid w:val="7E0B5E9A"/>
    <w:rsid w:val="7E611C0C"/>
    <w:rsid w:val="7E9FF86A"/>
    <w:rsid w:val="7ED2DB3A"/>
    <w:rsid w:val="7F0201F7"/>
    <w:rsid w:val="7F56D3B3"/>
    <w:rsid w:val="7F7D0532"/>
    <w:rsid w:val="7FB0C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D8A66"/>
  <w15:docId w15:val="{A8866CD5-81EF-42D2-B987-3FF0E2D5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61761"/>
    <w:pPr>
      <w:spacing w:after="120"/>
    </w:pPr>
    <w:rPr>
      <w:rFonts w:ascii="Times New Roman" w:hAnsi="Times New Roman"/>
      <w:sz w:val="24"/>
      <w:szCs w:val="22"/>
      <w:lang w:eastAsia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E61761"/>
    <w:pPr>
      <w:numPr>
        <w:numId w:val="23"/>
      </w:numPr>
      <w:spacing w:before="480" w:after="0"/>
      <w:contextualSpacing/>
      <w:outlineLvl w:val="0"/>
    </w:pPr>
    <w:rPr>
      <w:b/>
      <w:bCs/>
      <w:sz w:val="36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764D5"/>
    <w:pPr>
      <w:numPr>
        <w:ilvl w:val="1"/>
        <w:numId w:val="23"/>
      </w:numPr>
      <w:spacing w:before="200" w:after="0"/>
      <w:outlineLvl w:val="1"/>
    </w:pPr>
    <w:rPr>
      <w:b/>
      <w:bCs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00569"/>
    <w:pPr>
      <w:numPr>
        <w:ilvl w:val="2"/>
        <w:numId w:val="23"/>
      </w:numPr>
      <w:spacing w:before="200" w:after="0" w:line="271" w:lineRule="auto"/>
      <w:outlineLvl w:val="2"/>
    </w:pPr>
    <w:rPr>
      <w:b/>
      <w:bCs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00569"/>
    <w:pPr>
      <w:numPr>
        <w:ilvl w:val="3"/>
        <w:numId w:val="23"/>
      </w:numPr>
      <w:spacing w:before="200" w:after="0"/>
      <w:outlineLvl w:val="3"/>
    </w:pPr>
    <w:rPr>
      <w:b/>
      <w:bCs/>
      <w:i/>
      <w:iCs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400569"/>
    <w:pPr>
      <w:numPr>
        <w:ilvl w:val="4"/>
        <w:numId w:val="23"/>
      </w:numPr>
      <w:spacing w:before="200" w:after="0"/>
      <w:outlineLvl w:val="4"/>
    </w:pPr>
    <w:rPr>
      <w:b/>
      <w:bCs/>
      <w:color w:val="7F7F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D4EC4"/>
    <w:pPr>
      <w:numPr>
        <w:ilvl w:val="5"/>
        <w:numId w:val="23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D4EC4"/>
    <w:pPr>
      <w:numPr>
        <w:ilvl w:val="6"/>
        <w:numId w:val="23"/>
      </w:numPr>
      <w:spacing w:after="0"/>
      <w:outlineLvl w:val="6"/>
    </w:pPr>
    <w:rPr>
      <w:rFonts w:ascii="Cambria" w:hAnsi="Cambria"/>
      <w:i/>
      <w:iCs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D4EC4"/>
    <w:pPr>
      <w:numPr>
        <w:ilvl w:val="7"/>
        <w:numId w:val="23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D4EC4"/>
    <w:pPr>
      <w:numPr>
        <w:ilvl w:val="8"/>
        <w:numId w:val="23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uiPriority w:val="9"/>
    <w:rsid w:val="00E61761"/>
    <w:rPr>
      <w:rFonts w:ascii="Times New Roman" w:hAnsi="Times New Roman"/>
      <w:b/>
      <w:bCs/>
      <w:sz w:val="36"/>
      <w:szCs w:val="28"/>
      <w:lang w:eastAsia="en-US"/>
    </w:rPr>
  </w:style>
  <w:style w:type="character" w:customStyle="1" w:styleId="Naslov2Znak">
    <w:name w:val="Naslov 2 Znak"/>
    <w:link w:val="Naslov2"/>
    <w:uiPriority w:val="9"/>
    <w:rsid w:val="002764D5"/>
    <w:rPr>
      <w:rFonts w:ascii="Times New Roman" w:hAnsi="Times New Roman"/>
      <w:b/>
      <w:bCs/>
      <w:sz w:val="26"/>
      <w:szCs w:val="26"/>
      <w:lang w:eastAsia="en-US"/>
    </w:rPr>
  </w:style>
  <w:style w:type="character" w:customStyle="1" w:styleId="Naslov3Znak">
    <w:name w:val="Naslov 3 Znak"/>
    <w:link w:val="Naslov3"/>
    <w:uiPriority w:val="9"/>
    <w:rsid w:val="00400569"/>
    <w:rPr>
      <w:rFonts w:ascii="Calibri" w:eastAsia="Times New Roman" w:hAnsi="Calibri" w:cs="Times New Roman"/>
      <w:b/>
      <w:bCs/>
    </w:rPr>
  </w:style>
  <w:style w:type="character" w:customStyle="1" w:styleId="Naslov4Znak">
    <w:name w:val="Naslov 4 Znak"/>
    <w:link w:val="Naslov4"/>
    <w:uiPriority w:val="9"/>
    <w:rsid w:val="00400569"/>
    <w:rPr>
      <w:rFonts w:ascii="Calibri" w:eastAsia="Times New Roman" w:hAnsi="Calibri" w:cs="Times New Roman"/>
      <w:b/>
      <w:bCs/>
      <w:i/>
      <w:iCs/>
    </w:rPr>
  </w:style>
  <w:style w:type="character" w:customStyle="1" w:styleId="Naslov5Znak">
    <w:name w:val="Naslov 5 Znak"/>
    <w:link w:val="Naslov5"/>
    <w:uiPriority w:val="9"/>
    <w:rsid w:val="00400569"/>
    <w:rPr>
      <w:rFonts w:ascii="Calibri" w:eastAsia="Times New Roman" w:hAnsi="Calibri" w:cs="Times New Roman"/>
      <w:b/>
      <w:bCs/>
      <w:color w:val="7F7F7F"/>
    </w:rPr>
  </w:style>
  <w:style w:type="character" w:customStyle="1" w:styleId="Naslov6Znak">
    <w:name w:val="Naslov 6 Znak"/>
    <w:link w:val="Naslov6"/>
    <w:uiPriority w:val="9"/>
    <w:semiHidden/>
    <w:rsid w:val="004D4EC4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slov7Znak">
    <w:name w:val="Naslov 7 Znak"/>
    <w:link w:val="Naslov7"/>
    <w:uiPriority w:val="9"/>
    <w:semiHidden/>
    <w:rsid w:val="004D4EC4"/>
    <w:rPr>
      <w:rFonts w:ascii="Cambria" w:eastAsia="Times New Roman" w:hAnsi="Cambria" w:cs="Times New Roman"/>
      <w:i/>
      <w:iCs/>
    </w:rPr>
  </w:style>
  <w:style w:type="character" w:customStyle="1" w:styleId="Naslov8Znak">
    <w:name w:val="Naslov 8 Znak"/>
    <w:link w:val="Naslov8"/>
    <w:uiPriority w:val="9"/>
    <w:semiHidden/>
    <w:rsid w:val="004D4EC4"/>
    <w:rPr>
      <w:rFonts w:ascii="Cambria" w:eastAsia="Times New Roman" w:hAnsi="Cambria" w:cs="Times New Roman"/>
      <w:sz w:val="20"/>
      <w:szCs w:val="20"/>
    </w:rPr>
  </w:style>
  <w:style w:type="character" w:customStyle="1" w:styleId="Naslov9Znak">
    <w:name w:val="Naslov 9 Znak"/>
    <w:link w:val="Naslov9"/>
    <w:uiPriority w:val="9"/>
    <w:semiHidden/>
    <w:rsid w:val="004D4EC4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2764D5"/>
    <w:pPr>
      <w:pBdr>
        <w:bottom w:val="single" w:sz="4" w:space="1" w:color="auto"/>
      </w:pBdr>
      <w:contextualSpacing/>
    </w:pPr>
    <w:rPr>
      <w:spacing w:val="5"/>
      <w:sz w:val="72"/>
      <w:szCs w:val="52"/>
    </w:rPr>
  </w:style>
  <w:style w:type="character" w:customStyle="1" w:styleId="NaslovZnak">
    <w:name w:val="Naslov Znak"/>
    <w:link w:val="Naslov"/>
    <w:uiPriority w:val="10"/>
    <w:rsid w:val="002764D5"/>
    <w:rPr>
      <w:rFonts w:ascii="Times New Roman" w:hAnsi="Times New Roman"/>
      <w:spacing w:val="5"/>
      <w:sz w:val="72"/>
      <w:szCs w:val="52"/>
      <w:lang w:eastAsia="en-US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51DAE"/>
    <w:pPr>
      <w:spacing w:after="600"/>
    </w:pPr>
    <w:rPr>
      <w:i/>
      <w:iCs/>
      <w:spacing w:val="13"/>
      <w:szCs w:val="24"/>
    </w:rPr>
  </w:style>
  <w:style w:type="character" w:customStyle="1" w:styleId="PodnaslovZnak">
    <w:name w:val="Podnaslov Znak"/>
    <w:link w:val="Podnaslov"/>
    <w:uiPriority w:val="11"/>
    <w:rsid w:val="00051DAE"/>
    <w:rPr>
      <w:rFonts w:ascii="Calibri" w:eastAsia="Times New Roman" w:hAnsi="Calibri" w:cs="Times New Roman"/>
      <w:i/>
      <w:iCs/>
      <w:spacing w:val="13"/>
      <w:sz w:val="24"/>
      <w:szCs w:val="24"/>
    </w:rPr>
  </w:style>
  <w:style w:type="character" w:styleId="Krepko">
    <w:name w:val="Strong"/>
    <w:uiPriority w:val="22"/>
    <w:qFormat/>
    <w:rsid w:val="004D4EC4"/>
    <w:rPr>
      <w:b/>
      <w:bCs/>
    </w:rPr>
  </w:style>
  <w:style w:type="character" w:styleId="Poudarek">
    <w:name w:val="Emphasis"/>
    <w:uiPriority w:val="20"/>
    <w:qFormat/>
    <w:rsid w:val="004D4E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rezrazmikov">
    <w:name w:val="No Spacing"/>
    <w:basedOn w:val="Navaden"/>
    <w:uiPriority w:val="1"/>
    <w:qFormat/>
    <w:rsid w:val="004D4EC4"/>
    <w:pPr>
      <w:spacing w:after="0"/>
    </w:pPr>
  </w:style>
  <w:style w:type="paragraph" w:styleId="Odstavekseznama">
    <w:name w:val="List Paragraph"/>
    <w:basedOn w:val="Navaden"/>
    <w:uiPriority w:val="34"/>
    <w:qFormat/>
    <w:rsid w:val="00E757D1"/>
    <w:pPr>
      <w:spacing w:after="0"/>
      <w:ind w:left="720"/>
      <w:contextualSpacing/>
    </w:pPr>
  </w:style>
  <w:style w:type="paragraph" w:styleId="Citat">
    <w:name w:val="Quote"/>
    <w:basedOn w:val="Navaden"/>
    <w:next w:val="Navaden"/>
    <w:link w:val="CitatZnak"/>
    <w:uiPriority w:val="29"/>
    <w:qFormat/>
    <w:rsid w:val="004D4EC4"/>
    <w:pPr>
      <w:spacing w:before="200" w:after="0"/>
      <w:ind w:left="360" w:right="360"/>
    </w:pPr>
    <w:rPr>
      <w:i/>
      <w:iCs/>
    </w:rPr>
  </w:style>
  <w:style w:type="character" w:customStyle="1" w:styleId="CitatZnak">
    <w:name w:val="Citat Znak"/>
    <w:link w:val="Citat"/>
    <w:uiPriority w:val="29"/>
    <w:rsid w:val="004D4EC4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D4EC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zivencitatZnak">
    <w:name w:val="Intenziven citat Znak"/>
    <w:link w:val="Intenzivencitat"/>
    <w:uiPriority w:val="30"/>
    <w:rsid w:val="004D4EC4"/>
    <w:rPr>
      <w:b/>
      <w:bCs/>
      <w:i/>
      <w:iCs/>
    </w:rPr>
  </w:style>
  <w:style w:type="character" w:styleId="Neenpoudarek">
    <w:name w:val="Subtle Emphasis"/>
    <w:uiPriority w:val="19"/>
    <w:qFormat/>
    <w:rsid w:val="004D4EC4"/>
    <w:rPr>
      <w:i/>
      <w:iCs/>
    </w:rPr>
  </w:style>
  <w:style w:type="character" w:styleId="Intenzivenpoudarek">
    <w:name w:val="Intense Emphasis"/>
    <w:uiPriority w:val="21"/>
    <w:qFormat/>
    <w:rsid w:val="004D4EC4"/>
    <w:rPr>
      <w:b/>
      <w:bCs/>
    </w:rPr>
  </w:style>
  <w:style w:type="character" w:styleId="Neensklic">
    <w:name w:val="Subtle Reference"/>
    <w:uiPriority w:val="31"/>
    <w:qFormat/>
    <w:rsid w:val="004D4EC4"/>
    <w:rPr>
      <w:smallCaps/>
    </w:rPr>
  </w:style>
  <w:style w:type="character" w:styleId="Intenzivensklic">
    <w:name w:val="Intense Reference"/>
    <w:uiPriority w:val="32"/>
    <w:qFormat/>
    <w:rsid w:val="004D4EC4"/>
    <w:rPr>
      <w:smallCaps/>
      <w:spacing w:val="5"/>
      <w:u w:val="single"/>
    </w:rPr>
  </w:style>
  <w:style w:type="character" w:styleId="Naslovknjige">
    <w:name w:val="Book Title"/>
    <w:uiPriority w:val="33"/>
    <w:qFormat/>
    <w:rsid w:val="004D4EC4"/>
    <w:rPr>
      <w:i/>
      <w:iCs/>
      <w:smallCaps/>
      <w:spacing w:val="5"/>
    </w:rPr>
  </w:style>
  <w:style w:type="paragraph" w:styleId="NaslovTOC">
    <w:name w:val="TOC Heading"/>
    <w:basedOn w:val="Naslov1"/>
    <w:next w:val="Navaden"/>
    <w:uiPriority w:val="39"/>
    <w:unhideWhenUsed/>
    <w:qFormat/>
    <w:rsid w:val="004D4EC4"/>
    <w:pPr>
      <w:outlineLvl w:val="9"/>
    </w:pPr>
    <w:rPr>
      <w:lang w:bidi="en-US"/>
    </w:rPr>
  </w:style>
  <w:style w:type="paragraph" w:styleId="Glava">
    <w:name w:val="header"/>
    <w:basedOn w:val="Navaden"/>
    <w:link w:val="GlavaZnak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GlavaZnak">
    <w:name w:val="Glava Znak"/>
    <w:basedOn w:val="Privzetapisavaodstavka"/>
    <w:link w:val="Glava"/>
    <w:uiPriority w:val="99"/>
    <w:rsid w:val="00BB5C4F"/>
  </w:style>
  <w:style w:type="paragraph" w:styleId="Noga">
    <w:name w:val="footer"/>
    <w:basedOn w:val="Navaden"/>
    <w:link w:val="NogaZnak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NogaZnak">
    <w:name w:val="Noga Znak"/>
    <w:basedOn w:val="Privzetapisavaodstavka"/>
    <w:link w:val="Noga"/>
    <w:uiPriority w:val="99"/>
    <w:rsid w:val="00BB5C4F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B5C4F"/>
    <w:pPr>
      <w:spacing w:after="0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BB5C4F"/>
    <w:rPr>
      <w:rFonts w:ascii="Tahoma" w:hAnsi="Tahoma" w:cs="Tahoma"/>
      <w:sz w:val="16"/>
      <w:szCs w:val="16"/>
    </w:rPr>
  </w:style>
  <w:style w:type="character" w:styleId="Hiperpovezava">
    <w:name w:val="Hyperlink"/>
    <w:uiPriority w:val="99"/>
    <w:unhideWhenUsed/>
    <w:rsid w:val="00B02A70"/>
    <w:rPr>
      <w:color w:val="0000FF"/>
      <w:u w:val="single"/>
    </w:rPr>
  </w:style>
  <w:style w:type="paragraph" w:customStyle="1" w:styleId="Default">
    <w:name w:val="Default"/>
    <w:rsid w:val="0080304F"/>
    <w:pPr>
      <w:autoSpaceDE w:val="0"/>
      <w:autoSpaceDN w:val="0"/>
      <w:adjustRightInd w:val="0"/>
    </w:pPr>
    <w:rPr>
      <w:rFonts w:ascii="KYBHJ T+ Titillium Text 25 L" w:hAnsi="KYBHJ T+ Titillium Text 25 L" w:cs="KYBHJ T+ Titillium Text 25 L"/>
      <w:color w:val="000000"/>
      <w:sz w:val="24"/>
      <w:szCs w:val="24"/>
    </w:rPr>
  </w:style>
  <w:style w:type="character" w:customStyle="1" w:styleId="A1">
    <w:name w:val="A1"/>
    <w:uiPriority w:val="99"/>
    <w:rsid w:val="0080304F"/>
    <w:rPr>
      <w:rFonts w:ascii="TitilliumText25L" w:hAnsi="TitilliumText25L" w:cs="TitilliumText25L"/>
      <w:color w:val="00688A"/>
      <w:sz w:val="16"/>
      <w:szCs w:val="16"/>
    </w:rPr>
  </w:style>
  <w:style w:type="table" w:styleId="Tabelamrea">
    <w:name w:val="Table Grid"/>
    <w:basedOn w:val="Navadnatabela"/>
    <w:uiPriority w:val="59"/>
    <w:rsid w:val="00EC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azalovsebine1">
    <w:name w:val="toc 1"/>
    <w:basedOn w:val="Navaden"/>
    <w:next w:val="Navaden"/>
    <w:autoRedefine/>
    <w:uiPriority w:val="39"/>
    <w:unhideWhenUsed/>
    <w:rsid w:val="006528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ucija\Prenosi\dopis-um-feri-1%20(2).dot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F2E6FB299C0E43BB4D7A395762AA5A" ma:contentTypeVersion="1" ma:contentTypeDescription="Ustvari nov dokument." ma:contentTypeScope="" ma:versionID="24b88ecd5ee79c7b2745069cf460fc93">
  <xsd:schema xmlns:xsd="http://www.w3.org/2001/XMLSchema" xmlns:xs="http://www.w3.org/2001/XMLSchema" xmlns:p="http://schemas.microsoft.com/office/2006/metadata/properties" xmlns:ns1="http://schemas.microsoft.com/sharepoint/v3" xmlns:ns2="c414fd7f-21c6-4d94-90e3-68400e5795fc" targetNamespace="http://schemas.microsoft.com/office/2006/metadata/properties" ma:root="true" ma:fieldsID="700dbcdbde0f8d42dfd272a821cccf80" ns1:_="" ns2:_="">
    <xsd:import namespace="http://schemas.microsoft.com/sharepoint/v3"/>
    <xsd:import namespace="c414fd7f-21c6-4d94-90e3-68400e5795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Razporejanje začetnega datuma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Razporejanje končnega datum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4fd7f-21c6-4d94-90e3-68400e5795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rednost ID-ja dokumenta" ma:description="Vrednost ID-ja dokumenta, dodeljenega temu elementu." ma:internalName="_dlc_DocId" ma:readOnly="true">
      <xsd:simpleType>
        <xsd:restriction base="dms:Text"/>
      </xsd:simpleType>
    </xsd:element>
    <xsd:element name="_dlc_DocIdUrl" ma:index="9" nillable="true" ma:displayName="ID dokumenta" ma:description="Trajna povezava do tega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c414fd7f-21c6-4d94-90e3-68400e5795fc">K67AKCNZ6W6Y-280-25</_dlc_DocId>
    <_dlc_DocIdUrl xmlns="c414fd7f-21c6-4d94-90e3-68400e5795fc">
      <Url>https://www.um.si/CGP/FERI/_layouts/15/DocIdRedir.aspx?ID=K67AKCNZ6W6Y-280-25</Url>
      <Description>K67AKCNZ6W6Y-280-25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1EE53E82-BCFC-436D-9F6F-172C809F7E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6EAD6-7B5E-4536-AFBC-D612006AA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14fd7f-21c6-4d94-90e3-68400e579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AC599-D8F9-4A75-945C-120634AB7C9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5E0B6BB-5202-4FDA-98B7-423EEE8B4D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414fd7f-21c6-4d94-90e3-68400e5795fc"/>
  </ds:schemaRefs>
</ds:datastoreItem>
</file>

<file path=customXml/itemProps5.xml><?xml version="1.0" encoding="utf-8"?>
<ds:datastoreItem xmlns:ds="http://schemas.openxmlformats.org/officeDocument/2006/customXml" ds:itemID="{EC83D583-5296-4D09-A8D2-A4C5A871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dopis-um-feri-1 (2).dotx</Template>
  <TotalTime>380</TotalTime>
  <Pages>18</Pages>
  <Words>3143</Words>
  <Characters>17919</Characters>
  <Application>Microsoft Office Word</Application>
  <DocSecurity>0</DocSecurity>
  <Lines>149</Lines>
  <Paragraphs>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 Priimek</dc:creator>
  <cp:lastModifiedBy>Barbara Ferlinc</cp:lastModifiedBy>
  <cp:revision>261</cp:revision>
  <dcterms:created xsi:type="dcterms:W3CDTF">2022-10-15T14:52:00Z</dcterms:created>
  <dcterms:modified xsi:type="dcterms:W3CDTF">2024-08-22T21:15:00Z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7d5ed72e-759b-4d1d-9f96-04bf961a1738</vt:lpwstr>
  </property>
  <property fmtid="{D5CDD505-2E9C-101B-9397-08002B2CF9AE}" pid="3" name="ContentTypeId">
    <vt:lpwstr>0x0101003FF2E6FB299C0E43BB4D7A395762AA5A</vt:lpwstr>
  </property>
</Properties>
</file>