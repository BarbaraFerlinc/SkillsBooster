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AAA0" w14:textId="7A71EFEC" w:rsidR="211DB254" w:rsidRDefault="211DB254" w:rsidP="001325FE">
      <w:pPr>
        <w:spacing w:line="276" w:lineRule="auto"/>
      </w:pPr>
    </w:p>
    <w:p w14:paraId="0A37501D" w14:textId="77777777" w:rsidR="009C4376" w:rsidRDefault="009C4376" w:rsidP="001325FE">
      <w:pPr>
        <w:spacing w:line="276" w:lineRule="auto"/>
      </w:pPr>
    </w:p>
    <w:p w14:paraId="61861944" w14:textId="77777777" w:rsidR="002764D5" w:rsidRDefault="002764D5" w:rsidP="001325FE">
      <w:pPr>
        <w:spacing w:line="276" w:lineRule="auto"/>
      </w:pPr>
    </w:p>
    <w:p w14:paraId="5DAB6C7B" w14:textId="77777777" w:rsidR="00E61741" w:rsidRDefault="00E61741" w:rsidP="001325FE">
      <w:pPr>
        <w:spacing w:line="276" w:lineRule="auto"/>
      </w:pPr>
    </w:p>
    <w:p w14:paraId="02EB378F" w14:textId="77777777" w:rsidR="00E61741" w:rsidRDefault="00E61741" w:rsidP="001325FE">
      <w:pPr>
        <w:spacing w:line="276" w:lineRule="auto"/>
        <w:jc w:val="center"/>
        <w:rPr>
          <w:b/>
          <w:sz w:val="48"/>
        </w:rPr>
      </w:pPr>
    </w:p>
    <w:p w14:paraId="46A5937D" w14:textId="77777777" w:rsidR="002764D5" w:rsidRDefault="002764D5" w:rsidP="001325FE">
      <w:pPr>
        <w:spacing w:line="276" w:lineRule="auto"/>
        <w:jc w:val="center"/>
        <w:rPr>
          <w:b/>
          <w:sz w:val="48"/>
        </w:rPr>
      </w:pPr>
    </w:p>
    <w:p w14:paraId="06E1C430" w14:textId="77777777" w:rsidR="002764D5" w:rsidRDefault="002764D5" w:rsidP="001325FE">
      <w:pPr>
        <w:spacing w:line="276" w:lineRule="auto"/>
        <w:jc w:val="center"/>
        <w:rPr>
          <w:b/>
          <w:sz w:val="48"/>
        </w:rPr>
      </w:pPr>
    </w:p>
    <w:p w14:paraId="6A05A809" w14:textId="423A4E4C" w:rsidR="00E61741" w:rsidRPr="002764D5" w:rsidRDefault="003702C9" w:rsidP="001325FE">
      <w:pPr>
        <w:pStyle w:val="Naslov"/>
        <w:spacing w:line="276" w:lineRule="auto"/>
        <w:jc w:val="center"/>
      </w:pPr>
      <w:r>
        <w:t>SPECIFIKACIJE PRIMEROV UPORABE</w:t>
      </w:r>
    </w:p>
    <w:p w14:paraId="5BA10F82" w14:textId="33B0CD17" w:rsidR="00E61741" w:rsidRPr="00E61741" w:rsidRDefault="007730FA" w:rsidP="001325FE">
      <w:pPr>
        <w:spacing w:line="276" w:lineRule="auto"/>
        <w:jc w:val="center"/>
        <w:rPr>
          <w:sz w:val="36"/>
        </w:rPr>
      </w:pPr>
      <w:proofErr w:type="spellStart"/>
      <w:r>
        <w:rPr>
          <w:sz w:val="36"/>
        </w:rPr>
        <w:t>SkillsBooster</w:t>
      </w:r>
      <w:proofErr w:type="spellEnd"/>
    </w:p>
    <w:p w14:paraId="5A39BBE3" w14:textId="77777777" w:rsidR="00E61741" w:rsidRDefault="00E61741" w:rsidP="001325FE">
      <w:pPr>
        <w:spacing w:line="276" w:lineRule="auto"/>
      </w:pPr>
    </w:p>
    <w:p w14:paraId="41C8F396" w14:textId="77777777" w:rsidR="00E61741" w:rsidRDefault="00E61741" w:rsidP="001325FE">
      <w:pPr>
        <w:spacing w:line="276" w:lineRule="auto"/>
      </w:pPr>
    </w:p>
    <w:p w14:paraId="72A3D3EC" w14:textId="77777777" w:rsidR="00E61741" w:rsidRDefault="00E61741" w:rsidP="001325FE">
      <w:pPr>
        <w:spacing w:line="276" w:lineRule="auto"/>
      </w:pPr>
    </w:p>
    <w:p w14:paraId="0D0B940D" w14:textId="77777777" w:rsidR="00E61741" w:rsidRDefault="00E61741" w:rsidP="001325FE">
      <w:pPr>
        <w:spacing w:line="276" w:lineRule="auto"/>
        <w:rPr>
          <w:b/>
        </w:rPr>
      </w:pPr>
    </w:p>
    <w:p w14:paraId="0E27B00A" w14:textId="77777777" w:rsidR="00E61741" w:rsidRDefault="00E61741" w:rsidP="001325FE">
      <w:pPr>
        <w:spacing w:line="276" w:lineRule="auto"/>
        <w:rPr>
          <w:b/>
        </w:rPr>
      </w:pPr>
    </w:p>
    <w:p w14:paraId="3DEEC669" w14:textId="77777777" w:rsidR="00E61741" w:rsidRDefault="00E61741" w:rsidP="001325FE">
      <w:pPr>
        <w:spacing w:line="276" w:lineRule="auto"/>
        <w:rPr>
          <w:b/>
        </w:rPr>
      </w:pPr>
    </w:p>
    <w:p w14:paraId="3656B9AB" w14:textId="77777777" w:rsidR="00E61741" w:rsidRDefault="00E61741" w:rsidP="001325FE">
      <w:pPr>
        <w:spacing w:line="276" w:lineRule="auto"/>
        <w:rPr>
          <w:b/>
        </w:rPr>
      </w:pPr>
    </w:p>
    <w:p w14:paraId="049F31CB" w14:textId="2BB14944" w:rsidR="003702C9" w:rsidRDefault="003702C9" w:rsidP="001325FE">
      <w:pPr>
        <w:spacing w:line="276" w:lineRule="auto"/>
        <w:rPr>
          <w:b/>
        </w:rPr>
      </w:pPr>
    </w:p>
    <w:p w14:paraId="4B5489EC" w14:textId="053C02DF" w:rsidR="00275ABD" w:rsidRDefault="00275ABD" w:rsidP="001325FE">
      <w:pPr>
        <w:spacing w:line="276" w:lineRule="auto"/>
        <w:rPr>
          <w:b/>
        </w:rPr>
      </w:pPr>
    </w:p>
    <w:p w14:paraId="73DF5380" w14:textId="77777777" w:rsidR="00275ABD" w:rsidRDefault="00275ABD" w:rsidP="001325FE">
      <w:pPr>
        <w:spacing w:line="276" w:lineRule="auto"/>
        <w:rPr>
          <w:b/>
        </w:rPr>
      </w:pPr>
    </w:p>
    <w:p w14:paraId="53128261" w14:textId="77777777" w:rsidR="00E61741" w:rsidRDefault="00E61741" w:rsidP="001325FE">
      <w:pPr>
        <w:spacing w:line="276" w:lineRule="auto"/>
        <w:rPr>
          <w:b/>
        </w:rPr>
      </w:pPr>
    </w:p>
    <w:p w14:paraId="039156EA" w14:textId="1053FA36" w:rsidR="00E61741" w:rsidRDefault="00E61741" w:rsidP="001325FE">
      <w:pPr>
        <w:spacing w:line="276" w:lineRule="auto"/>
        <w:rPr>
          <w:i/>
          <w:iCs/>
          <w:color w:val="FF0000"/>
          <w:sz w:val="28"/>
          <w:szCs w:val="28"/>
        </w:rPr>
      </w:pPr>
      <w:r w:rsidRPr="308C92E3">
        <w:rPr>
          <w:b/>
          <w:bCs/>
          <w:sz w:val="28"/>
          <w:szCs w:val="28"/>
        </w:rPr>
        <w:t>Avtor:</w:t>
      </w:r>
      <w:r w:rsidR="00D702D9" w:rsidRPr="308C92E3">
        <w:rPr>
          <w:sz w:val="28"/>
          <w:szCs w:val="28"/>
        </w:rPr>
        <w:t xml:space="preserve"> </w:t>
      </w:r>
      <w:r w:rsidR="081A30B9" w:rsidRPr="308C92E3">
        <w:rPr>
          <w:sz w:val="28"/>
          <w:szCs w:val="28"/>
        </w:rPr>
        <w:t>Barbara Ferlinc, Klara Kirbiš</w:t>
      </w:r>
      <w:r w:rsidR="002764D5">
        <w:rPr>
          <w:sz w:val="28"/>
          <w:szCs w:val="28"/>
        </w:rPr>
        <w:t>, Jaša Jernej Rakun Kokalj</w:t>
      </w:r>
    </w:p>
    <w:p w14:paraId="458D8A9C" w14:textId="1BF84C27" w:rsidR="00E61741" w:rsidRPr="00E61741" w:rsidRDefault="003702C9" w:rsidP="001325FE">
      <w:pPr>
        <w:spacing w:line="276" w:lineRule="auto"/>
        <w:rPr>
          <w:b/>
          <w:bCs/>
          <w:color w:val="FF0000"/>
          <w:sz w:val="28"/>
          <w:szCs w:val="28"/>
        </w:rPr>
      </w:pPr>
      <w:r w:rsidRPr="308C92E3">
        <w:rPr>
          <w:b/>
          <w:bCs/>
          <w:sz w:val="28"/>
          <w:szCs w:val="28"/>
        </w:rPr>
        <w:t xml:space="preserve">Smer študija: </w:t>
      </w:r>
      <w:r w:rsidR="696B8956" w:rsidRPr="308C92E3">
        <w:rPr>
          <w:sz w:val="28"/>
          <w:szCs w:val="28"/>
        </w:rPr>
        <w:t>Informatika in tehnologije komuniciranja</w:t>
      </w:r>
    </w:p>
    <w:p w14:paraId="7C2AED0D" w14:textId="350912EB" w:rsidR="00E61741" w:rsidRPr="00D6580B" w:rsidRDefault="00D6580B" w:rsidP="001325FE">
      <w:pPr>
        <w:spacing w:line="276" w:lineRule="auto"/>
        <w:rPr>
          <w:i/>
          <w:i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Datum</w:t>
      </w:r>
      <w:r w:rsidR="00D702D9" w:rsidRPr="308C92E3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april, 2024</w:t>
      </w:r>
    </w:p>
    <w:p w14:paraId="62486C05" w14:textId="1DD5AD8F" w:rsidR="003702C9" w:rsidRDefault="00E61741" w:rsidP="001325FE">
      <w:pPr>
        <w:pStyle w:val="Naslov1"/>
        <w:spacing w:line="276" w:lineRule="auto"/>
      </w:pPr>
      <w:r>
        <w:br w:type="page"/>
      </w:r>
      <w:r w:rsidR="003702C9">
        <w:lastRenderedPageBreak/>
        <w:t>&lt;&lt;</w:t>
      </w:r>
      <w:r w:rsidR="7046664F">
        <w:t xml:space="preserve"> </w:t>
      </w:r>
      <w:r w:rsidR="00F8273C">
        <w:t>Registracija podjetja</w:t>
      </w:r>
      <w:r w:rsidR="7046664F">
        <w:t xml:space="preserve"> </w:t>
      </w:r>
      <w:r w:rsidR="003702C9">
        <w:t>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3702C9" w:rsidRPr="0078753F" w14:paraId="1D2976BC" w14:textId="77777777" w:rsidTr="211DB254">
        <w:tc>
          <w:tcPr>
            <w:tcW w:w="6799" w:type="dxa"/>
            <w:shd w:val="clear" w:color="auto" w:fill="auto"/>
          </w:tcPr>
          <w:p w14:paraId="4FB75B6F" w14:textId="6219E945" w:rsidR="003702C9" w:rsidRPr="003702C9" w:rsidRDefault="003702C9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>Primer uporabe:</w:t>
            </w:r>
            <w:r w:rsidR="7FB0CB6C" w:rsidRPr="14EBA5DC">
              <w:rPr>
                <w:b/>
                <w:bCs/>
              </w:rPr>
              <w:t xml:space="preserve"> </w:t>
            </w:r>
            <w:r w:rsidR="00F8273C">
              <w:rPr>
                <w:b/>
                <w:bCs/>
              </w:rPr>
              <w:t>Registracija podjetja</w:t>
            </w:r>
          </w:p>
        </w:tc>
        <w:tc>
          <w:tcPr>
            <w:tcW w:w="2263" w:type="dxa"/>
            <w:shd w:val="clear" w:color="auto" w:fill="auto"/>
          </w:tcPr>
          <w:p w14:paraId="2BB67820" w14:textId="00762D71" w:rsidR="003702C9" w:rsidRPr="00F8273C" w:rsidRDefault="003702C9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>ID</w:t>
            </w:r>
            <w:r w:rsidR="049A9800" w:rsidRPr="14EBA5DC">
              <w:rPr>
                <w:b/>
                <w:bCs/>
              </w:rPr>
              <w:t xml:space="preserve">: </w:t>
            </w:r>
            <w:r w:rsidR="004F74A5">
              <w:rPr>
                <w:i/>
                <w:iCs/>
              </w:rPr>
              <w:t>1</w:t>
            </w:r>
          </w:p>
        </w:tc>
      </w:tr>
      <w:tr w:rsidR="003702C9" w:rsidRPr="0078753F" w14:paraId="3B8BD9A3" w14:textId="77777777" w:rsidTr="211DB254">
        <w:tc>
          <w:tcPr>
            <w:tcW w:w="9062" w:type="dxa"/>
            <w:gridSpan w:val="2"/>
            <w:shd w:val="clear" w:color="auto" w:fill="auto"/>
          </w:tcPr>
          <w:p w14:paraId="052F9EAD" w14:textId="77777777" w:rsidR="003702C9" w:rsidRPr="003702C9" w:rsidRDefault="003702C9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4101652C" w14:textId="47DC5AF7" w:rsidR="003702C9" w:rsidRPr="003702C9" w:rsidRDefault="00126FDF" w:rsidP="001325FE">
            <w:pPr>
              <w:spacing w:line="276" w:lineRule="auto"/>
            </w:pPr>
            <w:r>
              <w:t xml:space="preserve">Administrator </w:t>
            </w:r>
            <w:r w:rsidR="003658E5">
              <w:t>se registrira na platformo in na platformo doda svoje podjetje.</w:t>
            </w:r>
          </w:p>
        </w:tc>
      </w:tr>
      <w:tr w:rsidR="003702C9" w:rsidRPr="0078753F" w14:paraId="2F694BDC" w14:textId="77777777" w:rsidTr="211DB254">
        <w:tc>
          <w:tcPr>
            <w:tcW w:w="9062" w:type="dxa"/>
            <w:gridSpan w:val="2"/>
            <w:shd w:val="clear" w:color="auto" w:fill="auto"/>
          </w:tcPr>
          <w:p w14:paraId="744E8363" w14:textId="77777777" w:rsidR="003702C9" w:rsidRPr="003702C9" w:rsidRDefault="003702C9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4B99056E" w14:textId="1CB6BCFE" w:rsidR="003702C9" w:rsidRPr="00473EEF" w:rsidRDefault="00473EEF" w:rsidP="001325FE">
            <w:pPr>
              <w:spacing w:line="276" w:lineRule="auto"/>
            </w:pPr>
            <w:r>
              <w:t>Administrator</w:t>
            </w:r>
          </w:p>
        </w:tc>
      </w:tr>
      <w:tr w:rsidR="003702C9" w:rsidRPr="0078753F" w14:paraId="73EB01AD" w14:textId="77777777" w:rsidTr="211DB254">
        <w:tc>
          <w:tcPr>
            <w:tcW w:w="9062" w:type="dxa"/>
            <w:gridSpan w:val="2"/>
            <w:shd w:val="clear" w:color="auto" w:fill="auto"/>
          </w:tcPr>
          <w:p w14:paraId="5081D009" w14:textId="2AFA78F2" w:rsidR="003702C9" w:rsidRPr="003702C9" w:rsidRDefault="003702C9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1299C43A" w14:textId="5CC62A7D" w:rsidR="003702C9" w:rsidRPr="003702C9" w:rsidRDefault="003658E5" w:rsidP="001325FE">
            <w:pPr>
              <w:spacing w:line="276" w:lineRule="auto"/>
            </w:pPr>
            <w:r>
              <w:t xml:space="preserve">Podjetje še ni registrirano v IS. </w:t>
            </w:r>
            <w:r w:rsidR="00413535">
              <w:t>IS mora delovati.</w:t>
            </w:r>
          </w:p>
        </w:tc>
      </w:tr>
      <w:tr w:rsidR="003702C9" w:rsidRPr="0078753F" w14:paraId="2E1B514A" w14:textId="77777777" w:rsidTr="211DB254">
        <w:tc>
          <w:tcPr>
            <w:tcW w:w="9062" w:type="dxa"/>
            <w:gridSpan w:val="2"/>
            <w:shd w:val="clear" w:color="auto" w:fill="auto"/>
          </w:tcPr>
          <w:p w14:paraId="1345A7CD" w14:textId="77777777" w:rsidR="003702C9" w:rsidRPr="00B7783C" w:rsidRDefault="571FDDD0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</w:t>
            </w:r>
            <w:r w:rsidR="32043EDB" w:rsidRPr="14EBA5DC">
              <w:rPr>
                <w:b/>
                <w:bCs/>
              </w:rPr>
              <w:t>:</w:t>
            </w:r>
          </w:p>
          <w:p w14:paraId="4DDBEF00" w14:textId="4B390025" w:rsidR="00F25C23" w:rsidRPr="00F25C23" w:rsidRDefault="00650186" w:rsidP="001325FE">
            <w:pPr>
              <w:spacing w:line="276" w:lineRule="auto"/>
            </w:pPr>
            <w:r>
              <w:t xml:space="preserve">Administrator </w:t>
            </w:r>
            <w:r w:rsidR="00EE7520">
              <w:t xml:space="preserve">se </w:t>
            </w:r>
            <w:r>
              <w:t xml:space="preserve">je uspešno </w:t>
            </w:r>
            <w:r w:rsidR="00EE7520">
              <w:t>registriral v IS in dodal podjetje</w:t>
            </w:r>
            <w:r w:rsidR="000B51EA">
              <w:t xml:space="preserve"> ter je prejel </w:t>
            </w:r>
            <w:r w:rsidR="006044BD">
              <w:t>sporočilo na e-pošto</w:t>
            </w:r>
            <w:r w:rsidR="000B51EA">
              <w:t xml:space="preserve"> za vpis v IS.</w:t>
            </w:r>
          </w:p>
        </w:tc>
      </w:tr>
      <w:tr w:rsidR="003702C9" w:rsidRPr="0078753F" w14:paraId="22819293" w14:textId="77777777" w:rsidTr="211DB254">
        <w:tc>
          <w:tcPr>
            <w:tcW w:w="9062" w:type="dxa"/>
            <w:gridSpan w:val="2"/>
            <w:shd w:val="clear" w:color="auto" w:fill="auto"/>
          </w:tcPr>
          <w:p w14:paraId="01D235A0" w14:textId="77777777" w:rsidR="003702C9" w:rsidRPr="00E60B5D" w:rsidRDefault="563B56DB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</w:t>
            </w:r>
            <w:r w:rsidR="003702C9" w:rsidRPr="14EBA5DC">
              <w:rPr>
                <w:b/>
                <w:bCs/>
              </w:rPr>
              <w:t>:</w:t>
            </w:r>
          </w:p>
          <w:p w14:paraId="41CE1720" w14:textId="30753B7A" w:rsidR="003702C9" w:rsidRDefault="00F44781" w:rsidP="001325FE">
            <w:pPr>
              <w:spacing w:line="276" w:lineRule="auto"/>
            </w:pPr>
            <w:r>
              <w:t xml:space="preserve">1. </w:t>
            </w:r>
            <w:r w:rsidR="000B51EA">
              <w:t>V prijavnem oknu stisne povezavo »Registriraj podjetje«</w:t>
            </w:r>
            <w:r w:rsidR="006159CF">
              <w:t>.</w:t>
            </w:r>
          </w:p>
          <w:p w14:paraId="7CD12719" w14:textId="1C778A1E" w:rsidR="000B51EA" w:rsidRDefault="00F44781" w:rsidP="001325FE">
            <w:pPr>
              <w:spacing w:line="276" w:lineRule="auto"/>
            </w:pPr>
            <w:r>
              <w:t xml:space="preserve">2. </w:t>
            </w:r>
            <w:r w:rsidR="000B51EA">
              <w:t>Izpolni vnosna polja »Naziv«, »Naslov«, »Poštna številka«, »E-poštni naslov« in »Geslo«</w:t>
            </w:r>
            <w:r w:rsidR="006159CF">
              <w:t>.</w:t>
            </w:r>
          </w:p>
          <w:p w14:paraId="6F3C6EA9" w14:textId="30FA6FB9" w:rsidR="000B51EA" w:rsidRDefault="00F44781" w:rsidP="001325FE">
            <w:pPr>
              <w:spacing w:line="276" w:lineRule="auto"/>
            </w:pPr>
            <w:r>
              <w:t xml:space="preserve">3. </w:t>
            </w:r>
            <w:r w:rsidR="000B51EA">
              <w:t xml:space="preserve">Označi </w:t>
            </w:r>
            <w:r w:rsidR="00880870">
              <w:t>»Strinjam se s pogoji uporabe«</w:t>
            </w:r>
            <w:r w:rsidR="006159CF">
              <w:t>.</w:t>
            </w:r>
          </w:p>
          <w:p w14:paraId="3461D779" w14:textId="129CE959" w:rsidR="00880870" w:rsidRPr="003702C9" w:rsidRDefault="00F44781" w:rsidP="001325FE">
            <w:pPr>
              <w:spacing w:line="276" w:lineRule="auto"/>
            </w:pPr>
            <w:r>
              <w:t xml:space="preserve">4. </w:t>
            </w:r>
            <w:r w:rsidR="00880870">
              <w:t>Stisne gumb »Vpis«</w:t>
            </w:r>
            <w:r w:rsidR="006159CF">
              <w:t>.</w:t>
            </w:r>
          </w:p>
        </w:tc>
      </w:tr>
      <w:tr w:rsidR="003702C9" w:rsidRPr="0078753F" w14:paraId="0E30ABDD" w14:textId="77777777" w:rsidTr="211DB254">
        <w:tc>
          <w:tcPr>
            <w:tcW w:w="9062" w:type="dxa"/>
            <w:gridSpan w:val="2"/>
            <w:shd w:val="clear" w:color="auto" w:fill="auto"/>
          </w:tcPr>
          <w:p w14:paraId="06048220" w14:textId="77777777" w:rsidR="00B7783C" w:rsidRPr="00B7783C" w:rsidRDefault="571FDDD0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179CE96D" w14:textId="28B0A658" w:rsidR="003702C9" w:rsidRDefault="00F44781" w:rsidP="001325FE">
            <w:pPr>
              <w:spacing w:line="276" w:lineRule="auto"/>
            </w:pPr>
            <w:r>
              <w:t>1</w:t>
            </w:r>
            <w:r w:rsidR="006159CF">
              <w:t>a1</w:t>
            </w:r>
            <w:r>
              <w:t xml:space="preserve">. </w:t>
            </w:r>
            <w:r w:rsidR="006159CF">
              <w:t>Uporabnik ne more stisniti na povezavo »Registriraj podjetje« zaradi napake.</w:t>
            </w:r>
          </w:p>
          <w:p w14:paraId="5347FFAD" w14:textId="716A4051" w:rsidR="006159CF" w:rsidRDefault="006159CF" w:rsidP="001325FE">
            <w:pPr>
              <w:spacing w:line="276" w:lineRule="auto"/>
            </w:pPr>
            <w:r>
              <w:t xml:space="preserve">1a2. </w:t>
            </w:r>
            <w:r>
              <w:t xml:space="preserve">Uporabnik osveži stran in poskusi znova. </w:t>
            </w:r>
          </w:p>
          <w:p w14:paraId="2BA611E2" w14:textId="77777777" w:rsidR="006159CF" w:rsidRDefault="006159CF" w:rsidP="001325FE">
            <w:pPr>
              <w:spacing w:line="276" w:lineRule="auto"/>
            </w:pPr>
            <w:r>
              <w:t>1</w:t>
            </w:r>
            <w:r>
              <w:t xml:space="preserve">a3. Po osvežitvi </w:t>
            </w:r>
            <w:r>
              <w:t>poskusi znova</w:t>
            </w:r>
            <w:r>
              <w:t>.</w:t>
            </w:r>
          </w:p>
          <w:p w14:paraId="38C3966B" w14:textId="7AD28142" w:rsidR="00455704" w:rsidRDefault="00455704" w:rsidP="001325FE">
            <w:pPr>
              <w:spacing w:line="276" w:lineRule="auto"/>
            </w:pPr>
            <w:r>
              <w:t xml:space="preserve">4a1. </w:t>
            </w:r>
            <w:r>
              <w:t xml:space="preserve">Uporabnik ne more </w:t>
            </w:r>
            <w:r>
              <w:t>stisniti</w:t>
            </w:r>
            <w:r>
              <w:t xml:space="preserve"> na </w:t>
            </w:r>
            <w:r>
              <w:t>gumb</w:t>
            </w:r>
            <w:r>
              <w:t xml:space="preserve"> “</w:t>
            </w:r>
            <w:r>
              <w:t>Vpis</w:t>
            </w:r>
            <w:r>
              <w:t xml:space="preserve">” zaradi napake. </w:t>
            </w:r>
          </w:p>
          <w:p w14:paraId="1D89EE6C" w14:textId="78B5CC44" w:rsidR="00455704" w:rsidRDefault="00455704" w:rsidP="001325FE">
            <w:pPr>
              <w:spacing w:line="276" w:lineRule="auto"/>
            </w:pPr>
            <w:r>
              <w:t>4</w:t>
            </w:r>
            <w:r>
              <w:t xml:space="preserve">a2. Uporabnik osveži stran in poskusi znova. </w:t>
            </w:r>
          </w:p>
          <w:p w14:paraId="3CF2D8B6" w14:textId="797B93C2" w:rsidR="00455704" w:rsidRPr="003702C9" w:rsidRDefault="00455704" w:rsidP="001325FE">
            <w:pPr>
              <w:spacing w:line="276" w:lineRule="auto"/>
            </w:pPr>
            <w:r>
              <w:t>4</w:t>
            </w:r>
            <w:r>
              <w:t>a3. Po osvežitvi</w:t>
            </w:r>
            <w:r>
              <w:t xml:space="preserve"> poskusi znova</w:t>
            </w:r>
            <w:r>
              <w:t>.</w:t>
            </w:r>
          </w:p>
        </w:tc>
      </w:tr>
      <w:tr w:rsidR="00536E11" w:rsidRPr="0078753F" w14:paraId="205AB4EF" w14:textId="77777777" w:rsidTr="211DB254">
        <w:tc>
          <w:tcPr>
            <w:tcW w:w="9062" w:type="dxa"/>
            <w:gridSpan w:val="2"/>
            <w:shd w:val="clear" w:color="auto" w:fill="auto"/>
          </w:tcPr>
          <w:p w14:paraId="05F98DAA" w14:textId="77777777" w:rsidR="00536E11" w:rsidRDefault="6031BA17" w:rsidP="001325FE">
            <w:pPr>
              <w:spacing w:line="276" w:lineRule="auto"/>
              <w:rPr>
                <w:b/>
                <w:bCs/>
              </w:rPr>
            </w:pPr>
            <w:r w:rsidRPr="14EBA5DC">
              <w:rPr>
                <w:b/>
                <w:bCs/>
              </w:rPr>
              <w:t>Izjeme:</w:t>
            </w:r>
          </w:p>
          <w:p w14:paraId="53C6AF49" w14:textId="3465CC72" w:rsidR="009A2A94" w:rsidRPr="009A2A94" w:rsidRDefault="009A2A94" w:rsidP="001325FE">
            <w:pPr>
              <w:spacing w:line="276" w:lineRule="auto"/>
            </w:pPr>
            <w:r>
              <w:t>3</w:t>
            </w:r>
            <w:r>
              <w:t>a1. Zaradi napake uporabnik ne more označiti »Strinjam se s pogoji uporabe«, ne glede na to kolikokrat poskusi.</w:t>
            </w:r>
          </w:p>
          <w:p w14:paraId="0FB78278" w14:textId="41EE25B1" w:rsidR="00536E11" w:rsidRPr="00B7783C" w:rsidRDefault="00AC5454" w:rsidP="001325FE">
            <w:pPr>
              <w:spacing w:line="276" w:lineRule="auto"/>
            </w:pPr>
            <w:r>
              <w:t>4a1. Zaradi napake uporabnik na mail ne dobi potrditvenega maila, ne glede na to kolikokrat registrira podjetje v aplikaciji.</w:t>
            </w:r>
          </w:p>
        </w:tc>
      </w:tr>
    </w:tbl>
    <w:p w14:paraId="62CCC46A" w14:textId="77777777" w:rsidR="001325FE" w:rsidRDefault="001325FE" w:rsidP="001325FE">
      <w:pPr>
        <w:spacing w:after="0" w:line="276" w:lineRule="auto"/>
      </w:pPr>
    </w:p>
    <w:p w14:paraId="00237B34" w14:textId="77777777" w:rsidR="00F8273C" w:rsidRDefault="00F8273C" w:rsidP="001325FE">
      <w:pPr>
        <w:pStyle w:val="Naslov1"/>
        <w:spacing w:line="276" w:lineRule="auto"/>
      </w:pPr>
      <w:r>
        <w:t>&lt;&lt; Dodajanje uporabnikov na platformo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F8273C" w:rsidRPr="0078753F" w14:paraId="5EFE9A64" w14:textId="77777777" w:rsidTr="00162096">
        <w:tc>
          <w:tcPr>
            <w:tcW w:w="6799" w:type="dxa"/>
            <w:shd w:val="clear" w:color="auto" w:fill="auto"/>
          </w:tcPr>
          <w:p w14:paraId="6C3A1743" w14:textId="77777777" w:rsidR="00F8273C" w:rsidRPr="003702C9" w:rsidRDefault="00F8273C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lastRenderedPageBreak/>
              <w:t xml:space="preserve">Primer uporabe: </w:t>
            </w:r>
            <w:r w:rsidRPr="007A4051">
              <w:rPr>
                <w:b/>
                <w:bCs/>
              </w:rPr>
              <w:t>Dodajanje uporabnikov na platformo</w:t>
            </w:r>
          </w:p>
        </w:tc>
        <w:tc>
          <w:tcPr>
            <w:tcW w:w="2263" w:type="dxa"/>
            <w:shd w:val="clear" w:color="auto" w:fill="auto"/>
          </w:tcPr>
          <w:p w14:paraId="0B9B46FA" w14:textId="0B0FCEEB" w:rsidR="00F8273C" w:rsidRPr="003702C9" w:rsidRDefault="00F8273C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2</w:t>
            </w:r>
          </w:p>
        </w:tc>
      </w:tr>
      <w:tr w:rsidR="00F8273C" w:rsidRPr="0078753F" w14:paraId="0B1E5AC4" w14:textId="77777777" w:rsidTr="00162096">
        <w:tc>
          <w:tcPr>
            <w:tcW w:w="9062" w:type="dxa"/>
            <w:gridSpan w:val="2"/>
            <w:shd w:val="clear" w:color="auto" w:fill="auto"/>
          </w:tcPr>
          <w:p w14:paraId="6875E9A8" w14:textId="77777777" w:rsidR="00F8273C" w:rsidRPr="003702C9" w:rsidRDefault="00F8273C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0E91D17D" w14:textId="77777777" w:rsidR="00F8273C" w:rsidRPr="003702C9" w:rsidRDefault="00F8273C" w:rsidP="001325FE">
            <w:pPr>
              <w:spacing w:line="276" w:lineRule="auto"/>
            </w:pPr>
            <w:r>
              <w:t>Administrator lahko na platformo doda uporabnike iz prej pripravljenega seznama, ter jim določi vlogo.</w:t>
            </w:r>
          </w:p>
        </w:tc>
      </w:tr>
      <w:tr w:rsidR="00F8273C" w:rsidRPr="0078753F" w14:paraId="742EABFD" w14:textId="77777777" w:rsidTr="00162096">
        <w:tc>
          <w:tcPr>
            <w:tcW w:w="9062" w:type="dxa"/>
            <w:gridSpan w:val="2"/>
            <w:shd w:val="clear" w:color="auto" w:fill="auto"/>
          </w:tcPr>
          <w:p w14:paraId="268CC714" w14:textId="77777777" w:rsidR="00F8273C" w:rsidRPr="003702C9" w:rsidRDefault="00F8273C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01BE14C0" w14:textId="77777777" w:rsidR="00F8273C" w:rsidRPr="00473EEF" w:rsidRDefault="00F8273C" w:rsidP="001325FE">
            <w:pPr>
              <w:spacing w:line="276" w:lineRule="auto"/>
            </w:pPr>
            <w:r>
              <w:t>Administrator</w:t>
            </w:r>
          </w:p>
        </w:tc>
      </w:tr>
      <w:tr w:rsidR="00F8273C" w:rsidRPr="0078753F" w14:paraId="5A9F8743" w14:textId="77777777" w:rsidTr="00162096">
        <w:tc>
          <w:tcPr>
            <w:tcW w:w="9062" w:type="dxa"/>
            <w:gridSpan w:val="2"/>
            <w:shd w:val="clear" w:color="auto" w:fill="auto"/>
          </w:tcPr>
          <w:p w14:paraId="3D89097D" w14:textId="77777777" w:rsidR="00F8273C" w:rsidRPr="003702C9" w:rsidRDefault="00F8273C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4D3DE5A3" w14:textId="77777777" w:rsidR="00F8273C" w:rsidRPr="003702C9" w:rsidRDefault="00F8273C" w:rsidP="001325FE">
            <w:pPr>
              <w:spacing w:line="276" w:lineRule="auto"/>
            </w:pPr>
            <w:r>
              <w:t>Uporabnik je že prijavljen v IS in ima seznam zaposlenih, ki naj bi bili dodani na platformo. IS mora delovati.</w:t>
            </w:r>
          </w:p>
        </w:tc>
      </w:tr>
      <w:tr w:rsidR="00F8273C" w:rsidRPr="0078753F" w14:paraId="6A231D08" w14:textId="77777777" w:rsidTr="00162096">
        <w:tc>
          <w:tcPr>
            <w:tcW w:w="9062" w:type="dxa"/>
            <w:gridSpan w:val="2"/>
            <w:shd w:val="clear" w:color="auto" w:fill="auto"/>
          </w:tcPr>
          <w:p w14:paraId="35150881" w14:textId="77777777" w:rsidR="00F8273C" w:rsidRPr="00B7783C" w:rsidRDefault="00F8273C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02F41DAD" w14:textId="77777777" w:rsidR="00F8273C" w:rsidRPr="00F25C23" w:rsidRDefault="00F8273C" w:rsidP="001325FE">
            <w:pPr>
              <w:spacing w:line="276" w:lineRule="auto"/>
            </w:pPr>
            <w:r>
              <w:t>Administrator je uspešno dodal vse zaposlene, ki so bili na seznamu, in jim določil vloge. Le-ti pa so dobili sporočilo na e-pošto o prijavi v IS.</w:t>
            </w:r>
          </w:p>
        </w:tc>
      </w:tr>
      <w:tr w:rsidR="00F8273C" w:rsidRPr="0078753F" w14:paraId="3B1DF944" w14:textId="77777777" w:rsidTr="00162096">
        <w:tc>
          <w:tcPr>
            <w:tcW w:w="9062" w:type="dxa"/>
            <w:gridSpan w:val="2"/>
            <w:shd w:val="clear" w:color="auto" w:fill="auto"/>
          </w:tcPr>
          <w:p w14:paraId="601DBC09" w14:textId="77777777" w:rsidR="00F8273C" w:rsidRPr="00E60B5D" w:rsidRDefault="00F8273C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7D7DFFFF" w14:textId="6AEE8997" w:rsidR="00F8273C" w:rsidRDefault="0087607D" w:rsidP="001325FE">
            <w:pPr>
              <w:spacing w:line="276" w:lineRule="auto"/>
            </w:pPr>
            <w:r>
              <w:t>1. Na profilu stisne gumb »Dodaj uporabnika«.</w:t>
            </w:r>
          </w:p>
          <w:p w14:paraId="5EFCE59F" w14:textId="77777777" w:rsidR="0087607D" w:rsidRDefault="0087607D" w:rsidP="001325FE">
            <w:pPr>
              <w:spacing w:line="276" w:lineRule="auto"/>
            </w:pPr>
            <w:r>
              <w:t xml:space="preserve">2. </w:t>
            </w:r>
            <w:r>
              <w:t>Izpolni vnosna polja »</w:t>
            </w:r>
            <w:r>
              <w:t>Ime in priimek</w:t>
            </w:r>
            <w:r>
              <w:t>«, »</w:t>
            </w:r>
            <w:r>
              <w:t>E-pošta</w:t>
            </w:r>
            <w:r>
              <w:t>«</w:t>
            </w:r>
            <w:r>
              <w:t xml:space="preserve"> in</w:t>
            </w:r>
            <w:r>
              <w:t xml:space="preserve"> »</w:t>
            </w:r>
            <w:r>
              <w:t>Vloga</w:t>
            </w:r>
            <w:r>
              <w:t>«.</w:t>
            </w:r>
          </w:p>
          <w:p w14:paraId="6FC386F9" w14:textId="7F621C4E" w:rsidR="0087607D" w:rsidRPr="003702C9" w:rsidRDefault="0087607D" w:rsidP="001325FE">
            <w:pPr>
              <w:spacing w:line="276" w:lineRule="auto"/>
            </w:pPr>
            <w:r>
              <w:t xml:space="preserve">3. </w:t>
            </w:r>
            <w:r w:rsidR="00632CC8">
              <w:t>Stisne gumb »Dodaj«.</w:t>
            </w:r>
          </w:p>
        </w:tc>
      </w:tr>
      <w:tr w:rsidR="00F8273C" w:rsidRPr="0078753F" w14:paraId="3ED21831" w14:textId="77777777" w:rsidTr="00162096">
        <w:tc>
          <w:tcPr>
            <w:tcW w:w="9062" w:type="dxa"/>
            <w:gridSpan w:val="2"/>
            <w:shd w:val="clear" w:color="auto" w:fill="auto"/>
          </w:tcPr>
          <w:p w14:paraId="07F07475" w14:textId="77777777" w:rsidR="00F8273C" w:rsidRPr="00B7783C" w:rsidRDefault="00F8273C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32194D42" w14:textId="325EAB8E" w:rsidR="00600BA6" w:rsidRDefault="00600BA6" w:rsidP="001325FE">
            <w:pPr>
              <w:spacing w:line="276" w:lineRule="auto"/>
            </w:pPr>
            <w:r>
              <w:t>1</w:t>
            </w:r>
            <w:r>
              <w:t>a1. Uporabnik ne more stisniti na gumb “</w:t>
            </w:r>
            <w:r>
              <w:t>Dodaj uporabnika</w:t>
            </w:r>
            <w:r>
              <w:t xml:space="preserve">” zaradi napake. </w:t>
            </w:r>
          </w:p>
          <w:p w14:paraId="0FB5B013" w14:textId="0AC9009F" w:rsidR="00600BA6" w:rsidRDefault="00600BA6" w:rsidP="001325FE">
            <w:pPr>
              <w:spacing w:line="276" w:lineRule="auto"/>
            </w:pPr>
            <w:r>
              <w:t>1</w:t>
            </w:r>
            <w:r>
              <w:t xml:space="preserve">a2. Uporabnik osveži stran in poskusi znova. </w:t>
            </w:r>
          </w:p>
          <w:p w14:paraId="6CFBE36E" w14:textId="407AFDBA" w:rsidR="00F8273C" w:rsidRDefault="00600BA6" w:rsidP="001325FE">
            <w:pPr>
              <w:spacing w:line="276" w:lineRule="auto"/>
            </w:pPr>
            <w:r>
              <w:t>1</w:t>
            </w:r>
            <w:r>
              <w:t>a3. Po osvežitvi poskusi znova.</w:t>
            </w:r>
          </w:p>
          <w:p w14:paraId="1650EF1F" w14:textId="37130CA9" w:rsidR="00600BA6" w:rsidRDefault="00600BA6" w:rsidP="001325FE">
            <w:pPr>
              <w:spacing w:line="276" w:lineRule="auto"/>
            </w:pPr>
            <w:r>
              <w:t>3</w:t>
            </w:r>
            <w:r>
              <w:t>a1. Uporabnik ne more stisniti na gumb “</w:t>
            </w:r>
            <w:r>
              <w:t>Dodaj</w:t>
            </w:r>
            <w:r>
              <w:t xml:space="preserve">” zaradi napake. </w:t>
            </w:r>
          </w:p>
          <w:p w14:paraId="39F22AFD" w14:textId="612B3A3B" w:rsidR="00600BA6" w:rsidRDefault="00600BA6" w:rsidP="001325FE">
            <w:pPr>
              <w:spacing w:line="276" w:lineRule="auto"/>
            </w:pPr>
            <w:r>
              <w:t>3</w:t>
            </w:r>
            <w:r>
              <w:t xml:space="preserve">a2. Uporabnik osveži stran in poskusi znova. </w:t>
            </w:r>
          </w:p>
          <w:p w14:paraId="2EB05C4F" w14:textId="27120E4F" w:rsidR="00600BA6" w:rsidRPr="003702C9" w:rsidRDefault="00600BA6" w:rsidP="001325FE">
            <w:pPr>
              <w:spacing w:line="276" w:lineRule="auto"/>
            </w:pPr>
            <w:r>
              <w:t>3</w:t>
            </w:r>
            <w:r>
              <w:t>a3. Po osvežitvi poskusi znova.</w:t>
            </w:r>
          </w:p>
        </w:tc>
      </w:tr>
      <w:tr w:rsidR="00F8273C" w:rsidRPr="0078753F" w14:paraId="75076E88" w14:textId="77777777" w:rsidTr="00162096">
        <w:tc>
          <w:tcPr>
            <w:tcW w:w="9062" w:type="dxa"/>
            <w:gridSpan w:val="2"/>
            <w:shd w:val="clear" w:color="auto" w:fill="auto"/>
          </w:tcPr>
          <w:p w14:paraId="1CF6F34F" w14:textId="77777777" w:rsidR="00F8273C" w:rsidRPr="00B7783C" w:rsidRDefault="00F8273C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48E0D991" w14:textId="3BC64465" w:rsidR="00F8273C" w:rsidRPr="00B7783C" w:rsidRDefault="00957F45" w:rsidP="001325FE">
            <w:pPr>
              <w:spacing w:line="276" w:lineRule="auto"/>
            </w:pPr>
            <w:r>
              <w:t xml:space="preserve">3a1. Zaradi napake administrator ne more dodati novega uporabnika, ne glede na to kolikokrat </w:t>
            </w:r>
            <w:r w:rsidR="00916869">
              <w:t>potrdi dodanega uporabnika</w:t>
            </w:r>
            <w:r>
              <w:t>.</w:t>
            </w:r>
          </w:p>
        </w:tc>
      </w:tr>
    </w:tbl>
    <w:p w14:paraId="6157CB6A" w14:textId="77777777" w:rsidR="00F8273C" w:rsidRDefault="00F8273C" w:rsidP="001325FE">
      <w:pPr>
        <w:spacing w:after="0" w:line="276" w:lineRule="auto"/>
      </w:pPr>
    </w:p>
    <w:p w14:paraId="0FA00ECC" w14:textId="2DC7550D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7A4051">
        <w:t>Prijava v platformo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202DA932" w14:textId="77777777" w:rsidTr="00451FB9">
        <w:tc>
          <w:tcPr>
            <w:tcW w:w="6799" w:type="dxa"/>
            <w:shd w:val="clear" w:color="auto" w:fill="auto"/>
          </w:tcPr>
          <w:p w14:paraId="0A64566B" w14:textId="257D6B78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7A4051" w:rsidRPr="007A4051">
              <w:rPr>
                <w:b/>
                <w:bCs/>
              </w:rPr>
              <w:t>Prijava v platformo</w:t>
            </w:r>
          </w:p>
        </w:tc>
        <w:tc>
          <w:tcPr>
            <w:tcW w:w="2263" w:type="dxa"/>
            <w:shd w:val="clear" w:color="auto" w:fill="auto"/>
          </w:tcPr>
          <w:p w14:paraId="46540416" w14:textId="22D06D87" w:rsidR="00803648" w:rsidRPr="00A03CF6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3</w:t>
            </w:r>
          </w:p>
        </w:tc>
      </w:tr>
      <w:tr w:rsidR="00803648" w:rsidRPr="0078753F" w14:paraId="01EADE55" w14:textId="77777777" w:rsidTr="00451FB9">
        <w:tc>
          <w:tcPr>
            <w:tcW w:w="9062" w:type="dxa"/>
            <w:gridSpan w:val="2"/>
            <w:shd w:val="clear" w:color="auto" w:fill="auto"/>
          </w:tcPr>
          <w:p w14:paraId="12C0978B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018261B4" w14:textId="4829D77E" w:rsidR="00803648" w:rsidRPr="003702C9" w:rsidRDefault="008D3482" w:rsidP="001325FE">
            <w:pPr>
              <w:spacing w:line="276" w:lineRule="auto"/>
            </w:pPr>
            <w:r>
              <w:t xml:space="preserve">Uporabnik se lahko na platformo prijavi </w:t>
            </w:r>
            <w:r w:rsidR="00F902CA">
              <w:t>s svojim e-poštnim naslovom in geslom.</w:t>
            </w:r>
          </w:p>
        </w:tc>
      </w:tr>
      <w:tr w:rsidR="00803648" w:rsidRPr="0078753F" w14:paraId="164422DC" w14:textId="77777777" w:rsidTr="00451FB9">
        <w:tc>
          <w:tcPr>
            <w:tcW w:w="9062" w:type="dxa"/>
            <w:gridSpan w:val="2"/>
            <w:shd w:val="clear" w:color="auto" w:fill="auto"/>
          </w:tcPr>
          <w:p w14:paraId="2A600F3D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lastRenderedPageBreak/>
              <w:t>Akterji:</w:t>
            </w:r>
          </w:p>
          <w:p w14:paraId="42356A84" w14:textId="3A3CE792" w:rsidR="00803648" w:rsidRPr="00F07BC7" w:rsidRDefault="00F07BC7" w:rsidP="001325FE">
            <w:pPr>
              <w:spacing w:line="276" w:lineRule="auto"/>
            </w:pPr>
            <w:r>
              <w:t>Zaposleni v podjetju, vodstvo podjetja</w:t>
            </w:r>
            <w:r w:rsidR="00A219B0">
              <w:t>, administrator</w:t>
            </w:r>
          </w:p>
        </w:tc>
      </w:tr>
      <w:tr w:rsidR="00803648" w:rsidRPr="0078753F" w14:paraId="53B2D0FA" w14:textId="77777777" w:rsidTr="00451FB9">
        <w:tc>
          <w:tcPr>
            <w:tcW w:w="9062" w:type="dxa"/>
            <w:gridSpan w:val="2"/>
            <w:shd w:val="clear" w:color="auto" w:fill="auto"/>
          </w:tcPr>
          <w:p w14:paraId="4EFA0612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68C7CA8F" w14:textId="12635346" w:rsidR="00803648" w:rsidRPr="003702C9" w:rsidRDefault="00407938" w:rsidP="001325FE">
            <w:pPr>
              <w:spacing w:line="276" w:lineRule="auto"/>
            </w:pPr>
            <w:r>
              <w:t xml:space="preserve">Uporabnik je </w:t>
            </w:r>
            <w:r w:rsidR="00321B48">
              <w:t>že dodan na platformo iz strani administratorja</w:t>
            </w:r>
            <w:r w:rsidR="00F902CA">
              <w:t xml:space="preserve"> ter ima določen e-poštni naslov in geslo</w:t>
            </w:r>
            <w:r w:rsidR="0012221F">
              <w:t>. IS mora delovati.</w:t>
            </w:r>
          </w:p>
        </w:tc>
      </w:tr>
      <w:tr w:rsidR="00803648" w:rsidRPr="0078753F" w14:paraId="33B63698" w14:textId="77777777" w:rsidTr="00451FB9">
        <w:tc>
          <w:tcPr>
            <w:tcW w:w="9062" w:type="dxa"/>
            <w:gridSpan w:val="2"/>
            <w:shd w:val="clear" w:color="auto" w:fill="auto"/>
          </w:tcPr>
          <w:p w14:paraId="0E07D86C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5E06534A" w14:textId="103018B7" w:rsidR="00803648" w:rsidRPr="00F25C23" w:rsidRDefault="00674BDB" w:rsidP="001325FE">
            <w:pPr>
              <w:spacing w:line="276" w:lineRule="auto"/>
            </w:pPr>
            <w:r>
              <w:t xml:space="preserve">Uporabnik je prijavljen v </w:t>
            </w:r>
            <w:r w:rsidR="00637582">
              <w:t xml:space="preserve">IS in je na začetni strani </w:t>
            </w:r>
            <w:r w:rsidR="008648E6">
              <w:t>platforme.</w:t>
            </w:r>
          </w:p>
        </w:tc>
      </w:tr>
      <w:tr w:rsidR="00803648" w:rsidRPr="0078753F" w14:paraId="23904DD5" w14:textId="77777777" w:rsidTr="00451FB9">
        <w:tc>
          <w:tcPr>
            <w:tcW w:w="9062" w:type="dxa"/>
            <w:gridSpan w:val="2"/>
            <w:shd w:val="clear" w:color="auto" w:fill="auto"/>
          </w:tcPr>
          <w:p w14:paraId="70593098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2BAF2267" w14:textId="3E02C047" w:rsidR="00803648" w:rsidRDefault="001A0111" w:rsidP="001325FE">
            <w:pPr>
              <w:spacing w:line="276" w:lineRule="auto"/>
            </w:pPr>
            <w:r>
              <w:t xml:space="preserve">1. </w:t>
            </w:r>
            <w:r>
              <w:t>V prijavnem oknu</w:t>
            </w:r>
            <w:r>
              <w:t xml:space="preserve"> izpolni vnosni polji »E-pošta« in »Geslo«.</w:t>
            </w:r>
          </w:p>
          <w:p w14:paraId="1F569EB9" w14:textId="2739A8DB" w:rsidR="009C7FC4" w:rsidRDefault="009C7FC4" w:rsidP="001325FE">
            <w:pPr>
              <w:spacing w:line="276" w:lineRule="auto"/>
            </w:pPr>
            <w:r>
              <w:t>2</w:t>
            </w:r>
            <w:r>
              <w:t>. Označi »Strinjam se s pogoji uporabe«.</w:t>
            </w:r>
          </w:p>
          <w:p w14:paraId="28AA2D15" w14:textId="063B4374" w:rsidR="001A0111" w:rsidRPr="003702C9" w:rsidRDefault="009C7FC4" w:rsidP="001325FE">
            <w:pPr>
              <w:spacing w:line="276" w:lineRule="auto"/>
            </w:pPr>
            <w:r>
              <w:t>3</w:t>
            </w:r>
            <w:r>
              <w:t>. Stisne gumb »</w:t>
            </w:r>
            <w:r w:rsidR="00D606DA">
              <w:t>Vpis</w:t>
            </w:r>
            <w:r>
              <w:t>«.</w:t>
            </w:r>
          </w:p>
        </w:tc>
      </w:tr>
      <w:tr w:rsidR="00803648" w:rsidRPr="0078753F" w14:paraId="03B0393B" w14:textId="77777777" w:rsidTr="00451FB9">
        <w:tc>
          <w:tcPr>
            <w:tcW w:w="9062" w:type="dxa"/>
            <w:gridSpan w:val="2"/>
            <w:shd w:val="clear" w:color="auto" w:fill="auto"/>
          </w:tcPr>
          <w:p w14:paraId="720697A1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1334CCC0" w14:textId="17B37A0C" w:rsidR="00392B8F" w:rsidRDefault="00392B8F" w:rsidP="001325FE">
            <w:pPr>
              <w:spacing w:line="276" w:lineRule="auto"/>
            </w:pPr>
            <w:r>
              <w:t>3</w:t>
            </w:r>
            <w:r>
              <w:t xml:space="preserve">a1. Uporabnik ne more stisniti na gumb “Vpis” zaradi napake. </w:t>
            </w:r>
          </w:p>
          <w:p w14:paraId="6B9F90F4" w14:textId="3DA31E3C" w:rsidR="00392B8F" w:rsidRDefault="00392B8F" w:rsidP="001325FE">
            <w:pPr>
              <w:spacing w:line="276" w:lineRule="auto"/>
            </w:pPr>
            <w:r>
              <w:t>3</w:t>
            </w:r>
            <w:r>
              <w:t xml:space="preserve">a2. Uporabnik osveži stran in poskusi znova. </w:t>
            </w:r>
          </w:p>
          <w:p w14:paraId="01F3DE9F" w14:textId="65FD1374" w:rsidR="00803648" w:rsidRPr="003702C9" w:rsidRDefault="00392B8F" w:rsidP="001325FE">
            <w:pPr>
              <w:spacing w:line="276" w:lineRule="auto"/>
            </w:pPr>
            <w:r>
              <w:t>3</w:t>
            </w:r>
            <w:r>
              <w:t>a3. Po osvežitvi poskusi znova.</w:t>
            </w:r>
          </w:p>
        </w:tc>
      </w:tr>
      <w:tr w:rsidR="00803648" w:rsidRPr="0078753F" w14:paraId="4461028F" w14:textId="77777777" w:rsidTr="00451FB9">
        <w:tc>
          <w:tcPr>
            <w:tcW w:w="9062" w:type="dxa"/>
            <w:gridSpan w:val="2"/>
            <w:shd w:val="clear" w:color="auto" w:fill="auto"/>
          </w:tcPr>
          <w:p w14:paraId="1A903A25" w14:textId="77777777" w:rsidR="00803648" w:rsidRDefault="00803648" w:rsidP="001325FE">
            <w:pPr>
              <w:spacing w:line="276" w:lineRule="auto"/>
              <w:rPr>
                <w:b/>
                <w:bCs/>
              </w:rPr>
            </w:pPr>
            <w:r w:rsidRPr="14EBA5DC">
              <w:rPr>
                <w:b/>
                <w:bCs/>
              </w:rPr>
              <w:t>Izjeme:</w:t>
            </w:r>
          </w:p>
          <w:p w14:paraId="372A16C5" w14:textId="5BAEA112" w:rsidR="009A2A94" w:rsidRPr="009A2A94" w:rsidRDefault="009A2A94" w:rsidP="001325FE">
            <w:pPr>
              <w:spacing w:line="276" w:lineRule="auto"/>
            </w:pPr>
            <w:r>
              <w:t>2</w:t>
            </w:r>
            <w:r>
              <w:t xml:space="preserve">a1. Zaradi napake uporabnik ne more </w:t>
            </w:r>
            <w:r>
              <w:t xml:space="preserve">označiti </w:t>
            </w:r>
            <w:r>
              <w:t xml:space="preserve">»Strinjam se s pogoji uporabe«, ne glede na to kolikokrat </w:t>
            </w:r>
            <w:r>
              <w:t>poskusi</w:t>
            </w:r>
            <w:r>
              <w:t>.</w:t>
            </w:r>
          </w:p>
          <w:p w14:paraId="2A136045" w14:textId="6D341F67" w:rsidR="00803648" w:rsidRPr="00B7783C" w:rsidRDefault="00DB1886" w:rsidP="001325FE">
            <w:pPr>
              <w:spacing w:line="276" w:lineRule="auto"/>
            </w:pPr>
            <w:r>
              <w:t>3a1. Zaradi napake uporabnik ne more priti na platformo, ne glede na to kolikokrat izpolni prijavni obrazec in ga potrdi.</w:t>
            </w:r>
          </w:p>
        </w:tc>
      </w:tr>
    </w:tbl>
    <w:p w14:paraId="4A99F6DB" w14:textId="77777777" w:rsidR="00803648" w:rsidRDefault="00803648" w:rsidP="001325FE">
      <w:pPr>
        <w:spacing w:after="0" w:line="276" w:lineRule="auto"/>
      </w:pPr>
    </w:p>
    <w:p w14:paraId="18EB413D" w14:textId="17EF11F1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013293">
        <w:t>Dodajanje domen znanja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50DCDD02" w14:textId="77777777" w:rsidTr="6708EA4B">
        <w:tc>
          <w:tcPr>
            <w:tcW w:w="6799" w:type="dxa"/>
            <w:shd w:val="clear" w:color="auto" w:fill="auto"/>
          </w:tcPr>
          <w:p w14:paraId="14328DE4" w14:textId="55563EFC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500F79" w:rsidRPr="00500F79">
              <w:rPr>
                <w:b/>
                <w:bCs/>
              </w:rPr>
              <w:t>Dodajanje domen znanja</w:t>
            </w:r>
          </w:p>
        </w:tc>
        <w:tc>
          <w:tcPr>
            <w:tcW w:w="2263" w:type="dxa"/>
            <w:shd w:val="clear" w:color="auto" w:fill="auto"/>
          </w:tcPr>
          <w:p w14:paraId="727A174D" w14:textId="632AC3BF" w:rsidR="00803648" w:rsidRPr="00A03CF6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4</w:t>
            </w:r>
          </w:p>
        </w:tc>
      </w:tr>
      <w:tr w:rsidR="00803648" w:rsidRPr="0078753F" w14:paraId="72AE8B28" w14:textId="77777777" w:rsidTr="6708EA4B">
        <w:tc>
          <w:tcPr>
            <w:tcW w:w="9062" w:type="dxa"/>
            <w:gridSpan w:val="2"/>
            <w:shd w:val="clear" w:color="auto" w:fill="auto"/>
          </w:tcPr>
          <w:p w14:paraId="44176F44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52145FDD" w14:textId="166B333D" w:rsidR="00803648" w:rsidRPr="003702C9" w:rsidRDefault="6708EA4B" w:rsidP="001325FE">
            <w:pPr>
              <w:spacing w:line="276" w:lineRule="auto"/>
            </w:pPr>
            <w:r>
              <w:t>Vodstvo podjetja lahko doda domeno znanja</w:t>
            </w:r>
            <w:r w:rsidR="00F85657">
              <w:t xml:space="preserve">, </w:t>
            </w:r>
            <w:r w:rsidR="001F0BA7">
              <w:t>npr. T</w:t>
            </w:r>
            <w:r w:rsidR="001F0BA7" w:rsidRPr="001F0BA7">
              <w:t>ržn</w:t>
            </w:r>
            <w:r w:rsidR="001F0BA7">
              <w:t>i</w:t>
            </w:r>
            <w:r w:rsidR="001F0BA7" w:rsidRPr="001F0BA7">
              <w:t xml:space="preserve"> trend</w:t>
            </w:r>
            <w:r w:rsidR="001F0BA7">
              <w:t>i</w:t>
            </w:r>
            <w:r w:rsidR="001F0BA7" w:rsidRPr="001F0BA7">
              <w:t xml:space="preserve"> in analize v industriji</w:t>
            </w:r>
            <w:r>
              <w:t>.</w:t>
            </w:r>
          </w:p>
        </w:tc>
      </w:tr>
      <w:tr w:rsidR="00803648" w:rsidRPr="0078753F" w14:paraId="20F1AE9F" w14:textId="77777777" w:rsidTr="6708EA4B">
        <w:tc>
          <w:tcPr>
            <w:tcW w:w="9062" w:type="dxa"/>
            <w:gridSpan w:val="2"/>
            <w:shd w:val="clear" w:color="auto" w:fill="auto"/>
          </w:tcPr>
          <w:p w14:paraId="2D1D709F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5D765D99" w14:textId="698CB7A6" w:rsidR="00803648" w:rsidRPr="00F07BC7" w:rsidRDefault="00F07BC7" w:rsidP="001325FE">
            <w:pPr>
              <w:spacing w:line="276" w:lineRule="auto"/>
            </w:pPr>
            <w:r>
              <w:t>Vodstvo podjetja</w:t>
            </w:r>
          </w:p>
        </w:tc>
      </w:tr>
      <w:tr w:rsidR="00803648" w:rsidRPr="0078753F" w14:paraId="7DDFAF6C" w14:textId="77777777" w:rsidTr="6708EA4B">
        <w:tc>
          <w:tcPr>
            <w:tcW w:w="9062" w:type="dxa"/>
            <w:gridSpan w:val="2"/>
            <w:shd w:val="clear" w:color="auto" w:fill="auto"/>
          </w:tcPr>
          <w:p w14:paraId="72C4BCC9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008B5F9D" w14:textId="6B699F88" w:rsidR="00803648" w:rsidRPr="003702C9" w:rsidRDefault="006B341D" w:rsidP="001325FE">
            <w:pPr>
              <w:spacing w:line="276" w:lineRule="auto"/>
            </w:pPr>
            <w:r>
              <w:t>Uporabnik je že prijavljen v IS</w:t>
            </w:r>
            <w:r>
              <w:t>. IS mora delovati.</w:t>
            </w:r>
          </w:p>
        </w:tc>
      </w:tr>
      <w:tr w:rsidR="00803648" w:rsidRPr="0078753F" w14:paraId="04430D20" w14:textId="77777777" w:rsidTr="6708EA4B">
        <w:tc>
          <w:tcPr>
            <w:tcW w:w="9062" w:type="dxa"/>
            <w:gridSpan w:val="2"/>
            <w:shd w:val="clear" w:color="auto" w:fill="auto"/>
          </w:tcPr>
          <w:p w14:paraId="0959B494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517157D3" w14:textId="60A36E61" w:rsidR="00803648" w:rsidRPr="00F25C23" w:rsidRDefault="002A71AE" w:rsidP="001325FE">
            <w:pPr>
              <w:spacing w:line="276" w:lineRule="auto"/>
            </w:pPr>
            <w:r>
              <w:t>Uporabnik je uspešno dodal domeno znanja.</w:t>
            </w:r>
            <w:r w:rsidR="00D36937">
              <w:t xml:space="preserve"> Le-ta se prikaže na profilu uporabnika.</w:t>
            </w:r>
          </w:p>
        </w:tc>
      </w:tr>
      <w:tr w:rsidR="00803648" w:rsidRPr="0078753F" w14:paraId="333A6BD4" w14:textId="77777777" w:rsidTr="6708EA4B">
        <w:tc>
          <w:tcPr>
            <w:tcW w:w="9062" w:type="dxa"/>
            <w:gridSpan w:val="2"/>
            <w:shd w:val="clear" w:color="auto" w:fill="auto"/>
          </w:tcPr>
          <w:p w14:paraId="1B5B4571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lastRenderedPageBreak/>
              <w:t>Scenarij:</w:t>
            </w:r>
          </w:p>
          <w:p w14:paraId="6140DAE3" w14:textId="52548515" w:rsidR="009815C9" w:rsidRDefault="009815C9" w:rsidP="001325FE">
            <w:pPr>
              <w:spacing w:line="276" w:lineRule="auto"/>
            </w:pPr>
            <w:r>
              <w:t xml:space="preserve">1. Na profilu stisne gumb »Dodaj </w:t>
            </w:r>
            <w:r>
              <w:t>domeno</w:t>
            </w:r>
            <w:r>
              <w:t>«.</w:t>
            </w:r>
          </w:p>
          <w:p w14:paraId="101A1720" w14:textId="6E148FB7" w:rsidR="009815C9" w:rsidRDefault="009815C9" w:rsidP="001325FE">
            <w:pPr>
              <w:spacing w:line="276" w:lineRule="auto"/>
            </w:pPr>
            <w:r>
              <w:t>2. Izpolni vnosn</w:t>
            </w:r>
            <w:r w:rsidR="008F0F63">
              <w:t>i</w:t>
            </w:r>
            <w:r>
              <w:t xml:space="preserve"> polj</w:t>
            </w:r>
            <w:r w:rsidR="008F0F63">
              <w:t>i</w:t>
            </w:r>
            <w:r>
              <w:t xml:space="preserve"> »</w:t>
            </w:r>
            <w:r w:rsidR="00D80AE0">
              <w:t>Naziv</w:t>
            </w:r>
            <w:r>
              <w:t>«</w:t>
            </w:r>
            <w:r w:rsidR="008F0F63">
              <w:t xml:space="preserve"> in</w:t>
            </w:r>
            <w:r>
              <w:t xml:space="preserve"> »</w:t>
            </w:r>
            <w:r w:rsidR="00D80AE0">
              <w:t>Opis</w:t>
            </w:r>
            <w:r>
              <w:t>«.</w:t>
            </w:r>
          </w:p>
          <w:p w14:paraId="1783B81A" w14:textId="53F5E63D" w:rsidR="00803648" w:rsidRPr="003702C9" w:rsidRDefault="009815C9" w:rsidP="001325FE">
            <w:pPr>
              <w:spacing w:line="276" w:lineRule="auto"/>
            </w:pPr>
            <w:r>
              <w:t>3. Stisne gumb »Dodaj«.</w:t>
            </w:r>
          </w:p>
        </w:tc>
      </w:tr>
      <w:tr w:rsidR="00803648" w:rsidRPr="0078753F" w14:paraId="40C8826C" w14:textId="77777777" w:rsidTr="6708EA4B">
        <w:tc>
          <w:tcPr>
            <w:tcW w:w="9062" w:type="dxa"/>
            <w:gridSpan w:val="2"/>
            <w:shd w:val="clear" w:color="auto" w:fill="auto"/>
          </w:tcPr>
          <w:p w14:paraId="63476833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418F50BB" w14:textId="569F90FC" w:rsidR="00CD2E52" w:rsidRDefault="00CD2E52" w:rsidP="001325FE">
            <w:pPr>
              <w:spacing w:line="276" w:lineRule="auto"/>
            </w:pPr>
            <w:r>
              <w:t xml:space="preserve">1a1. Uporabnik ne more stisniti na gumb “Dodaj </w:t>
            </w:r>
            <w:r>
              <w:t>domeno</w:t>
            </w:r>
            <w:r>
              <w:t xml:space="preserve">” zaradi napake. </w:t>
            </w:r>
          </w:p>
          <w:p w14:paraId="3218F8FD" w14:textId="77777777" w:rsidR="00CD2E52" w:rsidRDefault="00CD2E52" w:rsidP="001325FE">
            <w:pPr>
              <w:spacing w:line="276" w:lineRule="auto"/>
            </w:pPr>
            <w:r>
              <w:t xml:space="preserve">1a2. Uporabnik osveži stran in poskusi znova. </w:t>
            </w:r>
          </w:p>
          <w:p w14:paraId="0314E0B3" w14:textId="77777777" w:rsidR="00CD2E52" w:rsidRDefault="00CD2E52" w:rsidP="001325FE">
            <w:pPr>
              <w:spacing w:line="276" w:lineRule="auto"/>
            </w:pPr>
            <w:r>
              <w:t>1a3. Po osvežitvi poskusi znova.</w:t>
            </w:r>
          </w:p>
          <w:p w14:paraId="52FCDDE3" w14:textId="77777777" w:rsidR="00CD2E52" w:rsidRDefault="00CD2E52" w:rsidP="001325FE">
            <w:pPr>
              <w:spacing w:line="276" w:lineRule="auto"/>
            </w:pPr>
            <w:r>
              <w:t xml:space="preserve">3a1. Uporabnik ne more stisniti na gumb “Dodaj” zaradi napake. </w:t>
            </w:r>
          </w:p>
          <w:p w14:paraId="49D92369" w14:textId="77777777" w:rsidR="00CD2E52" w:rsidRDefault="00CD2E52" w:rsidP="001325FE">
            <w:pPr>
              <w:spacing w:line="276" w:lineRule="auto"/>
            </w:pPr>
            <w:r>
              <w:t xml:space="preserve">3a2. Uporabnik osveži stran in poskusi znova. </w:t>
            </w:r>
          </w:p>
          <w:p w14:paraId="4575519B" w14:textId="2A304ABD" w:rsidR="00803648" w:rsidRPr="003702C9" w:rsidRDefault="00CD2E52" w:rsidP="001325FE">
            <w:pPr>
              <w:spacing w:line="276" w:lineRule="auto"/>
            </w:pPr>
            <w:r>
              <w:t>3a3. Po osvežitvi poskusi znova.</w:t>
            </w:r>
          </w:p>
        </w:tc>
      </w:tr>
      <w:tr w:rsidR="00803648" w:rsidRPr="0078753F" w14:paraId="3160C4CA" w14:textId="77777777" w:rsidTr="6708EA4B">
        <w:tc>
          <w:tcPr>
            <w:tcW w:w="9062" w:type="dxa"/>
            <w:gridSpan w:val="2"/>
            <w:shd w:val="clear" w:color="auto" w:fill="auto"/>
          </w:tcPr>
          <w:p w14:paraId="67403E47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26A209DA" w14:textId="371353E5" w:rsidR="00803648" w:rsidRPr="00B7783C" w:rsidRDefault="00DD2D59" w:rsidP="001325FE">
            <w:pPr>
              <w:spacing w:line="276" w:lineRule="auto"/>
            </w:pPr>
            <w:r>
              <w:t xml:space="preserve">3a1. Zaradi napake </w:t>
            </w:r>
            <w:r>
              <w:t>uporabnik</w:t>
            </w:r>
            <w:r>
              <w:t xml:space="preserve"> ne more dodati </w:t>
            </w:r>
            <w:r>
              <w:t>nove domene</w:t>
            </w:r>
            <w:r>
              <w:t xml:space="preserve">, ne glede na to kolikokrat potrdi </w:t>
            </w:r>
            <w:r>
              <w:t>dodano domeno</w:t>
            </w:r>
            <w:r>
              <w:t>.</w:t>
            </w:r>
          </w:p>
        </w:tc>
      </w:tr>
    </w:tbl>
    <w:p w14:paraId="56F1E501" w14:textId="77777777" w:rsidR="00803648" w:rsidRDefault="00803648" w:rsidP="001325FE">
      <w:pPr>
        <w:spacing w:after="0" w:line="276" w:lineRule="auto"/>
      </w:pPr>
    </w:p>
    <w:p w14:paraId="75754794" w14:textId="6ADC5C7C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500F79">
        <w:t>Definiranje ključnih znanj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1D716830" w14:textId="77777777" w:rsidTr="6708EA4B">
        <w:tc>
          <w:tcPr>
            <w:tcW w:w="6799" w:type="dxa"/>
            <w:shd w:val="clear" w:color="auto" w:fill="auto"/>
          </w:tcPr>
          <w:p w14:paraId="2F47FB38" w14:textId="35558191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500F79" w:rsidRPr="00500F79">
              <w:rPr>
                <w:b/>
                <w:bCs/>
              </w:rPr>
              <w:t>Definiranje ključnih znanj</w:t>
            </w:r>
          </w:p>
        </w:tc>
        <w:tc>
          <w:tcPr>
            <w:tcW w:w="2263" w:type="dxa"/>
            <w:shd w:val="clear" w:color="auto" w:fill="auto"/>
          </w:tcPr>
          <w:p w14:paraId="777D4FF5" w14:textId="0C7E548E" w:rsidR="00803648" w:rsidRPr="00A03CF6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5</w:t>
            </w:r>
          </w:p>
        </w:tc>
      </w:tr>
      <w:tr w:rsidR="00803648" w:rsidRPr="0078753F" w14:paraId="31004129" w14:textId="77777777" w:rsidTr="6708EA4B">
        <w:tc>
          <w:tcPr>
            <w:tcW w:w="9062" w:type="dxa"/>
            <w:gridSpan w:val="2"/>
            <w:shd w:val="clear" w:color="auto" w:fill="auto"/>
          </w:tcPr>
          <w:p w14:paraId="22B6A86B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5467E670" w14:textId="103A5271" w:rsidR="00803648" w:rsidRPr="003702C9" w:rsidRDefault="6708EA4B" w:rsidP="001325FE">
            <w:pPr>
              <w:spacing w:line="276" w:lineRule="auto"/>
            </w:pPr>
            <w:r>
              <w:t xml:space="preserve">Vodstvo podjetja </w:t>
            </w:r>
            <w:r w:rsidR="00323655">
              <w:t>domeni doda opis ključnih znanj in kaj se pričakuje od uporabnikov pri tej specifični domeni.</w:t>
            </w:r>
          </w:p>
        </w:tc>
      </w:tr>
      <w:tr w:rsidR="00803648" w:rsidRPr="0078753F" w14:paraId="208A3354" w14:textId="77777777" w:rsidTr="6708EA4B">
        <w:tc>
          <w:tcPr>
            <w:tcW w:w="9062" w:type="dxa"/>
            <w:gridSpan w:val="2"/>
            <w:shd w:val="clear" w:color="auto" w:fill="auto"/>
          </w:tcPr>
          <w:p w14:paraId="71D0A000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6B972598" w14:textId="668001B4" w:rsidR="00803648" w:rsidRPr="00F07BC7" w:rsidRDefault="00F07BC7" w:rsidP="001325FE">
            <w:pPr>
              <w:spacing w:line="276" w:lineRule="auto"/>
            </w:pPr>
            <w:r>
              <w:t>Vodstvo podjetja</w:t>
            </w:r>
          </w:p>
        </w:tc>
      </w:tr>
      <w:tr w:rsidR="00803648" w:rsidRPr="0078753F" w14:paraId="13F9D1F7" w14:textId="77777777" w:rsidTr="6708EA4B">
        <w:tc>
          <w:tcPr>
            <w:tcW w:w="9062" w:type="dxa"/>
            <w:gridSpan w:val="2"/>
            <w:shd w:val="clear" w:color="auto" w:fill="auto"/>
          </w:tcPr>
          <w:p w14:paraId="70DFE1C6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57E554FA" w14:textId="2D9BAE14" w:rsidR="00803648" w:rsidRPr="003702C9" w:rsidRDefault="00EF53C0" w:rsidP="001325FE">
            <w:pPr>
              <w:spacing w:line="276" w:lineRule="auto"/>
            </w:pPr>
            <w:r>
              <w:t>Uporabnik je že prijavljen v IS</w:t>
            </w:r>
            <w:r>
              <w:t xml:space="preserve"> ter je že ustvaril domeno znanja</w:t>
            </w:r>
            <w:r>
              <w:t>. IS mora delovati.</w:t>
            </w:r>
          </w:p>
        </w:tc>
      </w:tr>
      <w:tr w:rsidR="00803648" w:rsidRPr="0078753F" w14:paraId="24C223AE" w14:textId="77777777" w:rsidTr="6708EA4B">
        <w:tc>
          <w:tcPr>
            <w:tcW w:w="9062" w:type="dxa"/>
            <w:gridSpan w:val="2"/>
            <w:shd w:val="clear" w:color="auto" w:fill="auto"/>
          </w:tcPr>
          <w:p w14:paraId="71F8ADB8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6C2D6680" w14:textId="3011EF4F" w:rsidR="00803648" w:rsidRPr="00F25C23" w:rsidRDefault="00541F92" w:rsidP="001325FE">
            <w:pPr>
              <w:spacing w:line="276" w:lineRule="auto"/>
            </w:pPr>
            <w:r>
              <w:t>Na strani domene znanja se v delu »Ključna znanja« izpiše opis ključnih znanj in pričakovanj od drugih uporabnikov.</w:t>
            </w:r>
          </w:p>
        </w:tc>
      </w:tr>
      <w:tr w:rsidR="00803648" w:rsidRPr="0078753F" w14:paraId="6676D148" w14:textId="77777777" w:rsidTr="6708EA4B">
        <w:tc>
          <w:tcPr>
            <w:tcW w:w="9062" w:type="dxa"/>
            <w:gridSpan w:val="2"/>
            <w:shd w:val="clear" w:color="auto" w:fill="auto"/>
          </w:tcPr>
          <w:p w14:paraId="46DF8255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4F264C35" w14:textId="2971551D" w:rsidR="00A66C95" w:rsidRDefault="00A66C95" w:rsidP="001325FE">
            <w:pPr>
              <w:spacing w:line="276" w:lineRule="auto"/>
            </w:pPr>
            <w:r>
              <w:t xml:space="preserve">1. </w:t>
            </w:r>
            <w:r>
              <w:t>Izbere domeno znanja.</w:t>
            </w:r>
          </w:p>
          <w:p w14:paraId="0B466FB7" w14:textId="5323EFDC" w:rsidR="00A66C95" w:rsidRDefault="00A66C95" w:rsidP="001325FE">
            <w:pPr>
              <w:spacing w:line="276" w:lineRule="auto"/>
            </w:pPr>
            <w:r>
              <w:t xml:space="preserve">2. </w:t>
            </w:r>
            <w:r>
              <w:t>V delu »Ključna znanja« dopolni</w:t>
            </w:r>
            <w:r>
              <w:t xml:space="preserve"> vnosn</w:t>
            </w:r>
            <w:r>
              <w:t>o</w:t>
            </w:r>
            <w:r>
              <w:t xml:space="preserve"> polj</w:t>
            </w:r>
            <w:r>
              <w:t>e</w:t>
            </w:r>
            <w:r>
              <w:t xml:space="preserve"> »</w:t>
            </w:r>
            <w:r>
              <w:t>Opis ključnih znanj</w:t>
            </w:r>
            <w:r>
              <w:t>«.</w:t>
            </w:r>
          </w:p>
          <w:p w14:paraId="0797D298" w14:textId="663EE25F" w:rsidR="00803648" w:rsidRPr="003702C9" w:rsidRDefault="00A66C95" w:rsidP="001325FE">
            <w:pPr>
              <w:spacing w:line="276" w:lineRule="auto"/>
            </w:pPr>
            <w:r>
              <w:t>3. Stisne gumb »</w:t>
            </w:r>
            <w:r w:rsidR="00DB6246">
              <w:t>Potrdi</w:t>
            </w:r>
            <w:r>
              <w:t>«.</w:t>
            </w:r>
          </w:p>
        </w:tc>
      </w:tr>
      <w:tr w:rsidR="00803648" w:rsidRPr="0078753F" w14:paraId="40F4C537" w14:textId="77777777" w:rsidTr="6708EA4B">
        <w:tc>
          <w:tcPr>
            <w:tcW w:w="9062" w:type="dxa"/>
            <w:gridSpan w:val="2"/>
            <w:shd w:val="clear" w:color="auto" w:fill="auto"/>
          </w:tcPr>
          <w:p w14:paraId="6083DDA0" w14:textId="6E300AC9" w:rsidR="00D90FF4" w:rsidRPr="00A12C7C" w:rsidRDefault="00803648" w:rsidP="001325FE">
            <w:pPr>
              <w:spacing w:line="276" w:lineRule="auto"/>
              <w:rPr>
                <w:b/>
                <w:bCs/>
              </w:rPr>
            </w:pPr>
            <w:r w:rsidRPr="14EBA5DC">
              <w:rPr>
                <w:b/>
                <w:bCs/>
              </w:rPr>
              <w:lastRenderedPageBreak/>
              <w:t>Alternativni tokovi:</w:t>
            </w:r>
          </w:p>
          <w:p w14:paraId="126BCD8D" w14:textId="08769DF7" w:rsidR="00D90FF4" w:rsidRDefault="00D90FF4" w:rsidP="001325FE">
            <w:pPr>
              <w:spacing w:line="276" w:lineRule="auto"/>
            </w:pPr>
            <w:r>
              <w:t>3</w:t>
            </w:r>
            <w:r>
              <w:t>a1. Uporabnik ne more stisniti na gumb “</w:t>
            </w:r>
            <w:r>
              <w:t>Potrdi</w:t>
            </w:r>
            <w:r>
              <w:t xml:space="preserve">” zaradi napake. </w:t>
            </w:r>
          </w:p>
          <w:p w14:paraId="4CB9538B" w14:textId="3761228A" w:rsidR="00D90FF4" w:rsidRDefault="00D90FF4" w:rsidP="001325FE">
            <w:pPr>
              <w:spacing w:line="276" w:lineRule="auto"/>
            </w:pPr>
            <w:r>
              <w:t>3</w:t>
            </w:r>
            <w:r>
              <w:t xml:space="preserve">a2. Uporabnik osveži stran in poskusi znova. </w:t>
            </w:r>
          </w:p>
          <w:p w14:paraId="114FE444" w14:textId="08BF1314" w:rsidR="00803648" w:rsidRPr="003702C9" w:rsidRDefault="00D90FF4" w:rsidP="001325FE">
            <w:pPr>
              <w:spacing w:line="276" w:lineRule="auto"/>
            </w:pPr>
            <w:r>
              <w:t>3</w:t>
            </w:r>
            <w:r>
              <w:t>a3. Po osvežitvi poskusi znova.</w:t>
            </w:r>
          </w:p>
        </w:tc>
      </w:tr>
      <w:tr w:rsidR="00803648" w:rsidRPr="0078753F" w14:paraId="7EA147C7" w14:textId="77777777" w:rsidTr="6708EA4B">
        <w:tc>
          <w:tcPr>
            <w:tcW w:w="9062" w:type="dxa"/>
            <w:gridSpan w:val="2"/>
            <w:shd w:val="clear" w:color="auto" w:fill="auto"/>
          </w:tcPr>
          <w:p w14:paraId="093EB7E2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6ADA798B" w14:textId="2298E861" w:rsidR="008736D1" w:rsidRDefault="008736D1" w:rsidP="001325FE">
            <w:pPr>
              <w:spacing w:line="276" w:lineRule="auto"/>
            </w:pPr>
            <w:r>
              <w:t xml:space="preserve">1a1. </w:t>
            </w:r>
            <w:r w:rsidR="00145F51">
              <w:t>Zaradi napake se domena znanja ne odpre, ko le-to izbere uporabnik.</w:t>
            </w:r>
          </w:p>
          <w:p w14:paraId="462117F7" w14:textId="23CF82D2" w:rsidR="00803648" w:rsidRPr="00B7783C" w:rsidRDefault="008736D1" w:rsidP="001325FE">
            <w:pPr>
              <w:spacing w:line="276" w:lineRule="auto"/>
            </w:pPr>
            <w:r>
              <w:t xml:space="preserve">3a1. Zaradi napake uporabnik ne more </w:t>
            </w:r>
            <w:r>
              <w:t>potrditi</w:t>
            </w:r>
            <w:r>
              <w:t xml:space="preserve"> </w:t>
            </w:r>
            <w:r>
              <w:t>dodanega opisa ključnih znanj</w:t>
            </w:r>
            <w:r>
              <w:t xml:space="preserve">, ne glede na to kolikokrat </w:t>
            </w:r>
            <w:r>
              <w:t>doda</w:t>
            </w:r>
            <w:r>
              <w:t xml:space="preserve"> </w:t>
            </w:r>
            <w:r>
              <w:t>besedilo</w:t>
            </w:r>
            <w:r>
              <w:t>.</w:t>
            </w:r>
          </w:p>
        </w:tc>
      </w:tr>
    </w:tbl>
    <w:p w14:paraId="5271DE98" w14:textId="77777777" w:rsidR="00803648" w:rsidRDefault="00803648" w:rsidP="001325FE">
      <w:pPr>
        <w:spacing w:after="0" w:line="276" w:lineRule="auto"/>
      </w:pPr>
    </w:p>
    <w:p w14:paraId="5961DF7C" w14:textId="573C9987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500F79">
        <w:t>Dodajanje, urejanje in brisanje učnih materialov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3"/>
        <w:gridCol w:w="1979"/>
      </w:tblGrid>
      <w:tr w:rsidR="00803648" w:rsidRPr="0078753F" w14:paraId="6377653A" w14:textId="77777777" w:rsidTr="6708EA4B">
        <w:tc>
          <w:tcPr>
            <w:tcW w:w="7083" w:type="dxa"/>
            <w:shd w:val="clear" w:color="auto" w:fill="auto"/>
          </w:tcPr>
          <w:p w14:paraId="1AC76DB1" w14:textId="04C8E86E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500F79" w:rsidRPr="00500F79">
              <w:rPr>
                <w:b/>
                <w:bCs/>
              </w:rPr>
              <w:t>Dodajanje, urejanje in brisanje učnih materialov</w:t>
            </w:r>
          </w:p>
        </w:tc>
        <w:tc>
          <w:tcPr>
            <w:tcW w:w="1979" w:type="dxa"/>
            <w:shd w:val="clear" w:color="auto" w:fill="auto"/>
          </w:tcPr>
          <w:p w14:paraId="6FC7EA60" w14:textId="43B1B9E5" w:rsidR="00803648" w:rsidRPr="00A03CF6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6</w:t>
            </w:r>
          </w:p>
        </w:tc>
      </w:tr>
      <w:tr w:rsidR="00803648" w:rsidRPr="0078753F" w14:paraId="42D4DF4A" w14:textId="77777777" w:rsidTr="6708EA4B">
        <w:tc>
          <w:tcPr>
            <w:tcW w:w="9062" w:type="dxa"/>
            <w:gridSpan w:val="2"/>
            <w:shd w:val="clear" w:color="auto" w:fill="auto"/>
          </w:tcPr>
          <w:p w14:paraId="767341C0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3EAE613B" w14:textId="7F8CB963" w:rsidR="00803648" w:rsidRPr="003702C9" w:rsidRDefault="6708EA4B" w:rsidP="001325FE">
            <w:pPr>
              <w:spacing w:line="276" w:lineRule="auto"/>
            </w:pPr>
            <w:r>
              <w:t>Vodstvu podjetja je omogočeno urejanje, dodajanje in brisanje učnih gradiv</w:t>
            </w:r>
            <w:r w:rsidR="002200F9">
              <w:t xml:space="preserve"> v posamezn</w:t>
            </w:r>
            <w:r w:rsidR="00792854">
              <w:t>i</w:t>
            </w:r>
            <w:r w:rsidR="002200F9">
              <w:t xml:space="preserve"> domen</w:t>
            </w:r>
            <w:r w:rsidR="00792854">
              <w:t>i</w:t>
            </w:r>
            <w:r w:rsidR="002200F9">
              <w:t xml:space="preserve"> znanja</w:t>
            </w:r>
            <w:r>
              <w:t>.</w:t>
            </w:r>
          </w:p>
        </w:tc>
      </w:tr>
      <w:tr w:rsidR="00803648" w:rsidRPr="0078753F" w14:paraId="168FEA7E" w14:textId="77777777" w:rsidTr="6708EA4B">
        <w:tc>
          <w:tcPr>
            <w:tcW w:w="9062" w:type="dxa"/>
            <w:gridSpan w:val="2"/>
            <w:shd w:val="clear" w:color="auto" w:fill="auto"/>
          </w:tcPr>
          <w:p w14:paraId="7B86DEF7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002495B5" w14:textId="57CE56BE" w:rsidR="00803648" w:rsidRPr="00F07BC7" w:rsidRDefault="00F07BC7" w:rsidP="001325FE">
            <w:pPr>
              <w:spacing w:line="276" w:lineRule="auto"/>
            </w:pPr>
            <w:r>
              <w:t>Vodstvo podjetja</w:t>
            </w:r>
          </w:p>
        </w:tc>
      </w:tr>
      <w:tr w:rsidR="00803648" w:rsidRPr="0078753F" w14:paraId="23D28D9E" w14:textId="77777777" w:rsidTr="6708EA4B">
        <w:tc>
          <w:tcPr>
            <w:tcW w:w="9062" w:type="dxa"/>
            <w:gridSpan w:val="2"/>
            <w:shd w:val="clear" w:color="auto" w:fill="auto"/>
          </w:tcPr>
          <w:p w14:paraId="2A239DEC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336E26C8" w14:textId="08B85629" w:rsidR="00803648" w:rsidRPr="003702C9" w:rsidRDefault="005D4BB0" w:rsidP="001325FE">
            <w:pPr>
              <w:spacing w:line="276" w:lineRule="auto"/>
            </w:pPr>
            <w:r>
              <w:t>Uporabnik je že prijavljen v IS ter je že ustvaril domeno znanja. IS mora delovati.</w:t>
            </w:r>
          </w:p>
        </w:tc>
      </w:tr>
      <w:tr w:rsidR="00803648" w:rsidRPr="0078753F" w14:paraId="143BA2FD" w14:textId="77777777" w:rsidTr="6708EA4B">
        <w:tc>
          <w:tcPr>
            <w:tcW w:w="9062" w:type="dxa"/>
            <w:gridSpan w:val="2"/>
            <w:shd w:val="clear" w:color="auto" w:fill="auto"/>
          </w:tcPr>
          <w:p w14:paraId="5F8F9A66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68A5ABC8" w14:textId="58405366" w:rsidR="00803648" w:rsidRDefault="00F92EED" w:rsidP="001325FE">
            <w:pPr>
              <w:spacing w:line="276" w:lineRule="auto"/>
            </w:pPr>
            <w:r>
              <w:t xml:space="preserve">Po dodajanju </w:t>
            </w:r>
            <w:r w:rsidR="004E50C9">
              <w:t xml:space="preserve">gradiva </w:t>
            </w:r>
            <w:r>
              <w:t>se n</w:t>
            </w:r>
            <w:r>
              <w:t>a strani domene znanja v delu »</w:t>
            </w:r>
            <w:r>
              <w:t>Gradivo</w:t>
            </w:r>
            <w:r>
              <w:t xml:space="preserve">« </w:t>
            </w:r>
            <w:r>
              <w:t>prikažejo datoteke/povezave do gradiva.</w:t>
            </w:r>
          </w:p>
          <w:p w14:paraId="22F38D10" w14:textId="3532934F" w:rsidR="00F92EED" w:rsidRDefault="00F92EED" w:rsidP="001325FE">
            <w:pPr>
              <w:spacing w:line="276" w:lineRule="auto"/>
            </w:pPr>
            <w:r>
              <w:t xml:space="preserve">Po urejanju </w:t>
            </w:r>
            <w:r w:rsidR="004E50C9">
              <w:t xml:space="preserve">gradiva </w:t>
            </w:r>
            <w:r>
              <w:t xml:space="preserve">se na strani domene znanja v delu »Gradivo« prikažejo </w:t>
            </w:r>
            <w:r w:rsidR="00956B48">
              <w:t xml:space="preserve">urejene </w:t>
            </w:r>
            <w:r>
              <w:t>datoteke/povezave do gradiva.</w:t>
            </w:r>
          </w:p>
          <w:p w14:paraId="23231725" w14:textId="5B8E2DF2" w:rsidR="00F92EED" w:rsidRPr="00F25C23" w:rsidRDefault="00F92EED" w:rsidP="001325FE">
            <w:pPr>
              <w:spacing w:line="276" w:lineRule="auto"/>
            </w:pPr>
            <w:r>
              <w:t xml:space="preserve">Po </w:t>
            </w:r>
            <w:r>
              <w:t>izbrisu</w:t>
            </w:r>
            <w:r>
              <w:t xml:space="preserve"> </w:t>
            </w:r>
            <w:r w:rsidR="004E50C9">
              <w:t xml:space="preserve">gradiva </w:t>
            </w:r>
            <w:r>
              <w:t>se na strani domene znanja</w:t>
            </w:r>
            <w:r w:rsidR="004E50C9">
              <w:t xml:space="preserve"> le-to odstrani iz dela »Gradivo«, prikaže pa se sporočilo »Uspešno ste izbrisali 'Naziv gradiva'«.</w:t>
            </w:r>
          </w:p>
        </w:tc>
      </w:tr>
      <w:tr w:rsidR="00803648" w:rsidRPr="0078753F" w14:paraId="3B59BDBA" w14:textId="77777777" w:rsidTr="6708EA4B">
        <w:tc>
          <w:tcPr>
            <w:tcW w:w="9062" w:type="dxa"/>
            <w:gridSpan w:val="2"/>
            <w:shd w:val="clear" w:color="auto" w:fill="auto"/>
          </w:tcPr>
          <w:p w14:paraId="122044A4" w14:textId="2D7F93DB" w:rsidR="00865C60" w:rsidRDefault="00803648" w:rsidP="001325FE">
            <w:pPr>
              <w:spacing w:line="276" w:lineRule="auto"/>
              <w:rPr>
                <w:b/>
                <w:bCs/>
              </w:rPr>
            </w:pPr>
            <w:r w:rsidRPr="14EBA5DC">
              <w:rPr>
                <w:b/>
                <w:bCs/>
              </w:rPr>
              <w:t>Scenarij:</w:t>
            </w:r>
          </w:p>
          <w:p w14:paraId="3DF0C676" w14:textId="77777777" w:rsidR="00865C60" w:rsidRDefault="00865C60" w:rsidP="001325FE">
            <w:pPr>
              <w:spacing w:line="276" w:lineRule="auto"/>
            </w:pPr>
            <w:r>
              <w:t>1. Izbere domeno znanja.</w:t>
            </w:r>
          </w:p>
          <w:p w14:paraId="58FA726F" w14:textId="3F06D686" w:rsidR="00865C60" w:rsidRDefault="00865C60" w:rsidP="001325FE">
            <w:pPr>
              <w:spacing w:line="276" w:lineRule="auto"/>
            </w:pPr>
            <w:r>
              <w:t>2. V delu »</w:t>
            </w:r>
            <w:r>
              <w:t>Gradivo</w:t>
            </w:r>
            <w:r>
              <w:t xml:space="preserve">« </w:t>
            </w:r>
            <w:r>
              <w:t>stisne gumb »Dodaj gradivo«.</w:t>
            </w:r>
          </w:p>
          <w:p w14:paraId="08EA53F9" w14:textId="0C70587E" w:rsidR="00865C60" w:rsidRDefault="00865C60" w:rsidP="001325FE">
            <w:pPr>
              <w:spacing w:line="276" w:lineRule="auto"/>
            </w:pPr>
            <w:r>
              <w:t>3. Izbere datoteko ali povezavo do gradiva.</w:t>
            </w:r>
          </w:p>
          <w:p w14:paraId="31A9E0E8" w14:textId="04C2CA39" w:rsidR="00865C60" w:rsidRDefault="00684180" w:rsidP="001325FE">
            <w:pPr>
              <w:spacing w:line="276" w:lineRule="auto"/>
            </w:pPr>
            <w:r>
              <w:t>4</w:t>
            </w:r>
            <w:r w:rsidR="00865C60">
              <w:t>. Stisne gumb »</w:t>
            </w:r>
            <w:r w:rsidR="00865C60">
              <w:t>Dodaj</w:t>
            </w:r>
            <w:r w:rsidR="00865C60">
              <w:t>«.</w:t>
            </w:r>
          </w:p>
          <w:p w14:paraId="520009AC" w14:textId="50C4EDC8" w:rsidR="00803648" w:rsidRDefault="00684180" w:rsidP="001325FE">
            <w:pPr>
              <w:spacing w:line="276" w:lineRule="auto"/>
            </w:pPr>
            <w:r>
              <w:t>5</w:t>
            </w:r>
            <w:r w:rsidR="6708EA4B">
              <w:t xml:space="preserve">. </w:t>
            </w:r>
            <w:r>
              <w:t>Stisne gumb</w:t>
            </w:r>
            <w:r w:rsidR="6708EA4B">
              <w:t xml:space="preserve"> </w:t>
            </w:r>
            <w:r>
              <w:t>»Uredi«.</w:t>
            </w:r>
          </w:p>
          <w:p w14:paraId="20090BA8" w14:textId="3FD4ADF8" w:rsidR="00803648" w:rsidRDefault="00684180" w:rsidP="001325FE">
            <w:pPr>
              <w:spacing w:line="276" w:lineRule="auto"/>
            </w:pPr>
            <w:r>
              <w:t>6. Spremeni »Naziv gradiva«.</w:t>
            </w:r>
          </w:p>
          <w:p w14:paraId="48438230" w14:textId="694E8B0A" w:rsidR="00322571" w:rsidRDefault="00322571" w:rsidP="001325FE">
            <w:pPr>
              <w:spacing w:line="276" w:lineRule="auto"/>
            </w:pPr>
            <w:r>
              <w:lastRenderedPageBreak/>
              <w:t>7. Stisne gumb »Potrdi«.</w:t>
            </w:r>
          </w:p>
          <w:p w14:paraId="45DFF228" w14:textId="742B2537" w:rsidR="00684180" w:rsidRPr="003702C9" w:rsidRDefault="00322571" w:rsidP="001325FE">
            <w:pPr>
              <w:spacing w:line="276" w:lineRule="auto"/>
            </w:pPr>
            <w:r>
              <w:t>8</w:t>
            </w:r>
            <w:r w:rsidR="00684180">
              <w:t>. Stisne gumb »Izbriši«.</w:t>
            </w:r>
          </w:p>
        </w:tc>
      </w:tr>
      <w:tr w:rsidR="00803648" w:rsidRPr="0078753F" w14:paraId="7A99D2F5" w14:textId="77777777" w:rsidTr="6708EA4B">
        <w:tc>
          <w:tcPr>
            <w:tcW w:w="9062" w:type="dxa"/>
            <w:gridSpan w:val="2"/>
            <w:shd w:val="clear" w:color="auto" w:fill="auto"/>
          </w:tcPr>
          <w:p w14:paraId="7CD05033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lastRenderedPageBreak/>
              <w:t>Alternativni tokovi:</w:t>
            </w:r>
          </w:p>
          <w:p w14:paraId="3B338231" w14:textId="570110FF" w:rsidR="007F74BB" w:rsidRDefault="007F74BB" w:rsidP="001325FE">
            <w:pPr>
              <w:spacing w:line="276" w:lineRule="auto"/>
            </w:pPr>
            <w:r>
              <w:t>2</w:t>
            </w:r>
            <w:r>
              <w:t>a1. Uporabnik ne more stisniti na gumb “</w:t>
            </w:r>
            <w:r>
              <w:t>Dodaj gradivo</w:t>
            </w:r>
            <w:r>
              <w:t xml:space="preserve">” zaradi napake. </w:t>
            </w:r>
          </w:p>
          <w:p w14:paraId="42165623" w14:textId="0289DD78" w:rsidR="007F74BB" w:rsidRDefault="007F74BB" w:rsidP="001325FE">
            <w:pPr>
              <w:spacing w:line="276" w:lineRule="auto"/>
            </w:pPr>
            <w:r>
              <w:t>2</w:t>
            </w:r>
            <w:r>
              <w:t xml:space="preserve">a2. Uporabnik osveži stran in poskusi znova. </w:t>
            </w:r>
          </w:p>
          <w:p w14:paraId="1A2FF44E" w14:textId="77777777" w:rsidR="00803648" w:rsidRDefault="007F74BB" w:rsidP="001325FE">
            <w:pPr>
              <w:spacing w:line="276" w:lineRule="auto"/>
            </w:pPr>
            <w:r>
              <w:t>2</w:t>
            </w:r>
            <w:r>
              <w:t>a3. Po osvežitvi poskusi znova.</w:t>
            </w:r>
          </w:p>
          <w:p w14:paraId="3CBC11DA" w14:textId="140EBD99" w:rsidR="007F74BB" w:rsidRDefault="007F74BB" w:rsidP="001325FE">
            <w:pPr>
              <w:spacing w:line="276" w:lineRule="auto"/>
            </w:pPr>
            <w:r>
              <w:t>4</w:t>
            </w:r>
            <w:r>
              <w:t>a1. Uporabnik ne more stisniti na gumb “</w:t>
            </w:r>
            <w:r>
              <w:t>Dodaj</w:t>
            </w:r>
            <w:r>
              <w:t xml:space="preserve">” zaradi napake. </w:t>
            </w:r>
          </w:p>
          <w:p w14:paraId="1605B6E8" w14:textId="7B7E8E83" w:rsidR="007F74BB" w:rsidRDefault="007F74BB" w:rsidP="001325FE">
            <w:pPr>
              <w:spacing w:line="276" w:lineRule="auto"/>
            </w:pPr>
            <w:r>
              <w:t>4</w:t>
            </w:r>
            <w:r>
              <w:t xml:space="preserve">a2. Uporabnik osveži stran in poskusi znova. </w:t>
            </w:r>
          </w:p>
          <w:p w14:paraId="372C1B1B" w14:textId="23C08846" w:rsidR="007F74BB" w:rsidRDefault="007F74BB" w:rsidP="001325FE">
            <w:pPr>
              <w:spacing w:line="276" w:lineRule="auto"/>
            </w:pPr>
            <w:r>
              <w:t>4</w:t>
            </w:r>
            <w:r>
              <w:t>a3. Po osvežitvi poskusi znova.</w:t>
            </w:r>
          </w:p>
          <w:p w14:paraId="3218B5C6" w14:textId="58697078" w:rsidR="007F74BB" w:rsidRDefault="007F74BB" w:rsidP="001325FE">
            <w:pPr>
              <w:spacing w:line="276" w:lineRule="auto"/>
            </w:pPr>
            <w:r>
              <w:t>5</w:t>
            </w:r>
            <w:r>
              <w:t>a1. Uporabnik ne more stisniti na gumb “</w:t>
            </w:r>
            <w:r>
              <w:t>Uredi</w:t>
            </w:r>
            <w:r>
              <w:t xml:space="preserve">” zaradi napake. </w:t>
            </w:r>
          </w:p>
          <w:p w14:paraId="79023409" w14:textId="5BE63F4E" w:rsidR="007F74BB" w:rsidRDefault="007F74BB" w:rsidP="001325FE">
            <w:pPr>
              <w:spacing w:line="276" w:lineRule="auto"/>
            </w:pPr>
            <w:r>
              <w:t>5</w:t>
            </w:r>
            <w:r>
              <w:t xml:space="preserve">a2. Uporabnik osveži stran in poskusi znova. </w:t>
            </w:r>
          </w:p>
          <w:p w14:paraId="334188DE" w14:textId="77777777" w:rsidR="007F74BB" w:rsidRDefault="007F74BB" w:rsidP="001325FE">
            <w:pPr>
              <w:spacing w:line="276" w:lineRule="auto"/>
            </w:pPr>
            <w:r>
              <w:t>5</w:t>
            </w:r>
            <w:r>
              <w:t>a3. Po osvežitvi poskusi znova.</w:t>
            </w:r>
          </w:p>
          <w:p w14:paraId="742C8E94" w14:textId="6B15204A" w:rsidR="007F74BB" w:rsidRDefault="007F74BB" w:rsidP="001325FE">
            <w:pPr>
              <w:spacing w:line="276" w:lineRule="auto"/>
            </w:pPr>
            <w:r>
              <w:t>7</w:t>
            </w:r>
            <w:r>
              <w:t>a1. Uporabnik ne more stisniti na gumb “</w:t>
            </w:r>
            <w:r w:rsidR="00322571">
              <w:t>Potrdi</w:t>
            </w:r>
            <w:r>
              <w:t xml:space="preserve">” zaradi napake. </w:t>
            </w:r>
          </w:p>
          <w:p w14:paraId="6C66AD1D" w14:textId="29B789D1" w:rsidR="007F74BB" w:rsidRDefault="007F74BB" w:rsidP="001325FE">
            <w:pPr>
              <w:spacing w:line="276" w:lineRule="auto"/>
            </w:pPr>
            <w:r>
              <w:t>7</w:t>
            </w:r>
            <w:r>
              <w:t xml:space="preserve">a2. Uporabnik osveži stran in poskusi znova. </w:t>
            </w:r>
          </w:p>
          <w:p w14:paraId="21466F21" w14:textId="77777777" w:rsidR="007F74BB" w:rsidRDefault="007F74BB" w:rsidP="001325FE">
            <w:pPr>
              <w:spacing w:line="276" w:lineRule="auto"/>
            </w:pPr>
            <w:r>
              <w:t>7</w:t>
            </w:r>
            <w:r>
              <w:t>a3. Po osvežitvi poskusi znova.</w:t>
            </w:r>
          </w:p>
          <w:p w14:paraId="26220E92" w14:textId="24B6EEAC" w:rsidR="00322571" w:rsidRDefault="00322571" w:rsidP="001325FE">
            <w:pPr>
              <w:spacing w:line="276" w:lineRule="auto"/>
            </w:pPr>
            <w:r>
              <w:t>8</w:t>
            </w:r>
            <w:r>
              <w:t>a1. Uporabnik ne more stisniti na gumb “</w:t>
            </w:r>
            <w:r>
              <w:t>Izbriši</w:t>
            </w:r>
            <w:r>
              <w:t xml:space="preserve">” zaradi napake. </w:t>
            </w:r>
          </w:p>
          <w:p w14:paraId="0395B8C1" w14:textId="3DC1696F" w:rsidR="00322571" w:rsidRDefault="00322571" w:rsidP="001325FE">
            <w:pPr>
              <w:spacing w:line="276" w:lineRule="auto"/>
            </w:pPr>
            <w:r>
              <w:t>8</w:t>
            </w:r>
            <w:r>
              <w:t xml:space="preserve">a2. Uporabnik osveži stran in poskusi znova. </w:t>
            </w:r>
          </w:p>
          <w:p w14:paraId="5EA1A73E" w14:textId="73EAB5EB" w:rsidR="00322571" w:rsidRPr="003702C9" w:rsidRDefault="00322571" w:rsidP="001325FE">
            <w:pPr>
              <w:spacing w:line="276" w:lineRule="auto"/>
            </w:pPr>
            <w:r>
              <w:t>8</w:t>
            </w:r>
            <w:r>
              <w:t>a3. Po osvežitvi poskusi znova.</w:t>
            </w:r>
          </w:p>
        </w:tc>
      </w:tr>
      <w:tr w:rsidR="00803648" w:rsidRPr="0078753F" w14:paraId="492AB9F7" w14:textId="77777777" w:rsidTr="6708EA4B">
        <w:tc>
          <w:tcPr>
            <w:tcW w:w="9062" w:type="dxa"/>
            <w:gridSpan w:val="2"/>
            <w:shd w:val="clear" w:color="auto" w:fill="auto"/>
          </w:tcPr>
          <w:p w14:paraId="7A3EEE3F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50F724EC" w14:textId="77777777" w:rsidR="00322571" w:rsidRDefault="00322571" w:rsidP="001325FE">
            <w:pPr>
              <w:spacing w:line="276" w:lineRule="auto"/>
            </w:pPr>
            <w:r>
              <w:t>1a1. Zaradi napake se domena znanja ne odpre, ko le-to izbere uporabnik.</w:t>
            </w:r>
          </w:p>
          <w:p w14:paraId="1D1019F0" w14:textId="1FAE8B0B" w:rsidR="00315EC6" w:rsidRDefault="00315EC6" w:rsidP="001325FE">
            <w:pPr>
              <w:spacing w:line="276" w:lineRule="auto"/>
            </w:pPr>
            <w:r>
              <w:t>4</w:t>
            </w:r>
            <w:r>
              <w:t xml:space="preserve">a1. Zaradi napake uporabnik ne more potrditi dodanega </w:t>
            </w:r>
            <w:r>
              <w:t>gradiva</w:t>
            </w:r>
            <w:r>
              <w:t xml:space="preserve">, ne glede na to kolikokrat </w:t>
            </w:r>
            <w:r>
              <w:t>le-to izbere</w:t>
            </w:r>
            <w:r>
              <w:t>.</w:t>
            </w:r>
          </w:p>
          <w:p w14:paraId="29042DC7" w14:textId="454BD778" w:rsidR="00803648" w:rsidRDefault="000417F0" w:rsidP="001325FE">
            <w:pPr>
              <w:spacing w:line="276" w:lineRule="auto"/>
            </w:pPr>
            <w:r>
              <w:t>7</w:t>
            </w:r>
            <w:r w:rsidR="00322571">
              <w:t xml:space="preserve">a1. Zaradi napake uporabnik ne more potrditi </w:t>
            </w:r>
            <w:r w:rsidR="00322571">
              <w:t>spremenjenega naziva gradiva</w:t>
            </w:r>
            <w:r w:rsidR="00322571">
              <w:t xml:space="preserve">, ne glede na to kolikokrat </w:t>
            </w:r>
            <w:r w:rsidR="00315EC6">
              <w:t>spremeni</w:t>
            </w:r>
            <w:r w:rsidR="00322571">
              <w:t xml:space="preserve"> besedilo.</w:t>
            </w:r>
          </w:p>
          <w:p w14:paraId="5B46E0CB" w14:textId="31A86A25" w:rsidR="00C3462F" w:rsidRPr="00B7783C" w:rsidRDefault="00C3462F" w:rsidP="001325FE">
            <w:pPr>
              <w:spacing w:line="276" w:lineRule="auto"/>
            </w:pPr>
            <w:r>
              <w:t>8</w:t>
            </w:r>
            <w:r>
              <w:t xml:space="preserve">a1. Zaradi napake </w:t>
            </w:r>
            <w:r>
              <w:t>se izbrisano gradivo še vedno prikaže v delu »Gradivo«</w:t>
            </w:r>
            <w:r>
              <w:t xml:space="preserve">, ne glede na to kolikokrat </w:t>
            </w:r>
            <w:r>
              <w:t>uporabnik izbriše gradivo</w:t>
            </w:r>
            <w:r>
              <w:t>.</w:t>
            </w:r>
          </w:p>
        </w:tc>
      </w:tr>
    </w:tbl>
    <w:p w14:paraId="49F1B963" w14:textId="77777777" w:rsidR="00803648" w:rsidRDefault="00803648" w:rsidP="001325FE">
      <w:pPr>
        <w:spacing w:after="0" w:line="276" w:lineRule="auto"/>
      </w:pPr>
    </w:p>
    <w:p w14:paraId="1916DEAF" w14:textId="7404737F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BD0987">
        <w:t>Vnašanje, urejanje in brisanje vprašanj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4C813DE8" w14:textId="77777777" w:rsidTr="6708EA4B">
        <w:tc>
          <w:tcPr>
            <w:tcW w:w="6799" w:type="dxa"/>
            <w:shd w:val="clear" w:color="auto" w:fill="auto"/>
          </w:tcPr>
          <w:p w14:paraId="1D69AC87" w14:textId="7A328003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BD0987" w:rsidRPr="00BD0987">
              <w:rPr>
                <w:b/>
                <w:bCs/>
              </w:rPr>
              <w:t>Vnašanje, urejanje in brisanje vprašanj</w:t>
            </w:r>
          </w:p>
        </w:tc>
        <w:tc>
          <w:tcPr>
            <w:tcW w:w="2263" w:type="dxa"/>
            <w:shd w:val="clear" w:color="auto" w:fill="auto"/>
          </w:tcPr>
          <w:p w14:paraId="7A0C7F6C" w14:textId="5E392A02" w:rsidR="00803648" w:rsidRPr="00A03CF6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7</w:t>
            </w:r>
          </w:p>
        </w:tc>
      </w:tr>
      <w:tr w:rsidR="00803648" w:rsidRPr="0078753F" w14:paraId="7603EA1E" w14:textId="77777777" w:rsidTr="6708EA4B">
        <w:tc>
          <w:tcPr>
            <w:tcW w:w="9062" w:type="dxa"/>
            <w:gridSpan w:val="2"/>
            <w:shd w:val="clear" w:color="auto" w:fill="auto"/>
          </w:tcPr>
          <w:p w14:paraId="1530C7DF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0B7080A5" w14:textId="77D7B534" w:rsidR="00803648" w:rsidRPr="003702C9" w:rsidRDefault="00792854" w:rsidP="001325FE">
            <w:pPr>
              <w:spacing w:line="276" w:lineRule="auto"/>
              <w:rPr>
                <w:rFonts w:eastAsia="Calibri" w:cs="Calibri"/>
              </w:rPr>
            </w:pPr>
            <w:r>
              <w:t xml:space="preserve">Vodstvu podjetja je omogočeno urejanje, dodajanje in brisanje </w:t>
            </w:r>
            <w:r>
              <w:t>vprašanj</w:t>
            </w:r>
            <w:r>
              <w:t xml:space="preserve"> v posamezni domeni znanja.</w:t>
            </w:r>
          </w:p>
        </w:tc>
      </w:tr>
      <w:tr w:rsidR="00803648" w:rsidRPr="0078753F" w14:paraId="57D56D82" w14:textId="77777777" w:rsidTr="6708EA4B">
        <w:tc>
          <w:tcPr>
            <w:tcW w:w="9062" w:type="dxa"/>
            <w:gridSpan w:val="2"/>
            <w:shd w:val="clear" w:color="auto" w:fill="auto"/>
          </w:tcPr>
          <w:p w14:paraId="0F39793D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lastRenderedPageBreak/>
              <w:t>Akterji:</w:t>
            </w:r>
          </w:p>
          <w:p w14:paraId="2AECC1D9" w14:textId="21E296A2" w:rsidR="00803648" w:rsidRPr="00F07BC7" w:rsidRDefault="00F07BC7" w:rsidP="001325FE">
            <w:pPr>
              <w:spacing w:line="276" w:lineRule="auto"/>
            </w:pPr>
            <w:r>
              <w:t>Vodstvo podjetja</w:t>
            </w:r>
          </w:p>
        </w:tc>
      </w:tr>
      <w:tr w:rsidR="00803648" w:rsidRPr="0078753F" w14:paraId="6563CFA2" w14:textId="77777777" w:rsidTr="6708EA4B">
        <w:tc>
          <w:tcPr>
            <w:tcW w:w="9062" w:type="dxa"/>
            <w:gridSpan w:val="2"/>
            <w:shd w:val="clear" w:color="auto" w:fill="auto"/>
          </w:tcPr>
          <w:p w14:paraId="31D6FF9A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20187596" w14:textId="783BCEE5" w:rsidR="00803648" w:rsidRPr="003702C9" w:rsidRDefault="00792854" w:rsidP="001325FE">
            <w:pPr>
              <w:spacing w:line="276" w:lineRule="auto"/>
            </w:pPr>
            <w:r>
              <w:t>Uporabnik je že prijavljen v IS ter je že ustvaril domeno znanja. IS mora delovati.</w:t>
            </w:r>
          </w:p>
        </w:tc>
      </w:tr>
      <w:tr w:rsidR="00792854" w:rsidRPr="0078753F" w14:paraId="2631FEDA" w14:textId="77777777" w:rsidTr="6708EA4B">
        <w:tc>
          <w:tcPr>
            <w:tcW w:w="9062" w:type="dxa"/>
            <w:gridSpan w:val="2"/>
            <w:shd w:val="clear" w:color="auto" w:fill="auto"/>
          </w:tcPr>
          <w:p w14:paraId="239045B2" w14:textId="77777777" w:rsidR="00792854" w:rsidRPr="00B7783C" w:rsidRDefault="00792854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70CE70EA" w14:textId="3CA4F9C6" w:rsidR="00792854" w:rsidRDefault="00792854" w:rsidP="001325FE">
            <w:pPr>
              <w:spacing w:line="276" w:lineRule="auto"/>
            </w:pPr>
            <w:r>
              <w:t xml:space="preserve">Po dodajanju </w:t>
            </w:r>
            <w:r w:rsidR="00107541">
              <w:t>vprašanja</w:t>
            </w:r>
            <w:r>
              <w:t xml:space="preserve"> se na strani domene znanja v delu »</w:t>
            </w:r>
            <w:r w:rsidR="00107541">
              <w:t>Vprašanja</w:t>
            </w:r>
            <w:r>
              <w:t xml:space="preserve">« prikažejo </w:t>
            </w:r>
            <w:r w:rsidR="0057325C">
              <w:t>vprašanja</w:t>
            </w:r>
            <w:r>
              <w:t>.</w:t>
            </w:r>
          </w:p>
          <w:p w14:paraId="3ACEA423" w14:textId="32942288" w:rsidR="00792854" w:rsidRDefault="00792854" w:rsidP="001325FE">
            <w:pPr>
              <w:spacing w:line="276" w:lineRule="auto"/>
            </w:pPr>
            <w:r>
              <w:t xml:space="preserve">Po urejanju </w:t>
            </w:r>
            <w:r w:rsidR="00107541">
              <w:t xml:space="preserve">vprašanja </w:t>
            </w:r>
            <w:r>
              <w:t>se na strani domene znanja v delu »</w:t>
            </w:r>
            <w:r w:rsidR="00107541">
              <w:t>Vprašanja</w:t>
            </w:r>
            <w:r>
              <w:t>« prikažejo urejen</w:t>
            </w:r>
            <w:r w:rsidR="0057325C">
              <w:t>a</w:t>
            </w:r>
            <w:r>
              <w:t xml:space="preserve"> </w:t>
            </w:r>
            <w:r w:rsidR="0057325C">
              <w:t>vprašanj</w:t>
            </w:r>
            <w:r>
              <w:t>.</w:t>
            </w:r>
          </w:p>
          <w:p w14:paraId="3C3A5DEC" w14:textId="693F6C02" w:rsidR="00792854" w:rsidRPr="00F25C23" w:rsidRDefault="00792854" w:rsidP="001325FE">
            <w:pPr>
              <w:spacing w:line="276" w:lineRule="auto"/>
            </w:pPr>
            <w:r>
              <w:t xml:space="preserve">Po izbrisu </w:t>
            </w:r>
            <w:r w:rsidR="00107541">
              <w:t xml:space="preserve">vprašanja </w:t>
            </w:r>
            <w:r>
              <w:t>se na strani domene znanja le-to odstrani iz dela »</w:t>
            </w:r>
            <w:r w:rsidR="00107541">
              <w:t>Vprašanja</w:t>
            </w:r>
            <w:r>
              <w:t xml:space="preserve">«, prikaže pa se sporočilo »Uspešno ste izbrisali </w:t>
            </w:r>
            <w:r w:rsidR="00107541">
              <w:t>'Vprašanje</w:t>
            </w:r>
            <w:r>
              <w:t>'«.</w:t>
            </w:r>
          </w:p>
        </w:tc>
      </w:tr>
      <w:tr w:rsidR="00792854" w:rsidRPr="0078753F" w14:paraId="36E7E1CF" w14:textId="77777777" w:rsidTr="6708EA4B">
        <w:tc>
          <w:tcPr>
            <w:tcW w:w="9062" w:type="dxa"/>
            <w:gridSpan w:val="2"/>
            <w:shd w:val="clear" w:color="auto" w:fill="auto"/>
          </w:tcPr>
          <w:p w14:paraId="39638091" w14:textId="77777777" w:rsidR="00792854" w:rsidRDefault="00792854" w:rsidP="001325FE">
            <w:pPr>
              <w:spacing w:line="276" w:lineRule="auto"/>
              <w:rPr>
                <w:b/>
                <w:bCs/>
              </w:rPr>
            </w:pPr>
            <w:r w:rsidRPr="14EBA5DC">
              <w:rPr>
                <w:b/>
                <w:bCs/>
              </w:rPr>
              <w:t>Scenarij:</w:t>
            </w:r>
          </w:p>
          <w:p w14:paraId="39480CDF" w14:textId="77777777" w:rsidR="00792854" w:rsidRDefault="00792854" w:rsidP="001325FE">
            <w:pPr>
              <w:spacing w:line="276" w:lineRule="auto"/>
            </w:pPr>
            <w:r>
              <w:t>1. Izbere domeno znanja.</w:t>
            </w:r>
          </w:p>
          <w:p w14:paraId="1C22AAD2" w14:textId="21BE21C0" w:rsidR="00792854" w:rsidRDefault="00792854" w:rsidP="001325FE">
            <w:pPr>
              <w:spacing w:line="276" w:lineRule="auto"/>
            </w:pPr>
            <w:r>
              <w:t>2. V delu »</w:t>
            </w:r>
            <w:r w:rsidR="00E663BB">
              <w:t>Vprašanja</w:t>
            </w:r>
            <w:r>
              <w:t xml:space="preserve">« stisne gumb »Dodaj </w:t>
            </w:r>
            <w:r w:rsidR="00E663BB">
              <w:t>vprašanje</w:t>
            </w:r>
            <w:r>
              <w:t>«.</w:t>
            </w:r>
          </w:p>
          <w:p w14:paraId="78FFEBAA" w14:textId="58CD2F5D" w:rsidR="00792854" w:rsidRDefault="00792854" w:rsidP="001325FE">
            <w:pPr>
              <w:spacing w:line="276" w:lineRule="auto"/>
            </w:pPr>
            <w:r>
              <w:t xml:space="preserve">3. </w:t>
            </w:r>
            <w:r w:rsidR="00E663BB">
              <w:t>Izpolni vnosn</w:t>
            </w:r>
            <w:r w:rsidR="005D1AD8">
              <w:t>o</w:t>
            </w:r>
            <w:r w:rsidR="00E663BB">
              <w:t xml:space="preserve"> polj</w:t>
            </w:r>
            <w:r w:rsidR="005D1AD8">
              <w:t>e</w:t>
            </w:r>
            <w:r w:rsidR="00E663BB">
              <w:t xml:space="preserve"> »</w:t>
            </w:r>
            <w:r w:rsidR="00E663BB">
              <w:t>Vprašanje</w:t>
            </w:r>
            <w:r w:rsidR="00E663BB">
              <w:t>«</w:t>
            </w:r>
            <w:r>
              <w:t>.</w:t>
            </w:r>
          </w:p>
          <w:p w14:paraId="0D00CD80" w14:textId="77777777" w:rsidR="00792854" w:rsidRDefault="00792854" w:rsidP="001325FE">
            <w:pPr>
              <w:spacing w:line="276" w:lineRule="auto"/>
            </w:pPr>
            <w:r>
              <w:t>4. Stisne gumb »Dodaj«.</w:t>
            </w:r>
          </w:p>
          <w:p w14:paraId="72D85AF9" w14:textId="77777777" w:rsidR="00792854" w:rsidRDefault="00792854" w:rsidP="001325FE">
            <w:pPr>
              <w:spacing w:line="276" w:lineRule="auto"/>
            </w:pPr>
            <w:r>
              <w:t>5. Stisne gumb »Uredi«.</w:t>
            </w:r>
          </w:p>
          <w:p w14:paraId="7126FA7D" w14:textId="04AB6643" w:rsidR="00792854" w:rsidRDefault="00792854" w:rsidP="001325FE">
            <w:pPr>
              <w:spacing w:line="276" w:lineRule="auto"/>
            </w:pPr>
            <w:r>
              <w:t>6. Spremeni »</w:t>
            </w:r>
            <w:r w:rsidR="002F7C28">
              <w:t>Vprašanje«</w:t>
            </w:r>
            <w:r>
              <w:t>.</w:t>
            </w:r>
          </w:p>
          <w:p w14:paraId="7F648D4F" w14:textId="77777777" w:rsidR="00792854" w:rsidRDefault="00792854" w:rsidP="001325FE">
            <w:pPr>
              <w:spacing w:line="276" w:lineRule="auto"/>
            </w:pPr>
            <w:r>
              <w:t>7. Stisne gumb »Potrdi«.</w:t>
            </w:r>
          </w:p>
          <w:p w14:paraId="21DD03CF" w14:textId="4F8E124C" w:rsidR="00792854" w:rsidRPr="003702C9" w:rsidRDefault="00792854" w:rsidP="001325FE">
            <w:pPr>
              <w:spacing w:line="276" w:lineRule="auto"/>
            </w:pPr>
            <w:r>
              <w:t>8. Stisne gumb »Izbriši«.</w:t>
            </w:r>
          </w:p>
        </w:tc>
      </w:tr>
      <w:tr w:rsidR="00792854" w:rsidRPr="0078753F" w14:paraId="68AE431F" w14:textId="77777777" w:rsidTr="6708EA4B">
        <w:tc>
          <w:tcPr>
            <w:tcW w:w="9062" w:type="dxa"/>
            <w:gridSpan w:val="2"/>
            <w:shd w:val="clear" w:color="auto" w:fill="auto"/>
          </w:tcPr>
          <w:p w14:paraId="1860DE87" w14:textId="77777777" w:rsidR="00792854" w:rsidRPr="00B7783C" w:rsidRDefault="00792854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5745B09E" w14:textId="77777777" w:rsidR="00792854" w:rsidRDefault="00792854" w:rsidP="001325FE">
            <w:pPr>
              <w:spacing w:line="276" w:lineRule="auto"/>
            </w:pPr>
            <w:r>
              <w:t xml:space="preserve">2a1. Uporabnik ne more stisniti na gumb “Dodaj gradivo” zaradi napake. </w:t>
            </w:r>
          </w:p>
          <w:p w14:paraId="2795737E" w14:textId="77777777" w:rsidR="00792854" w:rsidRDefault="00792854" w:rsidP="001325FE">
            <w:pPr>
              <w:spacing w:line="276" w:lineRule="auto"/>
            </w:pPr>
            <w:r>
              <w:t xml:space="preserve">2a2. Uporabnik osveži stran in poskusi znova. </w:t>
            </w:r>
          </w:p>
          <w:p w14:paraId="2B7C774D" w14:textId="77777777" w:rsidR="00792854" w:rsidRDefault="00792854" w:rsidP="001325FE">
            <w:pPr>
              <w:spacing w:line="276" w:lineRule="auto"/>
            </w:pPr>
            <w:r>
              <w:t>2a3. Po osvežitvi poskusi znova.</w:t>
            </w:r>
          </w:p>
          <w:p w14:paraId="60F9863C" w14:textId="77777777" w:rsidR="00792854" w:rsidRDefault="00792854" w:rsidP="001325FE">
            <w:pPr>
              <w:spacing w:line="276" w:lineRule="auto"/>
            </w:pPr>
            <w:r>
              <w:t xml:space="preserve">4a1. Uporabnik ne more stisniti na gumb “Dodaj” zaradi napake. </w:t>
            </w:r>
          </w:p>
          <w:p w14:paraId="5F9F8DA7" w14:textId="77777777" w:rsidR="00792854" w:rsidRDefault="00792854" w:rsidP="001325FE">
            <w:pPr>
              <w:spacing w:line="276" w:lineRule="auto"/>
            </w:pPr>
            <w:r>
              <w:t xml:space="preserve">4a2. Uporabnik osveži stran in poskusi znova. </w:t>
            </w:r>
          </w:p>
          <w:p w14:paraId="070A220D" w14:textId="77777777" w:rsidR="00792854" w:rsidRDefault="00792854" w:rsidP="001325FE">
            <w:pPr>
              <w:spacing w:line="276" w:lineRule="auto"/>
            </w:pPr>
            <w:r>
              <w:t>4a3. Po osvežitvi poskusi znova.</w:t>
            </w:r>
          </w:p>
          <w:p w14:paraId="2AC91328" w14:textId="77777777" w:rsidR="00792854" w:rsidRDefault="00792854" w:rsidP="001325FE">
            <w:pPr>
              <w:spacing w:line="276" w:lineRule="auto"/>
            </w:pPr>
            <w:r>
              <w:t xml:space="preserve">5a1. Uporabnik ne more stisniti na gumb “Uredi” zaradi napake. </w:t>
            </w:r>
          </w:p>
          <w:p w14:paraId="7EF0B57A" w14:textId="77777777" w:rsidR="00792854" w:rsidRDefault="00792854" w:rsidP="001325FE">
            <w:pPr>
              <w:spacing w:line="276" w:lineRule="auto"/>
            </w:pPr>
            <w:r>
              <w:t xml:space="preserve">5a2. Uporabnik osveži stran in poskusi znova. </w:t>
            </w:r>
          </w:p>
          <w:p w14:paraId="736F0240" w14:textId="77777777" w:rsidR="00792854" w:rsidRDefault="00792854" w:rsidP="001325FE">
            <w:pPr>
              <w:spacing w:line="276" w:lineRule="auto"/>
            </w:pPr>
            <w:r>
              <w:t>5a3. Po osvežitvi poskusi znova.</w:t>
            </w:r>
          </w:p>
          <w:p w14:paraId="04B6580D" w14:textId="77777777" w:rsidR="00792854" w:rsidRDefault="00792854" w:rsidP="001325FE">
            <w:pPr>
              <w:spacing w:line="276" w:lineRule="auto"/>
            </w:pPr>
            <w:r>
              <w:t xml:space="preserve">7a1. Uporabnik ne more stisniti na gumb “Potrdi” zaradi napake. </w:t>
            </w:r>
          </w:p>
          <w:p w14:paraId="625C9581" w14:textId="77777777" w:rsidR="00792854" w:rsidRDefault="00792854" w:rsidP="001325FE">
            <w:pPr>
              <w:spacing w:line="276" w:lineRule="auto"/>
            </w:pPr>
            <w:r>
              <w:t xml:space="preserve">7a2. Uporabnik osveži stran in poskusi znova. </w:t>
            </w:r>
          </w:p>
          <w:p w14:paraId="14E06B34" w14:textId="77777777" w:rsidR="00792854" w:rsidRDefault="00792854" w:rsidP="001325FE">
            <w:pPr>
              <w:spacing w:line="276" w:lineRule="auto"/>
            </w:pPr>
            <w:r>
              <w:t>7a3. Po osvežitvi poskusi znova.</w:t>
            </w:r>
          </w:p>
          <w:p w14:paraId="007D6E9B" w14:textId="77777777" w:rsidR="00792854" w:rsidRDefault="00792854" w:rsidP="001325FE">
            <w:pPr>
              <w:spacing w:line="276" w:lineRule="auto"/>
            </w:pPr>
            <w:r>
              <w:lastRenderedPageBreak/>
              <w:t xml:space="preserve">8a1. Uporabnik ne more stisniti na gumb “Izbriši” zaradi napake. </w:t>
            </w:r>
          </w:p>
          <w:p w14:paraId="6708D313" w14:textId="77777777" w:rsidR="00792854" w:rsidRDefault="00792854" w:rsidP="001325FE">
            <w:pPr>
              <w:spacing w:line="276" w:lineRule="auto"/>
            </w:pPr>
            <w:r>
              <w:t xml:space="preserve">8a2. Uporabnik osveži stran in poskusi znova. </w:t>
            </w:r>
          </w:p>
          <w:p w14:paraId="27CC6E40" w14:textId="58966488" w:rsidR="00792854" w:rsidRPr="003702C9" w:rsidRDefault="00792854" w:rsidP="001325FE">
            <w:pPr>
              <w:spacing w:line="276" w:lineRule="auto"/>
            </w:pPr>
            <w:r>
              <w:t>8a3. Po osvežitvi poskusi znova.</w:t>
            </w:r>
          </w:p>
        </w:tc>
      </w:tr>
      <w:tr w:rsidR="00792854" w:rsidRPr="0078753F" w14:paraId="7EFDD5B8" w14:textId="77777777" w:rsidTr="6708EA4B">
        <w:tc>
          <w:tcPr>
            <w:tcW w:w="9062" w:type="dxa"/>
            <w:gridSpan w:val="2"/>
            <w:shd w:val="clear" w:color="auto" w:fill="auto"/>
          </w:tcPr>
          <w:p w14:paraId="1837A586" w14:textId="77777777" w:rsidR="00792854" w:rsidRPr="00B7783C" w:rsidRDefault="00792854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lastRenderedPageBreak/>
              <w:t>Izjeme:</w:t>
            </w:r>
          </w:p>
          <w:p w14:paraId="29D5D2C8" w14:textId="77777777" w:rsidR="00792854" w:rsidRDefault="00792854" w:rsidP="001325FE">
            <w:pPr>
              <w:spacing w:line="276" w:lineRule="auto"/>
            </w:pPr>
            <w:r>
              <w:t>1a1. Zaradi napake se domena znanja ne odpre, ko le-to izbere uporabnik.</w:t>
            </w:r>
          </w:p>
          <w:p w14:paraId="0B0418FA" w14:textId="10F948FC" w:rsidR="00792854" w:rsidRDefault="00792854" w:rsidP="001325FE">
            <w:pPr>
              <w:spacing w:line="276" w:lineRule="auto"/>
            </w:pPr>
            <w:r>
              <w:t xml:space="preserve">4a1. Zaradi napake uporabnik ne more potrditi dodanega </w:t>
            </w:r>
            <w:r w:rsidR="00441F41">
              <w:t>vprašanja</w:t>
            </w:r>
            <w:r>
              <w:t>, ne glede na to kolikokrat</w:t>
            </w:r>
            <w:r w:rsidR="00441F41">
              <w:t xml:space="preserve"> le-to doda</w:t>
            </w:r>
            <w:r>
              <w:t>.</w:t>
            </w:r>
          </w:p>
          <w:p w14:paraId="373EEBE3" w14:textId="29836C63" w:rsidR="00792854" w:rsidRDefault="00792854" w:rsidP="001325FE">
            <w:pPr>
              <w:spacing w:line="276" w:lineRule="auto"/>
            </w:pPr>
            <w:r>
              <w:t xml:space="preserve">7a1. Zaradi napake uporabnik ne more potrditi spremenjenega </w:t>
            </w:r>
            <w:r w:rsidR="004F78FA">
              <w:t>vprašanja</w:t>
            </w:r>
            <w:r>
              <w:t>, ne glede na to kolikokrat spremeni besedilo.</w:t>
            </w:r>
          </w:p>
          <w:p w14:paraId="6201ED6A" w14:textId="65432A00" w:rsidR="00792854" w:rsidRPr="00B7783C" w:rsidRDefault="00792854" w:rsidP="001325FE">
            <w:pPr>
              <w:spacing w:line="276" w:lineRule="auto"/>
            </w:pPr>
            <w:r>
              <w:t xml:space="preserve">8a1. Zaradi napake se izbrisano </w:t>
            </w:r>
            <w:r w:rsidR="004B7735">
              <w:t>vprašanje</w:t>
            </w:r>
            <w:r>
              <w:t xml:space="preserve"> še vedno prikaže v delu »</w:t>
            </w:r>
            <w:r w:rsidR="004B7735">
              <w:t>Vprašanja</w:t>
            </w:r>
            <w:r>
              <w:t xml:space="preserve">«, ne glede na to kolikokrat uporabnik izbriše </w:t>
            </w:r>
            <w:r w:rsidR="004B7735">
              <w:t>vprašanje</w:t>
            </w:r>
            <w:r>
              <w:t>.</w:t>
            </w:r>
          </w:p>
        </w:tc>
      </w:tr>
    </w:tbl>
    <w:p w14:paraId="684ACFE8" w14:textId="77777777" w:rsidR="00803648" w:rsidRDefault="00803648" w:rsidP="001325FE">
      <w:pPr>
        <w:spacing w:after="0" w:line="276" w:lineRule="auto"/>
      </w:pPr>
    </w:p>
    <w:p w14:paraId="697ACA4E" w14:textId="6E0C483B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BD0987">
        <w:t>Dodajanje pravilnih in nepravilnih odgovorov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51394451" w14:textId="77777777" w:rsidTr="6708EA4B">
        <w:tc>
          <w:tcPr>
            <w:tcW w:w="6799" w:type="dxa"/>
            <w:shd w:val="clear" w:color="auto" w:fill="auto"/>
          </w:tcPr>
          <w:p w14:paraId="26AFF0E6" w14:textId="4D955176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BD0987" w:rsidRPr="00BD0987">
              <w:rPr>
                <w:b/>
                <w:bCs/>
              </w:rPr>
              <w:t>Dodajanje pravilnih in nepravilnih odgovorov</w:t>
            </w:r>
          </w:p>
        </w:tc>
        <w:tc>
          <w:tcPr>
            <w:tcW w:w="2263" w:type="dxa"/>
            <w:shd w:val="clear" w:color="auto" w:fill="auto"/>
          </w:tcPr>
          <w:p w14:paraId="46B963DF" w14:textId="6A51333D" w:rsidR="00803648" w:rsidRPr="00A03CF6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8</w:t>
            </w:r>
          </w:p>
        </w:tc>
      </w:tr>
      <w:tr w:rsidR="00803648" w:rsidRPr="0078753F" w14:paraId="246B1DC6" w14:textId="77777777" w:rsidTr="6708EA4B">
        <w:tc>
          <w:tcPr>
            <w:tcW w:w="9062" w:type="dxa"/>
            <w:gridSpan w:val="2"/>
            <w:shd w:val="clear" w:color="auto" w:fill="auto"/>
          </w:tcPr>
          <w:p w14:paraId="1CFEBD41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73AF3AAE" w14:textId="7398C800" w:rsidR="00803648" w:rsidRPr="003702C9" w:rsidRDefault="6708EA4B" w:rsidP="001325FE">
            <w:pPr>
              <w:spacing w:line="276" w:lineRule="auto"/>
            </w:pPr>
            <w:r>
              <w:t>Vodstvo ima možnost dodajanja odgovorov na ustvarjena vprašanja.</w:t>
            </w:r>
          </w:p>
        </w:tc>
      </w:tr>
      <w:tr w:rsidR="00803648" w:rsidRPr="0078753F" w14:paraId="2DBC3BE1" w14:textId="77777777" w:rsidTr="6708EA4B">
        <w:tc>
          <w:tcPr>
            <w:tcW w:w="9062" w:type="dxa"/>
            <w:gridSpan w:val="2"/>
            <w:shd w:val="clear" w:color="auto" w:fill="auto"/>
          </w:tcPr>
          <w:p w14:paraId="3C61F272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149EDE20" w14:textId="0CB99601" w:rsidR="00803648" w:rsidRPr="00F07BC7" w:rsidRDefault="00F07BC7" w:rsidP="001325FE">
            <w:pPr>
              <w:spacing w:line="276" w:lineRule="auto"/>
            </w:pPr>
            <w:r>
              <w:t>Vodstvo podjetja</w:t>
            </w:r>
          </w:p>
        </w:tc>
      </w:tr>
      <w:tr w:rsidR="00803648" w:rsidRPr="0078753F" w14:paraId="6EE382BF" w14:textId="77777777" w:rsidTr="6708EA4B">
        <w:tc>
          <w:tcPr>
            <w:tcW w:w="9062" w:type="dxa"/>
            <w:gridSpan w:val="2"/>
            <w:shd w:val="clear" w:color="auto" w:fill="auto"/>
          </w:tcPr>
          <w:p w14:paraId="295200CE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49F59F0D" w14:textId="01DAB9C7" w:rsidR="00803648" w:rsidRPr="003702C9" w:rsidRDefault="006F66AE" w:rsidP="001325FE">
            <w:pPr>
              <w:spacing w:line="276" w:lineRule="auto"/>
            </w:pPr>
            <w:r>
              <w:t>Uporabnik je že prijavljen v IS ter je že ustvaril domeno znanja</w:t>
            </w:r>
            <w:r>
              <w:t xml:space="preserve"> in vprašanje</w:t>
            </w:r>
            <w:r>
              <w:t>. IS mora delovati.</w:t>
            </w:r>
          </w:p>
        </w:tc>
      </w:tr>
      <w:tr w:rsidR="00803648" w:rsidRPr="0078753F" w14:paraId="2880D69D" w14:textId="77777777" w:rsidTr="6708EA4B">
        <w:tc>
          <w:tcPr>
            <w:tcW w:w="9062" w:type="dxa"/>
            <w:gridSpan w:val="2"/>
            <w:shd w:val="clear" w:color="auto" w:fill="auto"/>
          </w:tcPr>
          <w:p w14:paraId="7FC34091" w14:textId="77777777" w:rsidR="009A6343" w:rsidRDefault="00803648" w:rsidP="001325FE">
            <w:pPr>
              <w:spacing w:line="276" w:lineRule="auto"/>
            </w:pPr>
            <w:r w:rsidRPr="14EBA5DC">
              <w:rPr>
                <w:b/>
                <w:bCs/>
              </w:rPr>
              <w:t>Stanje sistema po PU:</w:t>
            </w:r>
          </w:p>
          <w:p w14:paraId="2AE4D9B6" w14:textId="1767AF78" w:rsidR="006F66AE" w:rsidRPr="00F25C23" w:rsidRDefault="006F66AE" w:rsidP="001325FE">
            <w:pPr>
              <w:spacing w:line="276" w:lineRule="auto"/>
            </w:pPr>
            <w:r>
              <w:t xml:space="preserve">Uporabnik je uspešno dodal </w:t>
            </w:r>
            <w:r>
              <w:t>pravilni/nepravilni odgovor</w:t>
            </w:r>
            <w:r>
              <w:t xml:space="preserve">. Le-ta se prikaže </w:t>
            </w:r>
            <w:r>
              <w:t>pod vprašanjem</w:t>
            </w:r>
            <w:r>
              <w:t>.</w:t>
            </w:r>
          </w:p>
        </w:tc>
      </w:tr>
      <w:tr w:rsidR="00803648" w:rsidRPr="0078753F" w14:paraId="0A458A45" w14:textId="77777777" w:rsidTr="6708EA4B">
        <w:tc>
          <w:tcPr>
            <w:tcW w:w="9062" w:type="dxa"/>
            <w:gridSpan w:val="2"/>
            <w:shd w:val="clear" w:color="auto" w:fill="auto"/>
          </w:tcPr>
          <w:p w14:paraId="7F2AB271" w14:textId="265D0FE9" w:rsidR="00646F47" w:rsidRPr="005811B3" w:rsidRDefault="6708EA4B" w:rsidP="001325FE">
            <w:pPr>
              <w:spacing w:line="276" w:lineRule="auto"/>
              <w:rPr>
                <w:b/>
              </w:rPr>
            </w:pPr>
            <w:r w:rsidRPr="6708EA4B">
              <w:rPr>
                <w:b/>
                <w:bCs/>
              </w:rPr>
              <w:t>Scenarij:</w:t>
            </w:r>
          </w:p>
          <w:p w14:paraId="240C9EA6" w14:textId="77777777" w:rsidR="00646F47" w:rsidRDefault="00646F47" w:rsidP="001325FE">
            <w:pPr>
              <w:spacing w:line="276" w:lineRule="auto"/>
            </w:pPr>
            <w:r>
              <w:t>1. Izbere domeno znanja.</w:t>
            </w:r>
          </w:p>
          <w:p w14:paraId="132F1B0D" w14:textId="7A29E071" w:rsidR="00646F47" w:rsidRDefault="00646F47" w:rsidP="001325FE">
            <w:pPr>
              <w:spacing w:line="276" w:lineRule="auto"/>
            </w:pPr>
            <w:r>
              <w:t xml:space="preserve">2. V delu »Vprašanja« </w:t>
            </w:r>
            <w:r>
              <w:t>izbere vprašanje</w:t>
            </w:r>
            <w:r>
              <w:t>.</w:t>
            </w:r>
          </w:p>
          <w:p w14:paraId="2C7EF2E8" w14:textId="7B94FE04" w:rsidR="00646F47" w:rsidRDefault="00646F47" w:rsidP="001325FE">
            <w:pPr>
              <w:spacing w:line="276" w:lineRule="auto"/>
            </w:pPr>
            <w:r>
              <w:t>3</w:t>
            </w:r>
            <w:r>
              <w:t>. Stisne gumb »</w:t>
            </w:r>
            <w:r>
              <w:t>Dodaj odgovor</w:t>
            </w:r>
            <w:r>
              <w:t>«.</w:t>
            </w:r>
          </w:p>
          <w:p w14:paraId="112D85E9" w14:textId="4C03DD6B" w:rsidR="00646F47" w:rsidRDefault="00646F47" w:rsidP="001325FE">
            <w:pPr>
              <w:spacing w:line="276" w:lineRule="auto"/>
            </w:pPr>
            <w:r>
              <w:t>4</w:t>
            </w:r>
            <w:r>
              <w:t>. Izpolni vnosno polje »</w:t>
            </w:r>
            <w:r>
              <w:t>Odgovor</w:t>
            </w:r>
            <w:r>
              <w:t>«.</w:t>
            </w:r>
          </w:p>
          <w:p w14:paraId="5DA04317" w14:textId="4F84217F" w:rsidR="008045BC" w:rsidRDefault="008045BC" w:rsidP="001325FE">
            <w:pPr>
              <w:spacing w:line="276" w:lineRule="auto"/>
            </w:pPr>
            <w:r>
              <w:t>5. Označi »Prav« ali »Narobe«.</w:t>
            </w:r>
          </w:p>
          <w:p w14:paraId="6E533C84" w14:textId="21B84953" w:rsidR="00646F47" w:rsidRPr="003702C9" w:rsidRDefault="008045BC" w:rsidP="001325FE">
            <w:pPr>
              <w:spacing w:line="276" w:lineRule="auto"/>
            </w:pPr>
            <w:r>
              <w:t>6</w:t>
            </w:r>
            <w:r w:rsidR="00646F47">
              <w:t>. Stisne gumb »Dodaj«.</w:t>
            </w:r>
          </w:p>
        </w:tc>
      </w:tr>
      <w:tr w:rsidR="00803648" w:rsidRPr="0078753F" w14:paraId="1D2D6F82" w14:textId="77777777" w:rsidTr="6708EA4B">
        <w:tc>
          <w:tcPr>
            <w:tcW w:w="9062" w:type="dxa"/>
            <w:gridSpan w:val="2"/>
            <w:shd w:val="clear" w:color="auto" w:fill="auto"/>
          </w:tcPr>
          <w:p w14:paraId="28D6255A" w14:textId="77777777" w:rsidR="00803648" w:rsidRDefault="6708EA4B" w:rsidP="001325FE">
            <w:pPr>
              <w:spacing w:line="276" w:lineRule="auto"/>
              <w:rPr>
                <w:b/>
                <w:bCs/>
              </w:rPr>
            </w:pPr>
            <w:r w:rsidRPr="6708EA4B">
              <w:rPr>
                <w:b/>
                <w:bCs/>
              </w:rPr>
              <w:t>Alternativni tokovi:</w:t>
            </w:r>
          </w:p>
          <w:p w14:paraId="2C7B1096" w14:textId="7F947919" w:rsidR="00994901" w:rsidRDefault="00994901" w:rsidP="001325FE">
            <w:pPr>
              <w:spacing w:line="276" w:lineRule="auto"/>
              <w:rPr>
                <w:bCs/>
              </w:rPr>
            </w:pPr>
            <w:r>
              <w:rPr>
                <w:bCs/>
              </w:rPr>
              <w:lastRenderedPageBreak/>
              <w:t>2a1. Uporabnik ne more izbrati vprašanja.</w:t>
            </w:r>
          </w:p>
          <w:p w14:paraId="651266CF" w14:textId="1F168C6E" w:rsidR="00994901" w:rsidRDefault="00994901" w:rsidP="001325FE">
            <w:pPr>
              <w:spacing w:line="276" w:lineRule="auto"/>
            </w:pPr>
            <w:r>
              <w:t>2</w:t>
            </w:r>
            <w:r>
              <w:t xml:space="preserve">a2. Uporabnik osveži stran in poskusi znova. </w:t>
            </w:r>
          </w:p>
          <w:p w14:paraId="7BDF6CBB" w14:textId="4D8D84AB" w:rsidR="00994901" w:rsidRPr="00994901" w:rsidRDefault="00994901" w:rsidP="001325FE">
            <w:pPr>
              <w:spacing w:line="276" w:lineRule="auto"/>
            </w:pPr>
            <w:r>
              <w:t>2</w:t>
            </w:r>
            <w:r>
              <w:t>a3. Po osvežitvi poskusi znova.</w:t>
            </w:r>
          </w:p>
          <w:p w14:paraId="1B35C2C3" w14:textId="0C5060B5" w:rsidR="009A47CE" w:rsidRDefault="009A47CE" w:rsidP="001325FE">
            <w:pPr>
              <w:spacing w:line="276" w:lineRule="auto"/>
            </w:pPr>
            <w:r>
              <w:t>3</w:t>
            </w:r>
            <w:r>
              <w:t xml:space="preserve">a1. Uporabnik ne more stisniti na gumb “Dodaj </w:t>
            </w:r>
            <w:r>
              <w:t>odgovor</w:t>
            </w:r>
            <w:r>
              <w:t xml:space="preserve">” zaradi napake. </w:t>
            </w:r>
          </w:p>
          <w:p w14:paraId="787D8662" w14:textId="02FA7A32" w:rsidR="009A47CE" w:rsidRDefault="009A47CE" w:rsidP="001325FE">
            <w:pPr>
              <w:spacing w:line="276" w:lineRule="auto"/>
            </w:pPr>
            <w:r>
              <w:t>3</w:t>
            </w:r>
            <w:r>
              <w:t xml:space="preserve">a2. Uporabnik osveži stran in poskusi znova. </w:t>
            </w:r>
          </w:p>
          <w:p w14:paraId="02994BC0" w14:textId="3B997AF0" w:rsidR="009A47CE" w:rsidRDefault="009A47CE" w:rsidP="001325FE">
            <w:pPr>
              <w:spacing w:line="276" w:lineRule="auto"/>
            </w:pPr>
            <w:r>
              <w:t>3</w:t>
            </w:r>
            <w:r>
              <w:t>a3. Po osvežitvi poskusi znova.</w:t>
            </w:r>
          </w:p>
          <w:p w14:paraId="59E2C451" w14:textId="52937F0F" w:rsidR="001329CF" w:rsidRDefault="001329CF" w:rsidP="001325F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5</w:t>
            </w:r>
            <w:r>
              <w:rPr>
                <w:bCs/>
              </w:rPr>
              <w:t xml:space="preserve">a1. Uporabnik ne more </w:t>
            </w:r>
            <w:r>
              <w:rPr>
                <w:bCs/>
              </w:rPr>
              <w:t>označiti »Prav« ali »Narobe«</w:t>
            </w:r>
            <w:r>
              <w:rPr>
                <w:bCs/>
              </w:rPr>
              <w:t>.</w:t>
            </w:r>
          </w:p>
          <w:p w14:paraId="6B924DBC" w14:textId="7FABE87C" w:rsidR="001329CF" w:rsidRDefault="001329CF" w:rsidP="001325FE">
            <w:pPr>
              <w:spacing w:line="276" w:lineRule="auto"/>
            </w:pPr>
            <w:r>
              <w:t>5</w:t>
            </w:r>
            <w:r>
              <w:t xml:space="preserve">a2. Uporabnik osveži stran in poskusi znova. </w:t>
            </w:r>
          </w:p>
          <w:p w14:paraId="7952004F" w14:textId="647BE2C1" w:rsidR="001329CF" w:rsidRDefault="001329CF" w:rsidP="001325FE">
            <w:pPr>
              <w:spacing w:line="276" w:lineRule="auto"/>
            </w:pPr>
            <w:r>
              <w:t>5</w:t>
            </w:r>
            <w:r>
              <w:t>a3. Po osvežitvi poskusi znova.</w:t>
            </w:r>
          </w:p>
          <w:p w14:paraId="4DFBB8D3" w14:textId="52A950F7" w:rsidR="009A47CE" w:rsidRDefault="00490655" w:rsidP="001325FE">
            <w:pPr>
              <w:spacing w:line="276" w:lineRule="auto"/>
            </w:pPr>
            <w:r>
              <w:t>6</w:t>
            </w:r>
            <w:r w:rsidR="009A47CE">
              <w:t xml:space="preserve">a1. Uporabnik ne more stisniti na gumb “Dodaj” zaradi napake. </w:t>
            </w:r>
          </w:p>
          <w:p w14:paraId="4CEE59B6" w14:textId="7D18C8A9" w:rsidR="009A47CE" w:rsidRDefault="00490655" w:rsidP="001325FE">
            <w:pPr>
              <w:spacing w:line="276" w:lineRule="auto"/>
            </w:pPr>
            <w:r>
              <w:t>6</w:t>
            </w:r>
            <w:r w:rsidR="009A47CE">
              <w:t xml:space="preserve">a2. Uporabnik osveži stran in poskusi znova. </w:t>
            </w:r>
          </w:p>
          <w:p w14:paraId="3A63AE95" w14:textId="76C75B2C" w:rsidR="00803648" w:rsidRPr="003702C9" w:rsidRDefault="00490655" w:rsidP="001325FE">
            <w:pPr>
              <w:spacing w:line="276" w:lineRule="auto"/>
            </w:pPr>
            <w:r>
              <w:t>6</w:t>
            </w:r>
            <w:r w:rsidR="009A47CE">
              <w:t>a3. Po osvežitvi poskusi znova.</w:t>
            </w:r>
          </w:p>
        </w:tc>
      </w:tr>
      <w:tr w:rsidR="00803648" w:rsidRPr="0078753F" w14:paraId="5F7A2EBE" w14:textId="77777777" w:rsidTr="6708EA4B">
        <w:tc>
          <w:tcPr>
            <w:tcW w:w="9062" w:type="dxa"/>
            <w:gridSpan w:val="2"/>
            <w:shd w:val="clear" w:color="auto" w:fill="auto"/>
          </w:tcPr>
          <w:p w14:paraId="731B9ED9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lastRenderedPageBreak/>
              <w:t>Izjeme:</w:t>
            </w:r>
          </w:p>
          <w:p w14:paraId="0C4A7128" w14:textId="77777777" w:rsidR="009A2A94" w:rsidRDefault="009A2A94" w:rsidP="001325FE">
            <w:pPr>
              <w:spacing w:line="276" w:lineRule="auto"/>
            </w:pPr>
            <w:r>
              <w:t>1a1. Zaradi napake se domena znanja ne odpre, ko le-to izbere uporabnik.</w:t>
            </w:r>
          </w:p>
          <w:p w14:paraId="2D6C2825" w14:textId="2092C8B8" w:rsidR="009A2A94" w:rsidRDefault="00A2084B" w:rsidP="001325FE">
            <w:pPr>
              <w:spacing w:line="276" w:lineRule="auto"/>
            </w:pPr>
            <w:r>
              <w:t>5</w:t>
            </w:r>
            <w:r>
              <w:t>a1. Zaradi napake uporabnik ne more označiti »</w:t>
            </w:r>
            <w:r>
              <w:t>Prav</w:t>
            </w:r>
            <w:r>
              <w:t>«</w:t>
            </w:r>
            <w:r>
              <w:t xml:space="preserve"> ali »Narobe«</w:t>
            </w:r>
            <w:r>
              <w:t>, ne glede na to kolikokrat poskusi.</w:t>
            </w:r>
          </w:p>
          <w:p w14:paraId="05A9D5C2" w14:textId="197B2541" w:rsidR="00803648" w:rsidRPr="00B7783C" w:rsidRDefault="009A2A94" w:rsidP="001325FE">
            <w:pPr>
              <w:spacing w:line="276" w:lineRule="auto"/>
            </w:pPr>
            <w:r>
              <w:t>6</w:t>
            </w:r>
            <w:r>
              <w:t xml:space="preserve">a1. Zaradi napake uporabnik ne more potrditi dodanega </w:t>
            </w:r>
            <w:r>
              <w:t>odgovora</w:t>
            </w:r>
            <w:r>
              <w:t>, ne glede na to kolikokrat le-t</w:t>
            </w:r>
            <w:r>
              <w:t>ega</w:t>
            </w:r>
            <w:r>
              <w:t xml:space="preserve"> doda.</w:t>
            </w:r>
          </w:p>
        </w:tc>
      </w:tr>
    </w:tbl>
    <w:p w14:paraId="0592BD74" w14:textId="77777777" w:rsidR="00803648" w:rsidRDefault="00803648" w:rsidP="001325FE">
      <w:pPr>
        <w:spacing w:after="0" w:line="276" w:lineRule="auto"/>
      </w:pPr>
    </w:p>
    <w:p w14:paraId="041B3388" w14:textId="73777DFE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BD0987">
        <w:t>Razvrščanje zaposlenih</w:t>
      </w:r>
      <w:r w:rsidR="00CD40D3">
        <w:t xml:space="preserve"> v domene znanja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6EE57656" w14:textId="77777777" w:rsidTr="6708EA4B">
        <w:tc>
          <w:tcPr>
            <w:tcW w:w="6799" w:type="dxa"/>
            <w:shd w:val="clear" w:color="auto" w:fill="auto"/>
          </w:tcPr>
          <w:p w14:paraId="2294A626" w14:textId="4E249271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CD40D3" w:rsidRPr="00CD40D3">
              <w:rPr>
                <w:b/>
                <w:bCs/>
              </w:rPr>
              <w:t>Razvrščanje zaposlenih v domene znanja</w:t>
            </w:r>
          </w:p>
        </w:tc>
        <w:tc>
          <w:tcPr>
            <w:tcW w:w="2263" w:type="dxa"/>
            <w:shd w:val="clear" w:color="auto" w:fill="auto"/>
          </w:tcPr>
          <w:p w14:paraId="3BB6CD0E" w14:textId="31F4C257" w:rsidR="00803648" w:rsidRPr="00A03CF6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9</w:t>
            </w:r>
          </w:p>
        </w:tc>
      </w:tr>
      <w:tr w:rsidR="00803648" w:rsidRPr="0078753F" w14:paraId="17C2EB5D" w14:textId="77777777" w:rsidTr="6708EA4B">
        <w:tc>
          <w:tcPr>
            <w:tcW w:w="9062" w:type="dxa"/>
            <w:gridSpan w:val="2"/>
            <w:shd w:val="clear" w:color="auto" w:fill="auto"/>
          </w:tcPr>
          <w:p w14:paraId="73F9C2CA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4FB2C1D5" w14:textId="30BE49F6" w:rsidR="00803648" w:rsidRPr="003702C9" w:rsidRDefault="6708EA4B" w:rsidP="001325FE">
            <w:pPr>
              <w:spacing w:line="276" w:lineRule="auto"/>
            </w:pPr>
            <w:r>
              <w:t xml:space="preserve">Vodstvo podjetja lahko </w:t>
            </w:r>
            <w:r w:rsidR="00C33E18">
              <w:t>izbere zaposlene, ki imajo dostop do določene</w:t>
            </w:r>
            <w:r>
              <w:t xml:space="preserve"> domen znanja</w:t>
            </w:r>
            <w:r w:rsidR="00C33E18">
              <w:t>.</w:t>
            </w:r>
          </w:p>
        </w:tc>
      </w:tr>
      <w:tr w:rsidR="00803648" w:rsidRPr="0078753F" w14:paraId="343D9F6F" w14:textId="77777777" w:rsidTr="6708EA4B">
        <w:tc>
          <w:tcPr>
            <w:tcW w:w="9062" w:type="dxa"/>
            <w:gridSpan w:val="2"/>
            <w:shd w:val="clear" w:color="auto" w:fill="auto"/>
          </w:tcPr>
          <w:p w14:paraId="2BCC003D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4C31F981" w14:textId="46BC4CF9" w:rsidR="00803648" w:rsidRPr="00F07BC7" w:rsidRDefault="00F07BC7" w:rsidP="001325FE">
            <w:pPr>
              <w:spacing w:line="276" w:lineRule="auto"/>
            </w:pPr>
            <w:r>
              <w:t>Vodstvo podjetja</w:t>
            </w:r>
          </w:p>
        </w:tc>
      </w:tr>
      <w:tr w:rsidR="00803648" w:rsidRPr="0078753F" w14:paraId="24A4328F" w14:textId="77777777" w:rsidTr="6708EA4B">
        <w:tc>
          <w:tcPr>
            <w:tcW w:w="9062" w:type="dxa"/>
            <w:gridSpan w:val="2"/>
            <w:shd w:val="clear" w:color="auto" w:fill="auto"/>
          </w:tcPr>
          <w:p w14:paraId="3B1A296F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75B4656E" w14:textId="7F3CE17D" w:rsidR="00803648" w:rsidRPr="003702C9" w:rsidRDefault="00186CDF" w:rsidP="001325FE">
            <w:pPr>
              <w:spacing w:line="276" w:lineRule="auto"/>
            </w:pPr>
            <w:r>
              <w:t xml:space="preserve">Uporabnik je že prijavljen v IS ter je že ustvaril domeno </w:t>
            </w:r>
            <w:r>
              <w:t>znanja</w:t>
            </w:r>
            <w:r>
              <w:t>. IS mora delovati.</w:t>
            </w:r>
          </w:p>
        </w:tc>
      </w:tr>
      <w:tr w:rsidR="00803648" w:rsidRPr="0078753F" w14:paraId="5E05E5E9" w14:textId="77777777" w:rsidTr="6708EA4B">
        <w:tc>
          <w:tcPr>
            <w:tcW w:w="9062" w:type="dxa"/>
            <w:gridSpan w:val="2"/>
            <w:shd w:val="clear" w:color="auto" w:fill="auto"/>
          </w:tcPr>
          <w:p w14:paraId="4A346CB1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583AACD9" w14:textId="2E486ACB" w:rsidR="00803648" w:rsidRPr="00F25C23" w:rsidRDefault="6708EA4B" w:rsidP="001325FE">
            <w:pPr>
              <w:spacing w:line="276" w:lineRule="auto"/>
            </w:pPr>
            <w:r>
              <w:t xml:space="preserve">Zaposleni je dodan pod domeno znanja in ima zagotovljen dostop do </w:t>
            </w:r>
            <w:r w:rsidR="00222607">
              <w:t>le-te.</w:t>
            </w:r>
          </w:p>
        </w:tc>
      </w:tr>
      <w:tr w:rsidR="00803648" w:rsidRPr="0078753F" w14:paraId="799BDF5F" w14:textId="77777777" w:rsidTr="6708EA4B">
        <w:tc>
          <w:tcPr>
            <w:tcW w:w="9062" w:type="dxa"/>
            <w:gridSpan w:val="2"/>
            <w:shd w:val="clear" w:color="auto" w:fill="auto"/>
          </w:tcPr>
          <w:p w14:paraId="2351F6C2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0B13EC6D" w14:textId="58E95E99" w:rsidR="00B62A9B" w:rsidRDefault="00B62A9B" w:rsidP="001325FE">
            <w:pPr>
              <w:spacing w:line="276" w:lineRule="auto"/>
            </w:pPr>
            <w:r>
              <w:lastRenderedPageBreak/>
              <w:t>1. Na profilu</w:t>
            </w:r>
            <w:r w:rsidR="004D5991">
              <w:t xml:space="preserve"> v delu »Uporabniki«</w:t>
            </w:r>
            <w:r>
              <w:t xml:space="preserve"> </w:t>
            </w:r>
            <w:r>
              <w:t xml:space="preserve">poleg določenega zaposlenega </w:t>
            </w:r>
            <w:r>
              <w:t xml:space="preserve">stisne gumb »Dodaj </w:t>
            </w:r>
            <w:r>
              <w:t>domeno</w:t>
            </w:r>
            <w:r>
              <w:t>«.</w:t>
            </w:r>
          </w:p>
          <w:p w14:paraId="1A744586" w14:textId="4EF7E634" w:rsidR="00803648" w:rsidRPr="003702C9" w:rsidRDefault="00B62A9B" w:rsidP="001325FE">
            <w:pPr>
              <w:spacing w:line="276" w:lineRule="auto"/>
            </w:pPr>
            <w:r>
              <w:t xml:space="preserve">2. </w:t>
            </w:r>
            <w:r w:rsidR="00242E73">
              <w:t>Označi določeno domeno znanja.</w:t>
            </w:r>
          </w:p>
        </w:tc>
      </w:tr>
      <w:tr w:rsidR="00803648" w:rsidRPr="0078753F" w14:paraId="65989A28" w14:textId="77777777" w:rsidTr="6708EA4B">
        <w:tc>
          <w:tcPr>
            <w:tcW w:w="9062" w:type="dxa"/>
            <w:gridSpan w:val="2"/>
            <w:shd w:val="clear" w:color="auto" w:fill="auto"/>
          </w:tcPr>
          <w:p w14:paraId="6BD53A77" w14:textId="77777777" w:rsidR="00803648" w:rsidRDefault="00803648" w:rsidP="001325FE">
            <w:pPr>
              <w:spacing w:line="276" w:lineRule="auto"/>
              <w:rPr>
                <w:b/>
                <w:bCs/>
              </w:rPr>
            </w:pPr>
            <w:r w:rsidRPr="14EBA5DC">
              <w:rPr>
                <w:b/>
                <w:bCs/>
              </w:rPr>
              <w:lastRenderedPageBreak/>
              <w:t>Alternativni tokovi:</w:t>
            </w:r>
          </w:p>
          <w:p w14:paraId="775EAE29" w14:textId="23BF9AB0" w:rsidR="00432042" w:rsidRDefault="00BA1083" w:rsidP="001325FE">
            <w:pPr>
              <w:spacing w:line="276" w:lineRule="auto"/>
            </w:pPr>
            <w:r>
              <w:t>1</w:t>
            </w:r>
            <w:r w:rsidR="00432042">
              <w:t xml:space="preserve">a1. Uporabnik ne more stisniti na gumb “Dodaj </w:t>
            </w:r>
            <w:r w:rsidR="00432042">
              <w:t>domeno</w:t>
            </w:r>
            <w:r w:rsidR="00432042">
              <w:t xml:space="preserve">” zaradi napake. </w:t>
            </w:r>
          </w:p>
          <w:p w14:paraId="064C41C6" w14:textId="3652EADB" w:rsidR="00432042" w:rsidRDefault="00BA1083" w:rsidP="001325FE">
            <w:pPr>
              <w:spacing w:line="276" w:lineRule="auto"/>
            </w:pPr>
            <w:r>
              <w:t>1</w:t>
            </w:r>
            <w:r w:rsidR="00432042">
              <w:t xml:space="preserve">a2. Uporabnik osveži stran in poskusi znova. </w:t>
            </w:r>
          </w:p>
          <w:p w14:paraId="100A54AA" w14:textId="334D721F" w:rsidR="00432042" w:rsidRPr="00432042" w:rsidRDefault="00BA1083" w:rsidP="001325FE">
            <w:pPr>
              <w:spacing w:line="276" w:lineRule="auto"/>
            </w:pPr>
            <w:r>
              <w:t>1</w:t>
            </w:r>
            <w:r w:rsidR="00432042">
              <w:t>a3. Po osvežitvi poskusi znova.</w:t>
            </w:r>
          </w:p>
          <w:p w14:paraId="11C15D59" w14:textId="70FCEF15" w:rsidR="00432042" w:rsidRDefault="00432042" w:rsidP="001325FE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2a1. Uporabnik ne more izbrati </w:t>
            </w:r>
            <w:r w:rsidR="00BA1083">
              <w:rPr>
                <w:bCs/>
              </w:rPr>
              <w:t>domene</w:t>
            </w:r>
            <w:r>
              <w:rPr>
                <w:bCs/>
              </w:rPr>
              <w:t>.</w:t>
            </w:r>
          </w:p>
          <w:p w14:paraId="4226DF52" w14:textId="77777777" w:rsidR="00432042" w:rsidRDefault="00432042" w:rsidP="001325FE">
            <w:pPr>
              <w:spacing w:line="276" w:lineRule="auto"/>
            </w:pPr>
            <w:r>
              <w:t xml:space="preserve">2a2. Uporabnik osveži stran in poskusi znova. </w:t>
            </w:r>
          </w:p>
          <w:p w14:paraId="6E30EA47" w14:textId="7D57B8A7" w:rsidR="00803648" w:rsidRPr="003702C9" w:rsidRDefault="00432042" w:rsidP="001325FE">
            <w:pPr>
              <w:spacing w:line="276" w:lineRule="auto"/>
            </w:pPr>
            <w:r>
              <w:t>2a3. Po osvežitvi poskusi znova.</w:t>
            </w:r>
          </w:p>
        </w:tc>
      </w:tr>
      <w:tr w:rsidR="00803648" w:rsidRPr="0078753F" w14:paraId="3E319B6F" w14:textId="77777777" w:rsidTr="6708EA4B">
        <w:tc>
          <w:tcPr>
            <w:tcW w:w="9062" w:type="dxa"/>
            <w:gridSpan w:val="2"/>
            <w:shd w:val="clear" w:color="auto" w:fill="auto"/>
          </w:tcPr>
          <w:p w14:paraId="2A5ECDD2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742E764F" w14:textId="1D70DCA8" w:rsidR="00803648" w:rsidRDefault="00C059E5" w:rsidP="001325FE">
            <w:pPr>
              <w:spacing w:line="276" w:lineRule="auto"/>
            </w:pPr>
            <w:r>
              <w:t>1</w:t>
            </w:r>
            <w:r>
              <w:t xml:space="preserve">a1. Zaradi napake uporabnik </w:t>
            </w:r>
            <w:r>
              <w:t xml:space="preserve">zaposlenemu </w:t>
            </w:r>
            <w:r>
              <w:t xml:space="preserve">ne more </w:t>
            </w:r>
            <w:r>
              <w:t>dodati</w:t>
            </w:r>
            <w:r>
              <w:t xml:space="preserve"> </w:t>
            </w:r>
            <w:r>
              <w:t>domene znanja</w:t>
            </w:r>
            <w:r>
              <w:t xml:space="preserve">, ne glede na to kolikokrat </w:t>
            </w:r>
            <w:r>
              <w:t>poskusi</w:t>
            </w:r>
            <w:r>
              <w:t>.</w:t>
            </w:r>
          </w:p>
          <w:p w14:paraId="120AAA3D" w14:textId="556E4E91" w:rsidR="00C059E5" w:rsidRPr="00B7783C" w:rsidRDefault="00C059E5" w:rsidP="001325FE">
            <w:pPr>
              <w:spacing w:line="276" w:lineRule="auto"/>
            </w:pPr>
            <w:r>
              <w:t>2a1. Zaradi napake uporabnik ne more označiti</w:t>
            </w:r>
            <w:r>
              <w:t xml:space="preserve"> domene znanja</w:t>
            </w:r>
            <w:r>
              <w:t>, ne glede na to kolikokrat poskusi.</w:t>
            </w:r>
          </w:p>
        </w:tc>
      </w:tr>
    </w:tbl>
    <w:p w14:paraId="1C264B15" w14:textId="77777777" w:rsidR="00803648" w:rsidRDefault="00803648" w:rsidP="001325FE">
      <w:pPr>
        <w:spacing w:after="0" w:line="276" w:lineRule="auto"/>
      </w:pPr>
    </w:p>
    <w:p w14:paraId="61AD18A6" w14:textId="2ABCA0FD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CD40D3">
        <w:t>Dostop do učnih enot in gradiv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4B207CDF" w14:textId="77777777" w:rsidTr="6708EA4B">
        <w:tc>
          <w:tcPr>
            <w:tcW w:w="6799" w:type="dxa"/>
            <w:shd w:val="clear" w:color="auto" w:fill="auto"/>
          </w:tcPr>
          <w:p w14:paraId="489782A1" w14:textId="0DC0D536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CD40D3" w:rsidRPr="00CD40D3">
              <w:rPr>
                <w:b/>
                <w:bCs/>
              </w:rPr>
              <w:t>Dostop do učnih enot in gradiv</w:t>
            </w:r>
          </w:p>
        </w:tc>
        <w:tc>
          <w:tcPr>
            <w:tcW w:w="2263" w:type="dxa"/>
            <w:shd w:val="clear" w:color="auto" w:fill="auto"/>
          </w:tcPr>
          <w:p w14:paraId="777B2AA9" w14:textId="082D35F3" w:rsidR="00803648" w:rsidRPr="00A03CF6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="004F74A5">
              <w:rPr>
                <w:i/>
                <w:iCs/>
              </w:rPr>
              <w:t>10</w:t>
            </w:r>
          </w:p>
        </w:tc>
      </w:tr>
      <w:tr w:rsidR="00803648" w:rsidRPr="0078753F" w14:paraId="69B1B690" w14:textId="77777777" w:rsidTr="6708EA4B">
        <w:tc>
          <w:tcPr>
            <w:tcW w:w="9062" w:type="dxa"/>
            <w:gridSpan w:val="2"/>
            <w:shd w:val="clear" w:color="auto" w:fill="auto"/>
          </w:tcPr>
          <w:p w14:paraId="38634B02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544156F4" w14:textId="426A5496" w:rsidR="00803648" w:rsidRPr="003702C9" w:rsidRDefault="6708EA4B" w:rsidP="001325FE">
            <w:pPr>
              <w:spacing w:line="276" w:lineRule="auto"/>
            </w:pPr>
            <w:r>
              <w:t xml:space="preserve">Zaposlenemu je omogočen dostop do </w:t>
            </w:r>
            <w:r w:rsidR="00EE21E3">
              <w:t>učnih gradiv določene domene znanja.</w:t>
            </w:r>
          </w:p>
        </w:tc>
      </w:tr>
      <w:tr w:rsidR="00803648" w:rsidRPr="0078753F" w14:paraId="3FB1841F" w14:textId="77777777" w:rsidTr="6708EA4B">
        <w:tc>
          <w:tcPr>
            <w:tcW w:w="9062" w:type="dxa"/>
            <w:gridSpan w:val="2"/>
            <w:shd w:val="clear" w:color="auto" w:fill="auto"/>
          </w:tcPr>
          <w:p w14:paraId="61B5B00A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122F67E5" w14:textId="1EEC796D" w:rsidR="00803648" w:rsidRPr="0068062C" w:rsidRDefault="0068062C" w:rsidP="001325FE">
            <w:pPr>
              <w:spacing w:line="276" w:lineRule="auto"/>
            </w:pPr>
            <w:r>
              <w:t>Zaposleni v podjetju</w:t>
            </w:r>
          </w:p>
        </w:tc>
      </w:tr>
      <w:tr w:rsidR="00803648" w:rsidRPr="0078753F" w14:paraId="4634894C" w14:textId="77777777" w:rsidTr="6708EA4B">
        <w:tc>
          <w:tcPr>
            <w:tcW w:w="9062" w:type="dxa"/>
            <w:gridSpan w:val="2"/>
            <w:shd w:val="clear" w:color="auto" w:fill="auto"/>
          </w:tcPr>
          <w:p w14:paraId="67E13B08" w14:textId="77777777" w:rsidR="00BC1893" w:rsidRDefault="00803648" w:rsidP="001325FE">
            <w:pPr>
              <w:spacing w:line="276" w:lineRule="auto"/>
            </w:pPr>
            <w:r w:rsidRPr="308C92E3">
              <w:rPr>
                <w:b/>
                <w:bCs/>
              </w:rPr>
              <w:t>Predpogoji:</w:t>
            </w:r>
          </w:p>
          <w:p w14:paraId="1842654A" w14:textId="35004EF1" w:rsidR="00BC1893" w:rsidRPr="003702C9" w:rsidRDefault="00BC1893" w:rsidP="001325FE">
            <w:pPr>
              <w:spacing w:line="276" w:lineRule="auto"/>
            </w:pPr>
            <w:r>
              <w:t xml:space="preserve">Uporabnik je že prijavljen v IS ter je </w:t>
            </w:r>
            <w:r>
              <w:t xml:space="preserve">dodan v </w:t>
            </w:r>
            <w:r>
              <w:t>domeno znanja. IS mora delovati.</w:t>
            </w:r>
          </w:p>
        </w:tc>
      </w:tr>
      <w:tr w:rsidR="00803648" w:rsidRPr="0078753F" w14:paraId="17D9CA1D" w14:textId="77777777" w:rsidTr="6708EA4B">
        <w:tc>
          <w:tcPr>
            <w:tcW w:w="9062" w:type="dxa"/>
            <w:gridSpan w:val="2"/>
            <w:shd w:val="clear" w:color="auto" w:fill="auto"/>
          </w:tcPr>
          <w:p w14:paraId="6883F209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28E943C6" w14:textId="3781C05B" w:rsidR="00803648" w:rsidRPr="00F25C23" w:rsidRDefault="00F008A0" w:rsidP="001325FE">
            <w:pPr>
              <w:spacing w:line="276" w:lineRule="auto"/>
            </w:pPr>
            <w:r>
              <w:t>N</w:t>
            </w:r>
            <w:r>
              <w:t>a strani domene znanja</w:t>
            </w:r>
            <w:r>
              <w:t xml:space="preserve"> se</w:t>
            </w:r>
            <w:r>
              <w:t xml:space="preserve"> v delu »Gradivo« prikažejo datoteke/povezave do gradiv.</w:t>
            </w:r>
          </w:p>
        </w:tc>
      </w:tr>
      <w:tr w:rsidR="00803648" w:rsidRPr="0078753F" w14:paraId="7F0D70F5" w14:textId="77777777" w:rsidTr="6708EA4B">
        <w:tc>
          <w:tcPr>
            <w:tcW w:w="9062" w:type="dxa"/>
            <w:gridSpan w:val="2"/>
            <w:shd w:val="clear" w:color="auto" w:fill="auto"/>
          </w:tcPr>
          <w:p w14:paraId="192B8371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458BD3F7" w14:textId="77777777" w:rsidR="00A52D40" w:rsidRDefault="00A52D40" w:rsidP="001325FE">
            <w:pPr>
              <w:spacing w:line="276" w:lineRule="auto"/>
            </w:pPr>
            <w:r>
              <w:t>1. Izbere domeno znanja.</w:t>
            </w:r>
          </w:p>
          <w:p w14:paraId="355E55C7" w14:textId="4C6666F2" w:rsidR="00803648" w:rsidRPr="003702C9" w:rsidRDefault="00A52D40" w:rsidP="001325FE">
            <w:pPr>
              <w:spacing w:line="276" w:lineRule="auto"/>
            </w:pPr>
            <w:r>
              <w:t>2. V delu »</w:t>
            </w:r>
            <w:r>
              <w:t>Gradiva</w:t>
            </w:r>
            <w:r>
              <w:t xml:space="preserve">« izbere </w:t>
            </w:r>
            <w:r>
              <w:t>gradivo in le-to odpre</w:t>
            </w:r>
            <w:r>
              <w:t>.</w:t>
            </w:r>
          </w:p>
        </w:tc>
      </w:tr>
      <w:tr w:rsidR="00803648" w:rsidRPr="0078753F" w14:paraId="7AA980C3" w14:textId="77777777" w:rsidTr="6708EA4B">
        <w:tc>
          <w:tcPr>
            <w:tcW w:w="9062" w:type="dxa"/>
            <w:gridSpan w:val="2"/>
            <w:shd w:val="clear" w:color="auto" w:fill="auto"/>
          </w:tcPr>
          <w:p w14:paraId="41B353A6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4B3C2571" w14:textId="48A5805F" w:rsidR="00A7196C" w:rsidRDefault="00A7196C" w:rsidP="001325FE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2a1. Uporabnik ne more izbrati </w:t>
            </w:r>
            <w:r>
              <w:rPr>
                <w:bCs/>
              </w:rPr>
              <w:t>gradiva</w:t>
            </w:r>
            <w:r>
              <w:rPr>
                <w:bCs/>
              </w:rPr>
              <w:t>.</w:t>
            </w:r>
          </w:p>
          <w:p w14:paraId="5D753A1D" w14:textId="77777777" w:rsidR="00A7196C" w:rsidRDefault="00A7196C" w:rsidP="001325FE">
            <w:pPr>
              <w:spacing w:line="276" w:lineRule="auto"/>
            </w:pPr>
            <w:r>
              <w:lastRenderedPageBreak/>
              <w:t xml:space="preserve">2a2. Uporabnik osveži stran in poskusi znova. </w:t>
            </w:r>
          </w:p>
          <w:p w14:paraId="179CEFD5" w14:textId="328B9290" w:rsidR="00803648" w:rsidRPr="003702C9" w:rsidRDefault="00A7196C" w:rsidP="001325FE">
            <w:pPr>
              <w:spacing w:line="276" w:lineRule="auto"/>
            </w:pPr>
            <w:r>
              <w:t>2a3. Po osvežitvi poskusi znova.</w:t>
            </w:r>
          </w:p>
        </w:tc>
      </w:tr>
      <w:tr w:rsidR="00803648" w:rsidRPr="0078753F" w14:paraId="4845C519" w14:textId="77777777" w:rsidTr="6708EA4B">
        <w:tc>
          <w:tcPr>
            <w:tcW w:w="9062" w:type="dxa"/>
            <w:gridSpan w:val="2"/>
            <w:shd w:val="clear" w:color="auto" w:fill="auto"/>
          </w:tcPr>
          <w:p w14:paraId="53BDB67E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lastRenderedPageBreak/>
              <w:t>Izjeme:</w:t>
            </w:r>
          </w:p>
          <w:p w14:paraId="2522F621" w14:textId="77777777" w:rsidR="00970472" w:rsidRDefault="00970472" w:rsidP="001325FE">
            <w:pPr>
              <w:spacing w:line="276" w:lineRule="auto"/>
            </w:pPr>
            <w:r>
              <w:t>1a1. Zaradi napake se domena znanja ne odpre, ko le-to izbere uporabnik.</w:t>
            </w:r>
          </w:p>
          <w:p w14:paraId="300EF124" w14:textId="074F753D" w:rsidR="00803648" w:rsidRPr="00B7783C" w:rsidRDefault="00970472" w:rsidP="001325FE">
            <w:pPr>
              <w:spacing w:line="276" w:lineRule="auto"/>
            </w:pPr>
            <w:r>
              <w:t>2</w:t>
            </w:r>
            <w:r>
              <w:t xml:space="preserve">a1. Zaradi napake uporabnik ne more </w:t>
            </w:r>
            <w:r>
              <w:t>izbrati gradiva oziroma se izbrano gradivo ne odpre</w:t>
            </w:r>
            <w:r>
              <w:t>.</w:t>
            </w:r>
          </w:p>
        </w:tc>
      </w:tr>
    </w:tbl>
    <w:p w14:paraId="6F6A723A" w14:textId="77777777" w:rsidR="00803648" w:rsidRDefault="00803648" w:rsidP="001325FE">
      <w:pPr>
        <w:spacing w:after="0" w:line="276" w:lineRule="auto"/>
      </w:pPr>
    </w:p>
    <w:p w14:paraId="316A4CBD" w14:textId="62519767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CD40D3">
        <w:t xml:space="preserve">Odgovarjanje </w:t>
      </w:r>
      <w:r w:rsidR="000321D5">
        <w:t>na vprašanja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65099423" w14:textId="77777777" w:rsidTr="6708EA4B">
        <w:tc>
          <w:tcPr>
            <w:tcW w:w="6799" w:type="dxa"/>
            <w:shd w:val="clear" w:color="auto" w:fill="auto"/>
          </w:tcPr>
          <w:p w14:paraId="560EC7F9" w14:textId="752230FF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0321D5" w:rsidRPr="000321D5">
              <w:rPr>
                <w:b/>
                <w:bCs/>
              </w:rPr>
              <w:t>Odgovarjanje na vprašanja</w:t>
            </w:r>
          </w:p>
        </w:tc>
        <w:tc>
          <w:tcPr>
            <w:tcW w:w="2263" w:type="dxa"/>
            <w:shd w:val="clear" w:color="auto" w:fill="auto"/>
          </w:tcPr>
          <w:p w14:paraId="101A8915" w14:textId="1F058BBC" w:rsidR="00803648" w:rsidRPr="003702C9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Pr="14EBA5DC">
              <w:rPr>
                <w:i/>
                <w:iCs/>
              </w:rPr>
              <w:t>1</w:t>
            </w:r>
            <w:r w:rsidR="004F74A5">
              <w:rPr>
                <w:i/>
                <w:iCs/>
              </w:rPr>
              <w:t>1</w:t>
            </w:r>
          </w:p>
        </w:tc>
      </w:tr>
      <w:tr w:rsidR="00803648" w:rsidRPr="0078753F" w14:paraId="307DBF29" w14:textId="77777777" w:rsidTr="6708EA4B">
        <w:tc>
          <w:tcPr>
            <w:tcW w:w="9062" w:type="dxa"/>
            <w:gridSpan w:val="2"/>
            <w:shd w:val="clear" w:color="auto" w:fill="auto"/>
          </w:tcPr>
          <w:p w14:paraId="3B84F4AE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76AB9B9D" w14:textId="32E37742" w:rsidR="00803648" w:rsidRPr="003702C9" w:rsidRDefault="6708EA4B" w:rsidP="001325FE">
            <w:pPr>
              <w:spacing w:line="276" w:lineRule="auto"/>
            </w:pPr>
            <w:r>
              <w:t>Zaposle</w:t>
            </w:r>
            <w:r w:rsidR="0042175C">
              <w:t>nemu</w:t>
            </w:r>
            <w:r>
              <w:t xml:space="preserve"> je omogočeno odgovarjanje na vprašanja</w:t>
            </w:r>
            <w:r w:rsidR="0042175C">
              <w:t xml:space="preserve"> v določeni domeni znanja.</w:t>
            </w:r>
          </w:p>
        </w:tc>
      </w:tr>
      <w:tr w:rsidR="00803648" w:rsidRPr="0078753F" w14:paraId="7EBEFE3A" w14:textId="77777777" w:rsidTr="6708EA4B">
        <w:tc>
          <w:tcPr>
            <w:tcW w:w="9062" w:type="dxa"/>
            <w:gridSpan w:val="2"/>
            <w:shd w:val="clear" w:color="auto" w:fill="auto"/>
          </w:tcPr>
          <w:p w14:paraId="631B5BBD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2B9B4551" w14:textId="626BA5DD" w:rsidR="00803648" w:rsidRPr="0068062C" w:rsidRDefault="0068062C" w:rsidP="001325FE">
            <w:pPr>
              <w:spacing w:line="276" w:lineRule="auto"/>
            </w:pPr>
            <w:r>
              <w:t>Zaposleni v podjetju</w:t>
            </w:r>
          </w:p>
        </w:tc>
      </w:tr>
      <w:tr w:rsidR="00803648" w:rsidRPr="0078753F" w14:paraId="434E978A" w14:textId="77777777" w:rsidTr="6708EA4B">
        <w:tc>
          <w:tcPr>
            <w:tcW w:w="9062" w:type="dxa"/>
            <w:gridSpan w:val="2"/>
            <w:shd w:val="clear" w:color="auto" w:fill="auto"/>
          </w:tcPr>
          <w:p w14:paraId="002BF40E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313E6FAA" w14:textId="0A5D3AEF" w:rsidR="00803648" w:rsidRPr="003702C9" w:rsidRDefault="00F008A0" w:rsidP="001325FE">
            <w:pPr>
              <w:spacing w:line="276" w:lineRule="auto"/>
            </w:pPr>
            <w:r>
              <w:t>Uporabnik je že prijavljen v IS ter je dodan v domeno znanja. IS mora delovati.</w:t>
            </w:r>
          </w:p>
        </w:tc>
      </w:tr>
      <w:tr w:rsidR="00803648" w:rsidRPr="0078753F" w14:paraId="32DD76D7" w14:textId="77777777" w:rsidTr="6708EA4B">
        <w:tc>
          <w:tcPr>
            <w:tcW w:w="9062" w:type="dxa"/>
            <w:gridSpan w:val="2"/>
            <w:shd w:val="clear" w:color="auto" w:fill="auto"/>
          </w:tcPr>
          <w:p w14:paraId="391855A3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759A1325" w14:textId="5A5E2976" w:rsidR="00803648" w:rsidRPr="00F25C23" w:rsidRDefault="0053594D" w:rsidP="001325FE">
            <w:pPr>
              <w:spacing w:line="276" w:lineRule="auto"/>
            </w:pPr>
            <w:r>
              <w:t>Izpiše se sporočilo ali je odgovor pravilen, na profilu uporabnika pa se doda napredek le-tega.</w:t>
            </w:r>
          </w:p>
        </w:tc>
      </w:tr>
      <w:tr w:rsidR="00803648" w:rsidRPr="0078753F" w14:paraId="37085638" w14:textId="77777777" w:rsidTr="6708EA4B">
        <w:tc>
          <w:tcPr>
            <w:tcW w:w="9062" w:type="dxa"/>
            <w:gridSpan w:val="2"/>
            <w:shd w:val="clear" w:color="auto" w:fill="auto"/>
          </w:tcPr>
          <w:p w14:paraId="7524EE71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2EBD4861" w14:textId="77777777" w:rsidR="0099107F" w:rsidRDefault="0099107F" w:rsidP="001325FE">
            <w:pPr>
              <w:spacing w:line="276" w:lineRule="auto"/>
            </w:pPr>
            <w:r>
              <w:t>1. Izbere domeno znanja.</w:t>
            </w:r>
          </w:p>
          <w:p w14:paraId="53F8CF74" w14:textId="77777777" w:rsidR="00803648" w:rsidRDefault="0099107F" w:rsidP="001325FE">
            <w:pPr>
              <w:spacing w:line="276" w:lineRule="auto"/>
            </w:pPr>
            <w:r>
              <w:t>2. V delu »</w:t>
            </w:r>
            <w:r>
              <w:t>Vprašanja</w:t>
            </w:r>
            <w:r>
              <w:t xml:space="preserve">« izbere </w:t>
            </w:r>
            <w:r>
              <w:t>vprašanje</w:t>
            </w:r>
            <w:r>
              <w:t>.</w:t>
            </w:r>
          </w:p>
          <w:p w14:paraId="0B81D82D" w14:textId="77777777" w:rsidR="0099107F" w:rsidRDefault="0099107F" w:rsidP="001325FE">
            <w:pPr>
              <w:spacing w:line="276" w:lineRule="auto"/>
            </w:pPr>
            <w:r>
              <w:t xml:space="preserve">3. </w:t>
            </w:r>
            <w:r>
              <w:t>Izpolni vnosno polje »Odgovor«.</w:t>
            </w:r>
          </w:p>
          <w:p w14:paraId="24DC6B2D" w14:textId="05669776" w:rsidR="0099107F" w:rsidRPr="003702C9" w:rsidRDefault="0099107F" w:rsidP="001325FE">
            <w:pPr>
              <w:spacing w:line="276" w:lineRule="auto"/>
            </w:pPr>
            <w:r>
              <w:t>4. Stisne gumb »Potrdi«.</w:t>
            </w:r>
          </w:p>
        </w:tc>
      </w:tr>
      <w:tr w:rsidR="00803648" w:rsidRPr="0078753F" w14:paraId="57DB3652" w14:textId="77777777" w:rsidTr="6708EA4B">
        <w:tc>
          <w:tcPr>
            <w:tcW w:w="9062" w:type="dxa"/>
            <w:gridSpan w:val="2"/>
            <w:shd w:val="clear" w:color="auto" w:fill="auto"/>
          </w:tcPr>
          <w:p w14:paraId="55E07703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7E89AC41" w14:textId="77777777" w:rsidR="005E3340" w:rsidRDefault="005E3340" w:rsidP="001325F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2a1. Uporabnik ne more izbrati vprašanja.</w:t>
            </w:r>
          </w:p>
          <w:p w14:paraId="02A24283" w14:textId="77777777" w:rsidR="005E3340" w:rsidRDefault="005E3340" w:rsidP="001325FE">
            <w:pPr>
              <w:spacing w:line="276" w:lineRule="auto"/>
            </w:pPr>
            <w:r>
              <w:t xml:space="preserve">2a2. Uporabnik osveži stran in poskusi znova. </w:t>
            </w:r>
          </w:p>
          <w:p w14:paraId="25DE5536" w14:textId="77777777" w:rsidR="005E3340" w:rsidRPr="00994901" w:rsidRDefault="005E3340" w:rsidP="001325FE">
            <w:pPr>
              <w:spacing w:line="276" w:lineRule="auto"/>
            </w:pPr>
            <w:r>
              <w:t>2a3. Po osvežitvi poskusi znova.</w:t>
            </w:r>
          </w:p>
          <w:p w14:paraId="5D38AB44" w14:textId="7C6EFFE2" w:rsidR="005E3340" w:rsidRDefault="005E3340" w:rsidP="001325FE">
            <w:pPr>
              <w:spacing w:line="276" w:lineRule="auto"/>
            </w:pPr>
            <w:r>
              <w:t>4</w:t>
            </w:r>
            <w:r>
              <w:t>a1. Uporabnik ne more stisniti na gumb “</w:t>
            </w:r>
            <w:r>
              <w:t>Potrdi</w:t>
            </w:r>
            <w:r>
              <w:t xml:space="preserve">” zaradi napake. </w:t>
            </w:r>
          </w:p>
          <w:p w14:paraId="620F4052" w14:textId="37175C23" w:rsidR="005E3340" w:rsidRDefault="005E3340" w:rsidP="001325FE">
            <w:pPr>
              <w:spacing w:line="276" w:lineRule="auto"/>
            </w:pPr>
            <w:r>
              <w:t>4</w:t>
            </w:r>
            <w:r>
              <w:t xml:space="preserve">a2. Uporabnik osveži stran in poskusi znova. </w:t>
            </w:r>
          </w:p>
          <w:p w14:paraId="1F4291AC" w14:textId="44BEAACD" w:rsidR="00803648" w:rsidRPr="003702C9" w:rsidRDefault="005E3340" w:rsidP="001325FE">
            <w:pPr>
              <w:spacing w:line="276" w:lineRule="auto"/>
            </w:pPr>
            <w:r>
              <w:t>4</w:t>
            </w:r>
            <w:r>
              <w:t>a3. Po osvežitvi poskusi znova.</w:t>
            </w:r>
          </w:p>
        </w:tc>
      </w:tr>
      <w:tr w:rsidR="00803648" w:rsidRPr="0078753F" w14:paraId="0CC367FA" w14:textId="77777777" w:rsidTr="6708EA4B">
        <w:tc>
          <w:tcPr>
            <w:tcW w:w="9062" w:type="dxa"/>
            <w:gridSpan w:val="2"/>
            <w:shd w:val="clear" w:color="auto" w:fill="auto"/>
          </w:tcPr>
          <w:p w14:paraId="0FBFC288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405C32F0" w14:textId="77777777" w:rsidR="004A5233" w:rsidRDefault="004A5233" w:rsidP="001325FE">
            <w:pPr>
              <w:spacing w:line="276" w:lineRule="auto"/>
            </w:pPr>
            <w:r>
              <w:t>1a1. Zaradi napake se domena znanja ne odpre, ko le-to izbere uporabnik.</w:t>
            </w:r>
          </w:p>
          <w:p w14:paraId="2C1AF808" w14:textId="26BBDFAE" w:rsidR="004A5233" w:rsidRDefault="004A5233" w:rsidP="001325FE">
            <w:pPr>
              <w:spacing w:line="276" w:lineRule="auto"/>
            </w:pPr>
            <w:r>
              <w:lastRenderedPageBreak/>
              <w:t>2</w:t>
            </w:r>
            <w:r>
              <w:t xml:space="preserve">a1. Zaradi napake </w:t>
            </w:r>
            <w:r>
              <w:t>se ne prikaže možnost za dodajanje odgovora, ko uporabnik izbere vprašanje.</w:t>
            </w:r>
          </w:p>
          <w:p w14:paraId="4A968D9C" w14:textId="3B708E61" w:rsidR="00803648" w:rsidRPr="00B7783C" w:rsidRDefault="004A5233" w:rsidP="001325FE">
            <w:pPr>
              <w:spacing w:line="276" w:lineRule="auto"/>
            </w:pPr>
            <w:r>
              <w:t>3</w:t>
            </w:r>
            <w:r>
              <w:t>a1. Zaradi napake uporabnik ne more potrditi dodanega odgovora, ne glede na to kolikokrat le-tega doda.</w:t>
            </w:r>
          </w:p>
        </w:tc>
      </w:tr>
    </w:tbl>
    <w:p w14:paraId="247B8356" w14:textId="77777777" w:rsidR="00803648" w:rsidRDefault="00803648" w:rsidP="001325FE">
      <w:pPr>
        <w:spacing w:after="0" w:line="276" w:lineRule="auto"/>
      </w:pPr>
    </w:p>
    <w:p w14:paraId="254D95EF" w14:textId="2132A0BD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0321D5">
        <w:t>Shranjevanje učnih materialov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15572841" w14:textId="77777777" w:rsidTr="6708EA4B">
        <w:tc>
          <w:tcPr>
            <w:tcW w:w="6799" w:type="dxa"/>
            <w:shd w:val="clear" w:color="auto" w:fill="auto"/>
          </w:tcPr>
          <w:p w14:paraId="2C7DC2D3" w14:textId="4ED9A4FA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0321D5" w:rsidRPr="000321D5">
              <w:rPr>
                <w:b/>
                <w:bCs/>
              </w:rPr>
              <w:t>Shranjevanje učnih materialov</w:t>
            </w:r>
          </w:p>
        </w:tc>
        <w:tc>
          <w:tcPr>
            <w:tcW w:w="2263" w:type="dxa"/>
            <w:shd w:val="clear" w:color="auto" w:fill="auto"/>
          </w:tcPr>
          <w:p w14:paraId="6FA7D9B0" w14:textId="32222316" w:rsidR="00803648" w:rsidRPr="003702C9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Pr="14EBA5DC">
              <w:rPr>
                <w:i/>
                <w:iCs/>
              </w:rPr>
              <w:t>1</w:t>
            </w:r>
            <w:r w:rsidR="004F74A5">
              <w:rPr>
                <w:i/>
                <w:iCs/>
              </w:rPr>
              <w:t>2</w:t>
            </w:r>
          </w:p>
        </w:tc>
      </w:tr>
      <w:tr w:rsidR="00803648" w:rsidRPr="0078753F" w14:paraId="1611EC52" w14:textId="77777777" w:rsidTr="6708EA4B">
        <w:tc>
          <w:tcPr>
            <w:tcW w:w="9062" w:type="dxa"/>
            <w:gridSpan w:val="2"/>
            <w:shd w:val="clear" w:color="auto" w:fill="auto"/>
          </w:tcPr>
          <w:p w14:paraId="4BB00E12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3C1894D1" w14:textId="6A097CDB" w:rsidR="00803648" w:rsidRPr="003702C9" w:rsidRDefault="6708EA4B" w:rsidP="001325FE">
            <w:pPr>
              <w:spacing w:line="276" w:lineRule="auto"/>
            </w:pPr>
            <w:r>
              <w:t xml:space="preserve">Sistem </w:t>
            </w:r>
            <w:r w:rsidR="00C12849">
              <w:t>shrani naložene učne materiale (gradivo, vprašanja/odgovore) v bazo podatkov.</w:t>
            </w:r>
          </w:p>
        </w:tc>
      </w:tr>
      <w:tr w:rsidR="00803648" w:rsidRPr="0078753F" w14:paraId="7EADA119" w14:textId="77777777" w:rsidTr="6708EA4B">
        <w:tc>
          <w:tcPr>
            <w:tcW w:w="9062" w:type="dxa"/>
            <w:gridSpan w:val="2"/>
            <w:shd w:val="clear" w:color="auto" w:fill="auto"/>
          </w:tcPr>
          <w:p w14:paraId="48A3C9D3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4E827ACB" w14:textId="07062F37" w:rsidR="00803648" w:rsidRPr="0068062C" w:rsidRDefault="0068062C" w:rsidP="001325FE">
            <w:pPr>
              <w:spacing w:line="276" w:lineRule="auto"/>
            </w:pPr>
            <w:r>
              <w:t>Sistem</w:t>
            </w:r>
          </w:p>
        </w:tc>
      </w:tr>
      <w:tr w:rsidR="00803648" w:rsidRPr="0078753F" w14:paraId="097F0B28" w14:textId="77777777" w:rsidTr="6708EA4B">
        <w:tc>
          <w:tcPr>
            <w:tcW w:w="9062" w:type="dxa"/>
            <w:gridSpan w:val="2"/>
            <w:shd w:val="clear" w:color="auto" w:fill="auto"/>
          </w:tcPr>
          <w:p w14:paraId="660A36BD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30E2D7D6" w14:textId="6D6DB58C" w:rsidR="00803648" w:rsidRPr="003702C9" w:rsidRDefault="00835AA4" w:rsidP="001325FE">
            <w:pPr>
              <w:spacing w:line="276" w:lineRule="auto"/>
            </w:pPr>
            <w:r>
              <w:t xml:space="preserve">Ustvarjena je baza podatkov. </w:t>
            </w:r>
            <w:r>
              <w:t>IS mora delovati.</w:t>
            </w:r>
          </w:p>
        </w:tc>
      </w:tr>
      <w:tr w:rsidR="00803648" w:rsidRPr="0078753F" w14:paraId="74CAE0E0" w14:textId="77777777" w:rsidTr="6708EA4B">
        <w:tc>
          <w:tcPr>
            <w:tcW w:w="9062" w:type="dxa"/>
            <w:gridSpan w:val="2"/>
            <w:shd w:val="clear" w:color="auto" w:fill="auto"/>
          </w:tcPr>
          <w:p w14:paraId="69DBABE9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2B5EF432" w14:textId="321C3E94" w:rsidR="00803648" w:rsidRPr="00F25C23" w:rsidRDefault="007C2EB5" w:rsidP="001325FE">
            <w:pPr>
              <w:spacing w:line="276" w:lineRule="auto"/>
            </w:pPr>
            <w:r>
              <w:t>Učni material je shranjen v bazo podatkov.</w:t>
            </w:r>
          </w:p>
        </w:tc>
      </w:tr>
      <w:tr w:rsidR="00803648" w:rsidRPr="0078753F" w14:paraId="49EE8638" w14:textId="77777777" w:rsidTr="6708EA4B">
        <w:tc>
          <w:tcPr>
            <w:tcW w:w="9062" w:type="dxa"/>
            <w:gridSpan w:val="2"/>
            <w:shd w:val="clear" w:color="auto" w:fill="auto"/>
          </w:tcPr>
          <w:p w14:paraId="2621F2DA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3534DF6F" w14:textId="680C6701" w:rsidR="00267CC5" w:rsidRDefault="00267CC5" w:rsidP="001325FE">
            <w:pPr>
              <w:spacing w:line="276" w:lineRule="auto"/>
            </w:pPr>
            <w:r>
              <w:t>1. Vzpostavi povezavo do podatkovne baze.</w:t>
            </w:r>
          </w:p>
          <w:p w14:paraId="77CE5068" w14:textId="77777777" w:rsidR="00267CC5" w:rsidRDefault="00267CC5" w:rsidP="001325FE">
            <w:pPr>
              <w:spacing w:line="276" w:lineRule="auto"/>
            </w:pPr>
            <w:r>
              <w:t>2. Učni material shrani v podatkovno bazo.</w:t>
            </w:r>
          </w:p>
          <w:p w14:paraId="7F6E6A3C" w14:textId="110973AD" w:rsidR="00267CC5" w:rsidRPr="003702C9" w:rsidRDefault="00267CC5" w:rsidP="001325FE">
            <w:pPr>
              <w:spacing w:line="276" w:lineRule="auto"/>
            </w:pPr>
            <w:r>
              <w:t>3. Vrne odgovor.</w:t>
            </w:r>
          </w:p>
        </w:tc>
      </w:tr>
      <w:tr w:rsidR="00803648" w:rsidRPr="0078753F" w14:paraId="0A209037" w14:textId="77777777" w:rsidTr="6708EA4B">
        <w:tc>
          <w:tcPr>
            <w:tcW w:w="9062" w:type="dxa"/>
            <w:gridSpan w:val="2"/>
            <w:shd w:val="clear" w:color="auto" w:fill="auto"/>
          </w:tcPr>
          <w:p w14:paraId="5E9FE716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59C81F13" w14:textId="32ACB070" w:rsidR="00803648" w:rsidRDefault="006048E9" w:rsidP="001325FE">
            <w:pPr>
              <w:spacing w:line="276" w:lineRule="auto"/>
            </w:pPr>
            <w:r>
              <w:t>1a1. Sistem ne more vzpostaviti povezave do podatkovne baze.</w:t>
            </w:r>
          </w:p>
          <w:p w14:paraId="2CD48078" w14:textId="77777777" w:rsidR="006048E9" w:rsidRDefault="006048E9" w:rsidP="001325FE">
            <w:pPr>
              <w:spacing w:line="276" w:lineRule="auto"/>
            </w:pPr>
            <w:r>
              <w:t>1a2. Čez nekaj časa poskusi še enkrat.</w:t>
            </w:r>
          </w:p>
          <w:p w14:paraId="3921F45B" w14:textId="66A81129" w:rsidR="001361EA" w:rsidRDefault="001361EA" w:rsidP="001325FE">
            <w:pPr>
              <w:spacing w:line="276" w:lineRule="auto"/>
            </w:pPr>
            <w:r>
              <w:t>3a1. Sistem vrne napako kot odgovor.</w:t>
            </w:r>
          </w:p>
          <w:p w14:paraId="155378F6" w14:textId="77777777" w:rsidR="001361EA" w:rsidRDefault="001361EA" w:rsidP="001325FE">
            <w:pPr>
              <w:spacing w:line="276" w:lineRule="auto"/>
            </w:pPr>
            <w:r>
              <w:t>3a2. Poskusi shraniti učni material še enkrat.</w:t>
            </w:r>
          </w:p>
          <w:p w14:paraId="3771218B" w14:textId="177875FC" w:rsidR="001361EA" w:rsidRPr="003702C9" w:rsidRDefault="001361EA" w:rsidP="001325FE">
            <w:pPr>
              <w:spacing w:line="276" w:lineRule="auto"/>
            </w:pPr>
            <w:r>
              <w:t>3a3. Ponovno vrne odgovor.</w:t>
            </w:r>
          </w:p>
        </w:tc>
      </w:tr>
      <w:tr w:rsidR="00803648" w:rsidRPr="0078753F" w14:paraId="24A45AE1" w14:textId="77777777" w:rsidTr="6708EA4B">
        <w:tc>
          <w:tcPr>
            <w:tcW w:w="9062" w:type="dxa"/>
            <w:gridSpan w:val="2"/>
            <w:shd w:val="clear" w:color="auto" w:fill="auto"/>
          </w:tcPr>
          <w:p w14:paraId="1E4942BB" w14:textId="371782A4" w:rsidR="00803648" w:rsidRPr="00B7783C" w:rsidRDefault="6708EA4B" w:rsidP="001325FE">
            <w:pPr>
              <w:spacing w:line="276" w:lineRule="auto"/>
              <w:rPr>
                <w:b/>
                <w:bCs/>
              </w:rPr>
            </w:pPr>
            <w:r w:rsidRPr="6708EA4B">
              <w:rPr>
                <w:b/>
                <w:bCs/>
              </w:rPr>
              <w:t>Izjeme:</w:t>
            </w:r>
          </w:p>
          <w:p w14:paraId="6D0C44F1" w14:textId="2D7E1DCC" w:rsidR="00803648" w:rsidRDefault="004A68F6" w:rsidP="001325FE">
            <w:pPr>
              <w:spacing w:line="276" w:lineRule="auto"/>
            </w:pPr>
            <w:r>
              <w:t>1a1. Zaradi napake sistem ne more vzpostaviti povezave do podatkovne baze.</w:t>
            </w:r>
          </w:p>
          <w:p w14:paraId="68E00559" w14:textId="1771B26A" w:rsidR="004A68F6" w:rsidRDefault="0054358F" w:rsidP="001325FE">
            <w:pPr>
              <w:spacing w:line="276" w:lineRule="auto"/>
            </w:pPr>
            <w:r>
              <w:t>2a1. Zaradi napake se učni material ne shrani v podatkovno bazo.</w:t>
            </w:r>
          </w:p>
          <w:p w14:paraId="7B91D4F9" w14:textId="53F63F34" w:rsidR="00B969FB" w:rsidRPr="00B7783C" w:rsidRDefault="00B969FB" w:rsidP="001325FE">
            <w:pPr>
              <w:spacing w:line="276" w:lineRule="auto"/>
            </w:pPr>
            <w:r>
              <w:t>3a1. Zaradi napake sistem ne vrne odgovor</w:t>
            </w:r>
            <w:r w:rsidR="00EA2C9A">
              <w:t>a</w:t>
            </w:r>
            <w:r>
              <w:t xml:space="preserve"> na klicano funkcijo, ne glede na to ali je bil učni material shranjen ali ne.</w:t>
            </w:r>
          </w:p>
        </w:tc>
      </w:tr>
    </w:tbl>
    <w:p w14:paraId="0EF34292" w14:textId="77777777" w:rsidR="00803648" w:rsidRDefault="00803648" w:rsidP="001325FE">
      <w:pPr>
        <w:spacing w:after="0" w:line="276" w:lineRule="auto"/>
      </w:pPr>
    </w:p>
    <w:p w14:paraId="111CBF84" w14:textId="1A24117D" w:rsidR="00803648" w:rsidRDefault="00803648" w:rsidP="001325FE">
      <w:pPr>
        <w:pStyle w:val="Naslov1"/>
        <w:spacing w:line="276" w:lineRule="auto"/>
      </w:pPr>
      <w:r>
        <w:lastRenderedPageBreak/>
        <w:t xml:space="preserve">&lt;&lt; </w:t>
      </w:r>
      <w:r w:rsidR="00E86500">
        <w:t>Generiranje primerov odgovorov z AI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64FC6F61" w14:textId="77777777" w:rsidTr="6708EA4B">
        <w:tc>
          <w:tcPr>
            <w:tcW w:w="6799" w:type="dxa"/>
            <w:shd w:val="clear" w:color="auto" w:fill="auto"/>
          </w:tcPr>
          <w:p w14:paraId="16EBDFB5" w14:textId="7F857F4A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E86500" w:rsidRPr="00E86500">
              <w:rPr>
                <w:b/>
                <w:bCs/>
              </w:rPr>
              <w:t>Generiranje primerov odgovorov z AI</w:t>
            </w:r>
          </w:p>
        </w:tc>
        <w:tc>
          <w:tcPr>
            <w:tcW w:w="2263" w:type="dxa"/>
            <w:shd w:val="clear" w:color="auto" w:fill="auto"/>
          </w:tcPr>
          <w:p w14:paraId="71F1D16E" w14:textId="00A30648" w:rsidR="00803648" w:rsidRPr="003702C9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Pr="14EBA5DC">
              <w:rPr>
                <w:i/>
                <w:iCs/>
              </w:rPr>
              <w:t>1</w:t>
            </w:r>
            <w:r w:rsidR="004F74A5">
              <w:rPr>
                <w:i/>
                <w:iCs/>
              </w:rPr>
              <w:t>3</w:t>
            </w:r>
          </w:p>
        </w:tc>
      </w:tr>
      <w:tr w:rsidR="00803648" w:rsidRPr="0078753F" w14:paraId="152CEE09" w14:textId="77777777" w:rsidTr="6708EA4B">
        <w:tc>
          <w:tcPr>
            <w:tcW w:w="9062" w:type="dxa"/>
            <w:gridSpan w:val="2"/>
            <w:shd w:val="clear" w:color="auto" w:fill="auto"/>
          </w:tcPr>
          <w:p w14:paraId="4349D758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02D73585" w14:textId="36BDE3F9" w:rsidR="00803648" w:rsidRPr="003702C9" w:rsidRDefault="6708EA4B" w:rsidP="001325FE">
            <w:pPr>
              <w:spacing w:line="276" w:lineRule="auto"/>
            </w:pPr>
            <w:r>
              <w:t xml:space="preserve">Na podlagi </w:t>
            </w:r>
            <w:r w:rsidR="00302545">
              <w:t xml:space="preserve">učnih materialov določene domene znanja </w:t>
            </w:r>
            <w:r w:rsidR="00E955B6">
              <w:t>lahko AI odgovori na postavljeno vprašanje.</w:t>
            </w:r>
          </w:p>
        </w:tc>
      </w:tr>
      <w:tr w:rsidR="00803648" w:rsidRPr="0078753F" w14:paraId="34B6B86E" w14:textId="77777777" w:rsidTr="6708EA4B">
        <w:tc>
          <w:tcPr>
            <w:tcW w:w="9062" w:type="dxa"/>
            <w:gridSpan w:val="2"/>
            <w:shd w:val="clear" w:color="auto" w:fill="auto"/>
          </w:tcPr>
          <w:p w14:paraId="77B48405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63399FDC" w14:textId="6D1B1E08" w:rsidR="00803648" w:rsidRPr="0068062C" w:rsidRDefault="0068062C" w:rsidP="001325FE">
            <w:pPr>
              <w:spacing w:line="276" w:lineRule="auto"/>
            </w:pPr>
            <w:r>
              <w:t>Sistem</w:t>
            </w:r>
          </w:p>
        </w:tc>
      </w:tr>
      <w:tr w:rsidR="00803648" w:rsidRPr="0078753F" w14:paraId="64949BEC" w14:textId="77777777" w:rsidTr="6708EA4B">
        <w:tc>
          <w:tcPr>
            <w:tcW w:w="9062" w:type="dxa"/>
            <w:gridSpan w:val="2"/>
            <w:shd w:val="clear" w:color="auto" w:fill="auto"/>
          </w:tcPr>
          <w:p w14:paraId="60CE10F3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5C6D34EF" w14:textId="1AFF35A5" w:rsidR="00803648" w:rsidRPr="003702C9" w:rsidRDefault="00D90B74" w:rsidP="001325FE">
            <w:pPr>
              <w:spacing w:line="276" w:lineRule="auto"/>
            </w:pPr>
            <w:r>
              <w:t xml:space="preserve">V učno množico AI je dodan učni material določene domene znanja. </w:t>
            </w:r>
            <w:proofErr w:type="spellStart"/>
            <w:r>
              <w:t>IS</w:t>
            </w:r>
            <w:proofErr w:type="spellEnd"/>
            <w:r>
              <w:t xml:space="preserve"> mora delovati.</w:t>
            </w:r>
          </w:p>
        </w:tc>
      </w:tr>
      <w:tr w:rsidR="00803648" w:rsidRPr="0078753F" w14:paraId="326A48D0" w14:textId="77777777" w:rsidTr="6708EA4B">
        <w:tc>
          <w:tcPr>
            <w:tcW w:w="9062" w:type="dxa"/>
            <w:gridSpan w:val="2"/>
            <w:shd w:val="clear" w:color="auto" w:fill="auto"/>
          </w:tcPr>
          <w:p w14:paraId="342EAA8A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7D5148FF" w14:textId="6CA388EA" w:rsidR="00803648" w:rsidRPr="00F25C23" w:rsidRDefault="00224AF9" w:rsidP="001325FE">
            <w:pPr>
              <w:spacing w:line="276" w:lineRule="auto"/>
            </w:pPr>
            <w:r>
              <w:t>Prikaže se odgovor na postavljeno vprašanje.</w:t>
            </w:r>
          </w:p>
        </w:tc>
      </w:tr>
      <w:tr w:rsidR="00803648" w:rsidRPr="0078753F" w14:paraId="50305C13" w14:textId="77777777" w:rsidTr="6708EA4B">
        <w:tc>
          <w:tcPr>
            <w:tcW w:w="9062" w:type="dxa"/>
            <w:gridSpan w:val="2"/>
            <w:shd w:val="clear" w:color="auto" w:fill="auto"/>
          </w:tcPr>
          <w:p w14:paraId="327815E0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5EAEA84B" w14:textId="0DA9B83A" w:rsidR="00803648" w:rsidRDefault="00752830" w:rsidP="001325FE">
            <w:pPr>
              <w:spacing w:line="276" w:lineRule="auto"/>
            </w:pPr>
            <w:r>
              <w:t xml:space="preserve">1. </w:t>
            </w:r>
            <w:r w:rsidR="00EB23D4">
              <w:t>Prebere postavljeno vprašanje.</w:t>
            </w:r>
          </w:p>
          <w:p w14:paraId="17EDC369" w14:textId="77777777" w:rsidR="00752830" w:rsidRDefault="00752830" w:rsidP="001325FE">
            <w:pPr>
              <w:spacing w:line="276" w:lineRule="auto"/>
            </w:pPr>
            <w:r>
              <w:t xml:space="preserve">2. </w:t>
            </w:r>
            <w:r w:rsidR="003F082A">
              <w:t>Z algoritmom AI se uči iz učnih materialov domene znanja.</w:t>
            </w:r>
          </w:p>
          <w:p w14:paraId="43EC02B3" w14:textId="2177B5B9" w:rsidR="003F082A" w:rsidRPr="003702C9" w:rsidRDefault="003F082A" w:rsidP="001325FE">
            <w:pPr>
              <w:spacing w:line="276" w:lineRule="auto"/>
            </w:pPr>
            <w:r>
              <w:t>3. Izpiše odgovor na vprašanje.</w:t>
            </w:r>
          </w:p>
        </w:tc>
      </w:tr>
      <w:tr w:rsidR="00803648" w:rsidRPr="0078753F" w14:paraId="0D8990BE" w14:textId="77777777" w:rsidTr="6708EA4B">
        <w:tc>
          <w:tcPr>
            <w:tcW w:w="9062" w:type="dxa"/>
            <w:gridSpan w:val="2"/>
            <w:shd w:val="clear" w:color="auto" w:fill="auto"/>
          </w:tcPr>
          <w:p w14:paraId="6A4936F1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496AB276" w14:textId="77777777" w:rsidR="00803648" w:rsidRDefault="00123FF7" w:rsidP="001325FE">
            <w:pPr>
              <w:spacing w:line="276" w:lineRule="auto"/>
            </w:pPr>
            <w:r>
              <w:t>1a1. Prebrano vprašanje je prazno.</w:t>
            </w:r>
          </w:p>
          <w:p w14:paraId="07D2CBCB" w14:textId="6E58F739" w:rsidR="00123FF7" w:rsidRDefault="00123FF7" w:rsidP="001325FE">
            <w:pPr>
              <w:spacing w:line="276" w:lineRule="auto"/>
            </w:pPr>
            <w:r>
              <w:t xml:space="preserve">1a2. </w:t>
            </w:r>
            <w:r w:rsidR="003279FB">
              <w:t>Preneha s postopkom.</w:t>
            </w:r>
          </w:p>
          <w:p w14:paraId="7B4E8889" w14:textId="77777777" w:rsidR="00071598" w:rsidRDefault="00071598" w:rsidP="001325FE">
            <w:pPr>
              <w:spacing w:line="276" w:lineRule="auto"/>
            </w:pPr>
            <w:r>
              <w:t>3a1. Sistem vrne napako kot odgovor.</w:t>
            </w:r>
          </w:p>
          <w:p w14:paraId="0ED8FA3E" w14:textId="3E621075" w:rsidR="00071598" w:rsidRDefault="00071598" w:rsidP="001325FE">
            <w:pPr>
              <w:spacing w:line="276" w:lineRule="auto"/>
            </w:pPr>
            <w:r>
              <w:t xml:space="preserve">3a2. Poskusi </w:t>
            </w:r>
            <w:r>
              <w:t>prebrati vprašanje še enkrat</w:t>
            </w:r>
            <w:r>
              <w:t>.</w:t>
            </w:r>
          </w:p>
          <w:p w14:paraId="09744FAA" w14:textId="77777777" w:rsidR="001665BE" w:rsidRDefault="00071598" w:rsidP="001325FE">
            <w:pPr>
              <w:spacing w:line="276" w:lineRule="auto"/>
            </w:pPr>
            <w:r>
              <w:t xml:space="preserve">3a3. </w:t>
            </w:r>
            <w:r>
              <w:t xml:space="preserve">Še enkrat </w:t>
            </w:r>
            <w:r>
              <w:t>se uči iz učnih materialov domene znanja.</w:t>
            </w:r>
          </w:p>
          <w:p w14:paraId="15CDA6ED" w14:textId="4620B7BE" w:rsidR="00071598" w:rsidRPr="003702C9" w:rsidRDefault="00071598" w:rsidP="001325FE">
            <w:pPr>
              <w:spacing w:line="276" w:lineRule="auto"/>
            </w:pPr>
            <w:r>
              <w:t>3a4. Ponovno izpiše odgovor na vprašanje.</w:t>
            </w:r>
          </w:p>
        </w:tc>
      </w:tr>
      <w:tr w:rsidR="00803648" w:rsidRPr="0078753F" w14:paraId="71CB5DD5" w14:textId="77777777" w:rsidTr="6708EA4B">
        <w:tc>
          <w:tcPr>
            <w:tcW w:w="9062" w:type="dxa"/>
            <w:gridSpan w:val="2"/>
            <w:shd w:val="clear" w:color="auto" w:fill="auto"/>
          </w:tcPr>
          <w:p w14:paraId="718276CD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21339EE5" w14:textId="20BF57E4" w:rsidR="009F7A6B" w:rsidRDefault="00155DD2" w:rsidP="001325FE">
            <w:pPr>
              <w:spacing w:line="276" w:lineRule="auto"/>
            </w:pPr>
            <w:r>
              <w:t>2</w:t>
            </w:r>
            <w:r w:rsidR="009F7A6B">
              <w:t xml:space="preserve">a1. Zaradi napake sistem </w:t>
            </w:r>
            <w:r w:rsidR="009F7A6B">
              <w:t>nima dostopa do učnega materiala</w:t>
            </w:r>
            <w:r w:rsidR="009F7A6B">
              <w:t>.</w:t>
            </w:r>
          </w:p>
          <w:p w14:paraId="35149600" w14:textId="3FAB3FBC" w:rsidR="00803648" w:rsidRPr="00B7783C" w:rsidRDefault="00EA2C9A" w:rsidP="001325FE">
            <w:pPr>
              <w:spacing w:line="276" w:lineRule="auto"/>
            </w:pPr>
            <w:r>
              <w:t>3a1. Zaradi napake sistem ne vrne odgovor</w:t>
            </w:r>
            <w:r>
              <w:t>a</w:t>
            </w:r>
            <w:r>
              <w:t xml:space="preserve">, ne glede na to ali je </w:t>
            </w:r>
            <w:r>
              <w:t>bila vrnjena napaka</w:t>
            </w:r>
            <w:r>
              <w:t xml:space="preserve"> ali ne.</w:t>
            </w:r>
          </w:p>
        </w:tc>
      </w:tr>
    </w:tbl>
    <w:p w14:paraId="254CDF3C" w14:textId="77777777" w:rsidR="00803648" w:rsidRDefault="00803648" w:rsidP="001325FE">
      <w:pPr>
        <w:spacing w:after="0" w:line="276" w:lineRule="auto"/>
      </w:pPr>
    </w:p>
    <w:p w14:paraId="6DD9BAC2" w14:textId="5D84E964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E86500">
        <w:t>Analiza odgovorov z AI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7C3B934A" w14:textId="77777777" w:rsidTr="6708EA4B">
        <w:tc>
          <w:tcPr>
            <w:tcW w:w="6799" w:type="dxa"/>
            <w:shd w:val="clear" w:color="auto" w:fill="auto"/>
          </w:tcPr>
          <w:p w14:paraId="54DEA787" w14:textId="709197F0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E86500" w:rsidRPr="00E86500">
              <w:rPr>
                <w:b/>
                <w:bCs/>
              </w:rPr>
              <w:t>Analiza odgovorov z AI</w:t>
            </w:r>
          </w:p>
        </w:tc>
        <w:tc>
          <w:tcPr>
            <w:tcW w:w="2263" w:type="dxa"/>
            <w:shd w:val="clear" w:color="auto" w:fill="auto"/>
          </w:tcPr>
          <w:p w14:paraId="7CCDBF94" w14:textId="463025F0" w:rsidR="00803648" w:rsidRPr="003702C9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Pr="14EBA5DC">
              <w:rPr>
                <w:i/>
                <w:iCs/>
              </w:rPr>
              <w:t>1</w:t>
            </w:r>
            <w:r w:rsidR="004F74A5">
              <w:rPr>
                <w:i/>
                <w:iCs/>
              </w:rPr>
              <w:t>4</w:t>
            </w:r>
          </w:p>
        </w:tc>
      </w:tr>
      <w:tr w:rsidR="00803648" w:rsidRPr="0078753F" w14:paraId="2BCE3A62" w14:textId="77777777" w:rsidTr="6708EA4B">
        <w:tc>
          <w:tcPr>
            <w:tcW w:w="9062" w:type="dxa"/>
            <w:gridSpan w:val="2"/>
            <w:shd w:val="clear" w:color="auto" w:fill="auto"/>
          </w:tcPr>
          <w:p w14:paraId="148E67E9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36350A05" w14:textId="5A5EEF0D" w:rsidR="00803648" w:rsidRPr="003702C9" w:rsidRDefault="00C758A3" w:rsidP="001325FE">
            <w:pPr>
              <w:spacing w:line="276" w:lineRule="auto"/>
            </w:pPr>
            <w:r>
              <w:t>Odgovor uporabnika na vprašanje odprtega tipa lahko AI analizira in določi ali je odgovor pravilen ali ne.</w:t>
            </w:r>
          </w:p>
        </w:tc>
      </w:tr>
      <w:tr w:rsidR="00803648" w:rsidRPr="0078753F" w14:paraId="23365270" w14:textId="77777777" w:rsidTr="6708EA4B">
        <w:tc>
          <w:tcPr>
            <w:tcW w:w="9062" w:type="dxa"/>
            <w:gridSpan w:val="2"/>
            <w:shd w:val="clear" w:color="auto" w:fill="auto"/>
          </w:tcPr>
          <w:p w14:paraId="21A28FE7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lastRenderedPageBreak/>
              <w:t>Akterji:</w:t>
            </w:r>
          </w:p>
          <w:p w14:paraId="747763A3" w14:textId="2115A12C" w:rsidR="00803648" w:rsidRPr="0068062C" w:rsidRDefault="0068062C" w:rsidP="001325FE">
            <w:pPr>
              <w:spacing w:line="276" w:lineRule="auto"/>
            </w:pPr>
            <w:r>
              <w:t>Sistem</w:t>
            </w:r>
          </w:p>
        </w:tc>
      </w:tr>
      <w:tr w:rsidR="00803648" w:rsidRPr="0078753F" w14:paraId="239D0312" w14:textId="77777777" w:rsidTr="6708EA4B">
        <w:tc>
          <w:tcPr>
            <w:tcW w:w="9062" w:type="dxa"/>
            <w:gridSpan w:val="2"/>
            <w:shd w:val="clear" w:color="auto" w:fill="auto"/>
          </w:tcPr>
          <w:p w14:paraId="76054DA7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4480FDFF" w14:textId="6E4B6FEB" w:rsidR="00803648" w:rsidRPr="003702C9" w:rsidRDefault="00135118" w:rsidP="001325FE">
            <w:pPr>
              <w:spacing w:line="276" w:lineRule="auto"/>
            </w:pPr>
            <w:r>
              <w:t>V učno množico AI je dodan učni material določene domene znanja. IS mora delovati.</w:t>
            </w:r>
          </w:p>
        </w:tc>
      </w:tr>
      <w:tr w:rsidR="00803648" w:rsidRPr="0078753F" w14:paraId="28DB84F0" w14:textId="77777777" w:rsidTr="6708EA4B">
        <w:tc>
          <w:tcPr>
            <w:tcW w:w="9062" w:type="dxa"/>
            <w:gridSpan w:val="2"/>
            <w:shd w:val="clear" w:color="auto" w:fill="auto"/>
          </w:tcPr>
          <w:p w14:paraId="598B7E70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577E71AB" w14:textId="083480AF" w:rsidR="00803648" w:rsidRPr="00F25C23" w:rsidRDefault="00752830" w:rsidP="001325FE">
            <w:pPr>
              <w:spacing w:line="276" w:lineRule="auto"/>
            </w:pPr>
            <w:r>
              <w:t>Izpiše se, ali je odgovor pravilen ali ne.</w:t>
            </w:r>
          </w:p>
        </w:tc>
      </w:tr>
      <w:tr w:rsidR="00803648" w:rsidRPr="0078753F" w14:paraId="0F9C98EF" w14:textId="77777777" w:rsidTr="6708EA4B">
        <w:tc>
          <w:tcPr>
            <w:tcW w:w="9062" w:type="dxa"/>
            <w:gridSpan w:val="2"/>
            <w:shd w:val="clear" w:color="auto" w:fill="auto"/>
          </w:tcPr>
          <w:p w14:paraId="0887C089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2C2062AE" w14:textId="696DD146" w:rsidR="00D56CBA" w:rsidRDefault="00D56CBA" w:rsidP="001325FE">
            <w:pPr>
              <w:spacing w:line="276" w:lineRule="auto"/>
            </w:pPr>
            <w:r>
              <w:t xml:space="preserve">1. Prebere </w:t>
            </w:r>
            <w:r w:rsidR="00111168">
              <w:t>odgovor uporabnika</w:t>
            </w:r>
            <w:r>
              <w:t>.</w:t>
            </w:r>
          </w:p>
          <w:p w14:paraId="71766661" w14:textId="77777777" w:rsidR="00D56CBA" w:rsidRDefault="00D56CBA" w:rsidP="001325FE">
            <w:pPr>
              <w:spacing w:line="276" w:lineRule="auto"/>
            </w:pPr>
            <w:r>
              <w:t>2. Z algoritmom AI se uči iz učnih materialov domene znanja.</w:t>
            </w:r>
          </w:p>
          <w:p w14:paraId="25F8AFE8" w14:textId="74C76223" w:rsidR="00111168" w:rsidRDefault="00111168" w:rsidP="001325FE">
            <w:pPr>
              <w:spacing w:line="276" w:lineRule="auto"/>
            </w:pPr>
            <w:r>
              <w:t>3. Primerja odgovor z vprašanjem.</w:t>
            </w:r>
          </w:p>
          <w:p w14:paraId="5AF1F6F9" w14:textId="6359CCE4" w:rsidR="00803648" w:rsidRPr="003702C9" w:rsidRDefault="00D56CBA" w:rsidP="001325FE">
            <w:pPr>
              <w:spacing w:line="276" w:lineRule="auto"/>
            </w:pPr>
            <w:r>
              <w:t xml:space="preserve">3. Izpiše </w:t>
            </w:r>
            <w:r w:rsidR="00111168">
              <w:t>ali je odgovor pravilen ali ne</w:t>
            </w:r>
            <w:r>
              <w:t>.</w:t>
            </w:r>
          </w:p>
        </w:tc>
      </w:tr>
      <w:tr w:rsidR="00803648" w:rsidRPr="0078753F" w14:paraId="3188D21A" w14:textId="77777777" w:rsidTr="6708EA4B">
        <w:tc>
          <w:tcPr>
            <w:tcW w:w="9062" w:type="dxa"/>
            <w:gridSpan w:val="2"/>
            <w:shd w:val="clear" w:color="auto" w:fill="auto"/>
          </w:tcPr>
          <w:p w14:paraId="05A3C093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7AAE26DF" w14:textId="28E20720" w:rsidR="00C128F0" w:rsidRDefault="00C128F0" w:rsidP="001325FE">
            <w:pPr>
              <w:spacing w:line="276" w:lineRule="auto"/>
            </w:pPr>
            <w:r>
              <w:t>1a1. Prebran</w:t>
            </w:r>
            <w:r>
              <w:t xml:space="preserve"> odgovor </w:t>
            </w:r>
            <w:r>
              <w:t>je praz</w:t>
            </w:r>
            <w:r>
              <w:t>en</w:t>
            </w:r>
            <w:r>
              <w:t>.</w:t>
            </w:r>
          </w:p>
          <w:p w14:paraId="061639F8" w14:textId="77777777" w:rsidR="00C128F0" w:rsidRDefault="00C128F0" w:rsidP="001325FE">
            <w:pPr>
              <w:spacing w:line="276" w:lineRule="auto"/>
            </w:pPr>
            <w:r>
              <w:t>1a2. Preneha s postopkom.</w:t>
            </w:r>
          </w:p>
          <w:p w14:paraId="75564B17" w14:textId="206D0416" w:rsidR="00C128F0" w:rsidRDefault="00C128F0" w:rsidP="001325FE">
            <w:pPr>
              <w:spacing w:line="276" w:lineRule="auto"/>
            </w:pPr>
            <w:r>
              <w:t>3</w:t>
            </w:r>
            <w:r>
              <w:t xml:space="preserve">a1. </w:t>
            </w:r>
            <w:r>
              <w:t>Vprašanje je prazno</w:t>
            </w:r>
            <w:r>
              <w:t>.</w:t>
            </w:r>
          </w:p>
          <w:p w14:paraId="6F42EBA0" w14:textId="181A7E61" w:rsidR="00C128F0" w:rsidRDefault="00C128F0" w:rsidP="001325FE">
            <w:pPr>
              <w:spacing w:line="276" w:lineRule="auto"/>
            </w:pPr>
            <w:r>
              <w:t>3</w:t>
            </w:r>
            <w:r>
              <w:t>a2. Preneha s postopkom.</w:t>
            </w:r>
          </w:p>
          <w:p w14:paraId="1DBA8370" w14:textId="77777777" w:rsidR="00C128F0" w:rsidRDefault="00C128F0" w:rsidP="001325FE">
            <w:pPr>
              <w:spacing w:line="276" w:lineRule="auto"/>
            </w:pPr>
            <w:r>
              <w:t>3a1. Sistem vrne napako kot odgovor.</w:t>
            </w:r>
          </w:p>
          <w:p w14:paraId="175116D6" w14:textId="5D84FF9A" w:rsidR="00C128F0" w:rsidRDefault="00C128F0" w:rsidP="001325FE">
            <w:pPr>
              <w:spacing w:line="276" w:lineRule="auto"/>
            </w:pPr>
            <w:r>
              <w:t xml:space="preserve">3a2. Poskusi prebrati </w:t>
            </w:r>
            <w:r w:rsidR="00204E42">
              <w:t>odgovor</w:t>
            </w:r>
            <w:r>
              <w:t xml:space="preserve"> še enkrat.</w:t>
            </w:r>
          </w:p>
          <w:p w14:paraId="1CE5DD98" w14:textId="77777777" w:rsidR="00C128F0" w:rsidRDefault="00C128F0" w:rsidP="001325FE">
            <w:pPr>
              <w:spacing w:line="276" w:lineRule="auto"/>
            </w:pPr>
            <w:r>
              <w:t>3a3. Še enkrat se uči iz učnih materialov domene znanja.</w:t>
            </w:r>
          </w:p>
          <w:p w14:paraId="2C5FD1D2" w14:textId="086E2A61" w:rsidR="00204E42" w:rsidRDefault="00204E42" w:rsidP="001325FE">
            <w:pPr>
              <w:spacing w:line="276" w:lineRule="auto"/>
            </w:pPr>
            <w:r>
              <w:t>3a4. Spet primerja odgovor z vprašanjem.</w:t>
            </w:r>
          </w:p>
          <w:p w14:paraId="761F8045" w14:textId="20DA7CF5" w:rsidR="00803648" w:rsidRPr="003702C9" w:rsidRDefault="00C128F0" w:rsidP="001325FE">
            <w:pPr>
              <w:spacing w:line="276" w:lineRule="auto"/>
            </w:pPr>
            <w:r>
              <w:t>3a</w:t>
            </w:r>
            <w:r w:rsidR="00204E42">
              <w:t>5</w:t>
            </w:r>
            <w:r>
              <w:t>. Ponovno izpiše odgovor na vprašanje.</w:t>
            </w:r>
          </w:p>
        </w:tc>
      </w:tr>
      <w:tr w:rsidR="00803648" w:rsidRPr="0078753F" w14:paraId="58E18DBD" w14:textId="77777777" w:rsidTr="6708EA4B">
        <w:tc>
          <w:tcPr>
            <w:tcW w:w="9062" w:type="dxa"/>
            <w:gridSpan w:val="2"/>
            <w:shd w:val="clear" w:color="auto" w:fill="auto"/>
          </w:tcPr>
          <w:p w14:paraId="68F0ECCF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23C796DC" w14:textId="77777777" w:rsidR="00071C4F" w:rsidRDefault="00071C4F" w:rsidP="001325FE">
            <w:pPr>
              <w:spacing w:line="276" w:lineRule="auto"/>
            </w:pPr>
            <w:r>
              <w:t>2a1. Zaradi napake sistem nima dostopa do učnega materiala.</w:t>
            </w:r>
          </w:p>
          <w:p w14:paraId="7DB9B855" w14:textId="10F2D174" w:rsidR="00803648" w:rsidRPr="00B7783C" w:rsidRDefault="00071C4F" w:rsidP="001325FE">
            <w:pPr>
              <w:spacing w:line="276" w:lineRule="auto"/>
            </w:pPr>
            <w:r>
              <w:t>4</w:t>
            </w:r>
            <w:r>
              <w:t>a1. Zaradi napake sistem ne vrne odgovora, ne glede na to ali je bila vrnjena napaka ali ne.</w:t>
            </w:r>
          </w:p>
        </w:tc>
      </w:tr>
    </w:tbl>
    <w:p w14:paraId="00C05717" w14:textId="77777777" w:rsidR="00803648" w:rsidRDefault="00803648" w:rsidP="001325FE">
      <w:pPr>
        <w:spacing w:after="0" w:line="276" w:lineRule="auto"/>
      </w:pPr>
    </w:p>
    <w:p w14:paraId="566C4307" w14:textId="3A06312B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EA21A3">
        <w:t>Primerjava znanja med zaposlenimi in sledenje napredku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803648" w:rsidRPr="0078753F" w14:paraId="7D595B10" w14:textId="77777777" w:rsidTr="6708EA4B">
        <w:tc>
          <w:tcPr>
            <w:tcW w:w="8075" w:type="dxa"/>
            <w:shd w:val="clear" w:color="auto" w:fill="auto"/>
          </w:tcPr>
          <w:p w14:paraId="125455E3" w14:textId="2E4CBF0D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EA21A3" w:rsidRPr="00EA21A3">
              <w:rPr>
                <w:b/>
                <w:bCs/>
              </w:rPr>
              <w:t>Primerjava znanja med zaposlenimi in sledenje napredku</w:t>
            </w:r>
          </w:p>
        </w:tc>
        <w:tc>
          <w:tcPr>
            <w:tcW w:w="987" w:type="dxa"/>
            <w:shd w:val="clear" w:color="auto" w:fill="auto"/>
          </w:tcPr>
          <w:p w14:paraId="486F9FFC" w14:textId="7B14FD86" w:rsidR="00803648" w:rsidRPr="003702C9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Pr="14EBA5DC">
              <w:rPr>
                <w:i/>
                <w:iCs/>
              </w:rPr>
              <w:t>1</w:t>
            </w:r>
            <w:r w:rsidR="004F74A5">
              <w:rPr>
                <w:i/>
                <w:iCs/>
              </w:rPr>
              <w:t>5</w:t>
            </w:r>
          </w:p>
        </w:tc>
      </w:tr>
      <w:tr w:rsidR="00803648" w:rsidRPr="0078753F" w14:paraId="47AB1702" w14:textId="77777777" w:rsidTr="6708EA4B">
        <w:tc>
          <w:tcPr>
            <w:tcW w:w="9062" w:type="dxa"/>
            <w:gridSpan w:val="2"/>
            <w:shd w:val="clear" w:color="auto" w:fill="auto"/>
          </w:tcPr>
          <w:p w14:paraId="680770D1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007FF372" w14:textId="7E21AE55" w:rsidR="00803648" w:rsidRPr="003702C9" w:rsidRDefault="009561B2" w:rsidP="001325FE">
            <w:pPr>
              <w:spacing w:line="276" w:lineRule="auto"/>
            </w:pPr>
            <w:r>
              <w:t xml:space="preserve">Vodstvo </w:t>
            </w:r>
            <w:r w:rsidR="00E158B3">
              <w:t xml:space="preserve">podjetja </w:t>
            </w:r>
            <w:r>
              <w:t>lahko ima vpogled v napredek zaposlenih po posameznih domenah znanja</w:t>
            </w:r>
            <w:r w:rsidR="00B50F07">
              <w:t>.</w:t>
            </w:r>
          </w:p>
        </w:tc>
      </w:tr>
      <w:tr w:rsidR="00803648" w:rsidRPr="0078753F" w14:paraId="64E43A87" w14:textId="77777777" w:rsidTr="6708EA4B">
        <w:tc>
          <w:tcPr>
            <w:tcW w:w="9062" w:type="dxa"/>
            <w:gridSpan w:val="2"/>
            <w:shd w:val="clear" w:color="auto" w:fill="auto"/>
          </w:tcPr>
          <w:p w14:paraId="099E8338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lastRenderedPageBreak/>
              <w:t>Akterji:</w:t>
            </w:r>
          </w:p>
          <w:p w14:paraId="211CB1F8" w14:textId="55D4CF34" w:rsidR="00803648" w:rsidRPr="0068062C" w:rsidRDefault="0068062C" w:rsidP="001325FE">
            <w:pPr>
              <w:spacing w:line="276" w:lineRule="auto"/>
            </w:pPr>
            <w:r>
              <w:t>Sistem</w:t>
            </w:r>
          </w:p>
        </w:tc>
      </w:tr>
      <w:tr w:rsidR="00803648" w:rsidRPr="0078753F" w14:paraId="3CB8DBA4" w14:textId="77777777" w:rsidTr="6708EA4B">
        <w:tc>
          <w:tcPr>
            <w:tcW w:w="9062" w:type="dxa"/>
            <w:gridSpan w:val="2"/>
            <w:shd w:val="clear" w:color="auto" w:fill="auto"/>
          </w:tcPr>
          <w:p w14:paraId="22A6392B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5DEBDE37" w14:textId="315D1276" w:rsidR="00803648" w:rsidRPr="003702C9" w:rsidRDefault="00AF58FA" w:rsidP="001325FE">
            <w:pPr>
              <w:spacing w:line="276" w:lineRule="auto"/>
            </w:pPr>
            <w:r>
              <w:t xml:space="preserve">Domena znanja mora imeti vsaj enega zaposlenega. </w:t>
            </w:r>
            <w:r>
              <w:t>IS mora delovati.</w:t>
            </w:r>
          </w:p>
        </w:tc>
      </w:tr>
      <w:tr w:rsidR="00803648" w:rsidRPr="0078753F" w14:paraId="46CFB167" w14:textId="77777777" w:rsidTr="6708EA4B">
        <w:tc>
          <w:tcPr>
            <w:tcW w:w="9062" w:type="dxa"/>
            <w:gridSpan w:val="2"/>
            <w:shd w:val="clear" w:color="auto" w:fill="auto"/>
          </w:tcPr>
          <w:p w14:paraId="1ACEFF7E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Stanje sistema po PU:</w:t>
            </w:r>
          </w:p>
          <w:p w14:paraId="122C413E" w14:textId="68F760B2" w:rsidR="00803648" w:rsidRPr="00F25C23" w:rsidRDefault="009561B2" w:rsidP="001325FE">
            <w:pPr>
              <w:spacing w:line="276" w:lineRule="auto"/>
            </w:pPr>
            <w:r>
              <w:t>Na profilu vodstva podjetja je prikazana tabela uporabnikov in napredka le-teh po posameznih domenah znanja.</w:t>
            </w:r>
          </w:p>
        </w:tc>
      </w:tr>
      <w:tr w:rsidR="00803648" w:rsidRPr="0078753F" w14:paraId="0474EF3B" w14:textId="77777777" w:rsidTr="6708EA4B">
        <w:tc>
          <w:tcPr>
            <w:tcW w:w="9062" w:type="dxa"/>
            <w:gridSpan w:val="2"/>
            <w:shd w:val="clear" w:color="auto" w:fill="auto"/>
          </w:tcPr>
          <w:p w14:paraId="28D59A01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3CAE9725" w14:textId="77777777" w:rsidR="00174027" w:rsidRDefault="00174027" w:rsidP="001325FE">
            <w:pPr>
              <w:spacing w:line="276" w:lineRule="auto"/>
            </w:pPr>
            <w:r>
              <w:t>1. Vzpostavi povezavo do podatkovne baze.</w:t>
            </w:r>
          </w:p>
          <w:p w14:paraId="05628887" w14:textId="77777777" w:rsidR="00803648" w:rsidRDefault="00174027" w:rsidP="001325FE">
            <w:pPr>
              <w:spacing w:line="276" w:lineRule="auto"/>
            </w:pPr>
            <w:r>
              <w:t xml:space="preserve">2. </w:t>
            </w:r>
            <w:r>
              <w:t>Za vsakega zaposlenega prebere napredek za vsako domeno znanja.</w:t>
            </w:r>
          </w:p>
          <w:p w14:paraId="2581ED2F" w14:textId="1228C474" w:rsidR="00174027" w:rsidRPr="003702C9" w:rsidRDefault="00174027" w:rsidP="001325FE">
            <w:pPr>
              <w:spacing w:line="276" w:lineRule="auto"/>
            </w:pPr>
            <w:r>
              <w:t xml:space="preserve">3. Izriše tabelo zaposlenih in njihov napredek po domenah. </w:t>
            </w:r>
          </w:p>
        </w:tc>
      </w:tr>
      <w:tr w:rsidR="00803648" w:rsidRPr="0078753F" w14:paraId="0C45996F" w14:textId="77777777" w:rsidTr="6708EA4B">
        <w:tc>
          <w:tcPr>
            <w:tcW w:w="9062" w:type="dxa"/>
            <w:gridSpan w:val="2"/>
            <w:shd w:val="clear" w:color="auto" w:fill="auto"/>
          </w:tcPr>
          <w:p w14:paraId="150A6508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0511338C" w14:textId="77777777" w:rsidR="00573377" w:rsidRDefault="00573377" w:rsidP="001325FE">
            <w:pPr>
              <w:spacing w:line="276" w:lineRule="auto"/>
            </w:pPr>
            <w:r>
              <w:t>1a1. Sistem ne more vzpostaviti povezave do podatkovne baze.</w:t>
            </w:r>
          </w:p>
          <w:p w14:paraId="7FF322E6" w14:textId="77777777" w:rsidR="00573377" w:rsidRDefault="00573377" w:rsidP="001325FE">
            <w:pPr>
              <w:spacing w:line="276" w:lineRule="auto"/>
            </w:pPr>
            <w:r>
              <w:t>1a2. Čez nekaj časa poskusi še enkrat.</w:t>
            </w:r>
          </w:p>
          <w:p w14:paraId="2D8ED5BB" w14:textId="77777777" w:rsidR="00573377" w:rsidRDefault="00573377" w:rsidP="001325FE">
            <w:pPr>
              <w:spacing w:line="276" w:lineRule="auto"/>
            </w:pPr>
            <w:r>
              <w:t>3a1. Sistem vrne napako kot odgovor.</w:t>
            </w:r>
          </w:p>
          <w:p w14:paraId="5BAA2A4B" w14:textId="46791E60" w:rsidR="00573377" w:rsidRDefault="00573377" w:rsidP="001325FE">
            <w:pPr>
              <w:spacing w:line="276" w:lineRule="auto"/>
            </w:pPr>
            <w:r>
              <w:t xml:space="preserve">3a2. Poskusi </w:t>
            </w:r>
            <w:r>
              <w:t>najti napredke zaposlenih po domenah znanja</w:t>
            </w:r>
            <w:r>
              <w:t xml:space="preserve"> še enkrat.</w:t>
            </w:r>
          </w:p>
          <w:p w14:paraId="4AD29908" w14:textId="3E08A1D5" w:rsidR="00803648" w:rsidRPr="003702C9" w:rsidRDefault="00573377" w:rsidP="001325FE">
            <w:pPr>
              <w:spacing w:line="276" w:lineRule="auto"/>
            </w:pPr>
            <w:r>
              <w:t xml:space="preserve">3a3. Ponovno </w:t>
            </w:r>
            <w:r>
              <w:t>i</w:t>
            </w:r>
            <w:r>
              <w:t>zriše tabelo zaposlenih in njihov napredek po domenah.</w:t>
            </w:r>
          </w:p>
        </w:tc>
      </w:tr>
      <w:tr w:rsidR="00803648" w:rsidRPr="0078753F" w14:paraId="503CD5D3" w14:textId="77777777" w:rsidTr="6708EA4B">
        <w:tc>
          <w:tcPr>
            <w:tcW w:w="9062" w:type="dxa"/>
            <w:gridSpan w:val="2"/>
            <w:shd w:val="clear" w:color="auto" w:fill="auto"/>
          </w:tcPr>
          <w:p w14:paraId="651BDC69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26A3ED1E" w14:textId="77777777" w:rsidR="00573377" w:rsidRDefault="00573377" w:rsidP="001325FE">
            <w:pPr>
              <w:spacing w:line="276" w:lineRule="auto"/>
            </w:pPr>
            <w:r>
              <w:t>1a1. Zaradi napake sistem ne more vzpostaviti povezave do podatkovne baze.</w:t>
            </w:r>
          </w:p>
          <w:p w14:paraId="79CC5C9B" w14:textId="2CE273B2" w:rsidR="00573377" w:rsidRDefault="00573377" w:rsidP="001325FE">
            <w:pPr>
              <w:spacing w:line="276" w:lineRule="auto"/>
            </w:pPr>
            <w:r>
              <w:t xml:space="preserve">2a1. Zaradi napake </w:t>
            </w:r>
            <w:r w:rsidR="00C32906">
              <w:t>sistem v bazi podatkov ne najde zaposlenih</w:t>
            </w:r>
            <w:r>
              <w:t>.</w:t>
            </w:r>
          </w:p>
          <w:p w14:paraId="78E3A4F9" w14:textId="6361B1A1" w:rsidR="00803648" w:rsidRPr="00B7783C" w:rsidRDefault="00573377" w:rsidP="001325FE">
            <w:pPr>
              <w:spacing w:line="276" w:lineRule="auto"/>
            </w:pPr>
            <w:r>
              <w:t xml:space="preserve">3a1. Zaradi napake sistem ne </w:t>
            </w:r>
            <w:r w:rsidR="00B96F65">
              <w:t>izriše tabele</w:t>
            </w:r>
            <w:r>
              <w:t xml:space="preserve">, ne glede na to ali je </w:t>
            </w:r>
            <w:r w:rsidR="00B96F65">
              <w:t>prišlo v bazi podatkov do napake</w:t>
            </w:r>
            <w:r>
              <w:t xml:space="preserve"> ali ne.</w:t>
            </w:r>
          </w:p>
        </w:tc>
      </w:tr>
    </w:tbl>
    <w:p w14:paraId="16BC71F3" w14:textId="77777777" w:rsidR="00803648" w:rsidRDefault="00803648" w:rsidP="001325FE">
      <w:pPr>
        <w:spacing w:after="0" w:line="276" w:lineRule="auto"/>
      </w:pPr>
    </w:p>
    <w:p w14:paraId="3E8D1CA5" w14:textId="0DDF5A78" w:rsidR="00803648" w:rsidRDefault="00803648" w:rsidP="001325FE">
      <w:pPr>
        <w:pStyle w:val="Naslov1"/>
        <w:spacing w:line="276" w:lineRule="auto"/>
      </w:pPr>
      <w:r>
        <w:t xml:space="preserve">&lt;&lt; </w:t>
      </w:r>
      <w:r w:rsidR="00B0527B">
        <w:t>Generiranje in posodabljanje matrike znanja</w:t>
      </w:r>
      <w: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78753F" w14:paraId="09B55114" w14:textId="77777777" w:rsidTr="6708EA4B">
        <w:tc>
          <w:tcPr>
            <w:tcW w:w="6799" w:type="dxa"/>
            <w:shd w:val="clear" w:color="auto" w:fill="auto"/>
          </w:tcPr>
          <w:p w14:paraId="4690B8D0" w14:textId="27640BD5" w:rsidR="00803648" w:rsidRPr="003702C9" w:rsidRDefault="00803648" w:rsidP="001325FE">
            <w:pPr>
              <w:spacing w:line="276" w:lineRule="auto"/>
              <w:jc w:val="center"/>
              <w:rPr>
                <w:rFonts w:eastAsia="Calibri" w:cs="Calibri"/>
              </w:rPr>
            </w:pPr>
            <w:r w:rsidRPr="14EBA5DC">
              <w:rPr>
                <w:b/>
                <w:bCs/>
              </w:rPr>
              <w:t xml:space="preserve">Primer uporabe: </w:t>
            </w:r>
            <w:r w:rsidR="00B0527B" w:rsidRPr="00B0527B">
              <w:rPr>
                <w:b/>
                <w:bCs/>
              </w:rPr>
              <w:t>Generiranje in posodabljanje matrike znanja</w:t>
            </w:r>
          </w:p>
        </w:tc>
        <w:tc>
          <w:tcPr>
            <w:tcW w:w="2263" w:type="dxa"/>
            <w:shd w:val="clear" w:color="auto" w:fill="auto"/>
          </w:tcPr>
          <w:p w14:paraId="390ED95B" w14:textId="42FEA967" w:rsidR="00803648" w:rsidRPr="003702C9" w:rsidRDefault="00803648" w:rsidP="001325FE">
            <w:pPr>
              <w:spacing w:line="276" w:lineRule="auto"/>
              <w:rPr>
                <w:i/>
                <w:iCs/>
                <w:color w:val="FF0000"/>
              </w:rPr>
            </w:pPr>
            <w:r w:rsidRPr="14EBA5DC">
              <w:rPr>
                <w:b/>
                <w:bCs/>
              </w:rPr>
              <w:t xml:space="preserve">ID: </w:t>
            </w:r>
            <w:r w:rsidRPr="14EBA5DC">
              <w:rPr>
                <w:i/>
                <w:iCs/>
              </w:rPr>
              <w:t>1</w:t>
            </w:r>
            <w:r w:rsidR="004F74A5">
              <w:rPr>
                <w:i/>
                <w:iCs/>
              </w:rPr>
              <w:t>6</w:t>
            </w:r>
          </w:p>
        </w:tc>
      </w:tr>
      <w:tr w:rsidR="00803648" w:rsidRPr="0078753F" w14:paraId="52FE12DC" w14:textId="77777777" w:rsidTr="6708EA4B">
        <w:tc>
          <w:tcPr>
            <w:tcW w:w="9062" w:type="dxa"/>
            <w:gridSpan w:val="2"/>
            <w:shd w:val="clear" w:color="auto" w:fill="auto"/>
          </w:tcPr>
          <w:p w14:paraId="0BF417A7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Kratek opis:</w:t>
            </w:r>
          </w:p>
          <w:p w14:paraId="2E3C1BAA" w14:textId="6A48357A" w:rsidR="00803648" w:rsidRPr="003702C9" w:rsidRDefault="003E458B" w:rsidP="001325FE">
            <w:pPr>
              <w:spacing w:line="276" w:lineRule="auto"/>
            </w:pPr>
            <w:r>
              <w:t>Zaposleni</w:t>
            </w:r>
            <w:r>
              <w:t xml:space="preserve"> lahko ima vpogled v</w:t>
            </w:r>
            <w:r>
              <w:t xml:space="preserve"> svoj</w:t>
            </w:r>
            <w:r>
              <w:t xml:space="preserve"> napredek po posameznih domenah znanja.</w:t>
            </w:r>
          </w:p>
        </w:tc>
      </w:tr>
      <w:tr w:rsidR="00803648" w:rsidRPr="0078753F" w14:paraId="7BACA614" w14:textId="77777777" w:rsidTr="6708EA4B">
        <w:tc>
          <w:tcPr>
            <w:tcW w:w="9062" w:type="dxa"/>
            <w:gridSpan w:val="2"/>
            <w:shd w:val="clear" w:color="auto" w:fill="auto"/>
          </w:tcPr>
          <w:p w14:paraId="78267469" w14:textId="77777777" w:rsidR="00803648" w:rsidRPr="003702C9" w:rsidRDefault="00803648" w:rsidP="001325FE">
            <w:pPr>
              <w:spacing w:line="276" w:lineRule="auto"/>
              <w:rPr>
                <w:b/>
              </w:rPr>
            </w:pPr>
            <w:r w:rsidRPr="308C92E3">
              <w:rPr>
                <w:b/>
                <w:bCs/>
              </w:rPr>
              <w:t>Akterji:</w:t>
            </w:r>
          </w:p>
          <w:p w14:paraId="764CCEF6" w14:textId="601DDCE6" w:rsidR="00803648" w:rsidRPr="0068062C" w:rsidRDefault="0068062C" w:rsidP="001325FE">
            <w:pPr>
              <w:spacing w:line="276" w:lineRule="auto"/>
            </w:pPr>
            <w:r>
              <w:t>Sistem</w:t>
            </w:r>
          </w:p>
        </w:tc>
      </w:tr>
      <w:tr w:rsidR="00803648" w:rsidRPr="0078753F" w14:paraId="22CDB2B8" w14:textId="77777777" w:rsidTr="6708EA4B">
        <w:tc>
          <w:tcPr>
            <w:tcW w:w="9062" w:type="dxa"/>
            <w:gridSpan w:val="2"/>
            <w:shd w:val="clear" w:color="auto" w:fill="auto"/>
          </w:tcPr>
          <w:p w14:paraId="296C5111" w14:textId="77777777" w:rsidR="00803648" w:rsidRPr="003702C9" w:rsidRDefault="00803648" w:rsidP="001325FE">
            <w:pPr>
              <w:spacing w:line="276" w:lineRule="auto"/>
              <w:rPr>
                <w:b/>
                <w:bCs/>
              </w:rPr>
            </w:pPr>
            <w:r w:rsidRPr="308C92E3">
              <w:rPr>
                <w:b/>
                <w:bCs/>
              </w:rPr>
              <w:t>Predpogoji:</w:t>
            </w:r>
          </w:p>
          <w:p w14:paraId="3B6EC022" w14:textId="29ECAEE8" w:rsidR="00803648" w:rsidRPr="003702C9" w:rsidRDefault="000F587C" w:rsidP="001325FE">
            <w:pPr>
              <w:spacing w:line="276" w:lineRule="auto"/>
            </w:pPr>
            <w:r>
              <w:t xml:space="preserve">Zaposleni mora imeti dostop do vsaj ene domene znanja. </w:t>
            </w:r>
            <w:r w:rsidR="00AF58FA">
              <w:t>IS mora delovati.</w:t>
            </w:r>
          </w:p>
        </w:tc>
      </w:tr>
      <w:tr w:rsidR="00803648" w:rsidRPr="0078753F" w14:paraId="78E12FF9" w14:textId="77777777" w:rsidTr="6708EA4B">
        <w:tc>
          <w:tcPr>
            <w:tcW w:w="9062" w:type="dxa"/>
            <w:gridSpan w:val="2"/>
            <w:shd w:val="clear" w:color="auto" w:fill="auto"/>
          </w:tcPr>
          <w:p w14:paraId="484DF291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lastRenderedPageBreak/>
              <w:t>Stanje sistema po PU:</w:t>
            </w:r>
          </w:p>
          <w:p w14:paraId="715F8794" w14:textId="5D3D28DA" w:rsidR="00803648" w:rsidRPr="00F25C23" w:rsidRDefault="00E711F1" w:rsidP="001325FE">
            <w:pPr>
              <w:spacing w:line="276" w:lineRule="auto"/>
            </w:pPr>
            <w:r>
              <w:t xml:space="preserve">Na profilu </w:t>
            </w:r>
            <w:r>
              <w:t>zaposlenega</w:t>
            </w:r>
            <w:r>
              <w:t xml:space="preserve"> je prikazana </w:t>
            </w:r>
            <w:r>
              <w:t>matrika znanja z napredkom iz vseh domen znanja, do katerih ima uporabnik dostop.</w:t>
            </w:r>
          </w:p>
        </w:tc>
      </w:tr>
      <w:tr w:rsidR="00803648" w:rsidRPr="0078753F" w14:paraId="1E00C9F3" w14:textId="77777777" w:rsidTr="6708EA4B">
        <w:tc>
          <w:tcPr>
            <w:tcW w:w="9062" w:type="dxa"/>
            <w:gridSpan w:val="2"/>
            <w:shd w:val="clear" w:color="auto" w:fill="auto"/>
          </w:tcPr>
          <w:p w14:paraId="71FA635B" w14:textId="77777777" w:rsidR="00803648" w:rsidRPr="00E60B5D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Scenarij:</w:t>
            </w:r>
          </w:p>
          <w:p w14:paraId="3923F6D2" w14:textId="77777777" w:rsidR="00C6143D" w:rsidRDefault="00C6143D" w:rsidP="001325FE">
            <w:pPr>
              <w:spacing w:line="276" w:lineRule="auto"/>
            </w:pPr>
            <w:r>
              <w:t>1. Vzpostavi povezavo do podatkovne baze.</w:t>
            </w:r>
          </w:p>
          <w:p w14:paraId="33C09B39" w14:textId="747CDFD2" w:rsidR="00C6143D" w:rsidRDefault="00C6143D" w:rsidP="001325FE">
            <w:pPr>
              <w:spacing w:line="276" w:lineRule="auto"/>
            </w:pPr>
            <w:r>
              <w:t xml:space="preserve">2. </w:t>
            </w:r>
            <w:r w:rsidR="00D70E7D">
              <w:t>Poišče določenega uporabnika in napredek v določeni domeni</w:t>
            </w:r>
            <w:r>
              <w:t>.</w:t>
            </w:r>
          </w:p>
          <w:p w14:paraId="2DC29CA9" w14:textId="71098FE3" w:rsidR="00803648" w:rsidRPr="003702C9" w:rsidRDefault="00C6143D" w:rsidP="001325FE">
            <w:pPr>
              <w:spacing w:line="276" w:lineRule="auto"/>
            </w:pPr>
            <w:r>
              <w:t xml:space="preserve">3. Izriše </w:t>
            </w:r>
            <w:r w:rsidR="00D70E7D">
              <w:t>matriko znanja napredka zaposlenega po posamezni domeni znanja</w:t>
            </w:r>
            <w:r>
              <w:t>.</w:t>
            </w:r>
          </w:p>
        </w:tc>
      </w:tr>
      <w:tr w:rsidR="00803648" w:rsidRPr="0078753F" w14:paraId="518C7068" w14:textId="77777777" w:rsidTr="6708EA4B">
        <w:tc>
          <w:tcPr>
            <w:tcW w:w="9062" w:type="dxa"/>
            <w:gridSpan w:val="2"/>
            <w:shd w:val="clear" w:color="auto" w:fill="auto"/>
          </w:tcPr>
          <w:p w14:paraId="1F503EDA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Alternativni tokovi:</w:t>
            </w:r>
          </w:p>
          <w:p w14:paraId="4E8FFBFC" w14:textId="77777777" w:rsidR="0081484E" w:rsidRDefault="0081484E" w:rsidP="001325FE">
            <w:pPr>
              <w:spacing w:line="276" w:lineRule="auto"/>
            </w:pPr>
            <w:r>
              <w:t>1a1. Sistem ne more vzpostaviti povezave do podatkovne baze.</w:t>
            </w:r>
          </w:p>
          <w:p w14:paraId="04C2C99E" w14:textId="77777777" w:rsidR="0081484E" w:rsidRDefault="0081484E" w:rsidP="001325FE">
            <w:pPr>
              <w:spacing w:line="276" w:lineRule="auto"/>
            </w:pPr>
            <w:r>
              <w:t>1a2. Čez nekaj časa poskusi še enkrat.</w:t>
            </w:r>
          </w:p>
          <w:p w14:paraId="3FBD686C" w14:textId="77777777" w:rsidR="0081484E" w:rsidRDefault="0081484E" w:rsidP="001325FE">
            <w:pPr>
              <w:spacing w:line="276" w:lineRule="auto"/>
            </w:pPr>
            <w:r>
              <w:t>3a1. Sistem vrne napako kot odgovor.</w:t>
            </w:r>
          </w:p>
          <w:p w14:paraId="605BCFA6" w14:textId="70A5BDFD" w:rsidR="0081484E" w:rsidRDefault="0081484E" w:rsidP="001325FE">
            <w:pPr>
              <w:spacing w:line="276" w:lineRule="auto"/>
            </w:pPr>
            <w:r>
              <w:t xml:space="preserve">3a2. Poskusi najti </w:t>
            </w:r>
            <w:r>
              <w:t>uporabnika</w:t>
            </w:r>
            <w:r>
              <w:t xml:space="preserve"> še enkrat.</w:t>
            </w:r>
          </w:p>
          <w:p w14:paraId="64880749" w14:textId="01B0C3A9" w:rsidR="00803648" w:rsidRPr="003702C9" w:rsidRDefault="0081484E" w:rsidP="001325FE">
            <w:pPr>
              <w:spacing w:line="276" w:lineRule="auto"/>
            </w:pPr>
            <w:r>
              <w:t>3a3. Ponovno izriše matriko znanja napredka zaposlenega po posamezni domeni znanja.</w:t>
            </w:r>
          </w:p>
        </w:tc>
      </w:tr>
      <w:tr w:rsidR="00803648" w:rsidRPr="0078753F" w14:paraId="620BDF98" w14:textId="77777777" w:rsidTr="6708EA4B">
        <w:tc>
          <w:tcPr>
            <w:tcW w:w="9062" w:type="dxa"/>
            <w:gridSpan w:val="2"/>
            <w:shd w:val="clear" w:color="auto" w:fill="auto"/>
          </w:tcPr>
          <w:p w14:paraId="13C12D69" w14:textId="77777777" w:rsidR="00803648" w:rsidRPr="00B7783C" w:rsidRDefault="00803648" w:rsidP="001325FE">
            <w:pPr>
              <w:spacing w:line="276" w:lineRule="auto"/>
              <w:rPr>
                <w:b/>
              </w:rPr>
            </w:pPr>
            <w:r w:rsidRPr="14EBA5DC">
              <w:rPr>
                <w:b/>
                <w:bCs/>
              </w:rPr>
              <w:t>Izjeme:</w:t>
            </w:r>
          </w:p>
          <w:p w14:paraId="777B03E2" w14:textId="77777777" w:rsidR="0081484E" w:rsidRDefault="0081484E" w:rsidP="001325FE">
            <w:pPr>
              <w:spacing w:line="276" w:lineRule="auto"/>
            </w:pPr>
            <w:r>
              <w:t>1a1. Zaradi napake sistem ne more vzpostaviti povezave do podatkovne baze.</w:t>
            </w:r>
          </w:p>
          <w:p w14:paraId="4550F4DB" w14:textId="6C6C7D6D" w:rsidR="0081484E" w:rsidRDefault="0081484E" w:rsidP="001325FE">
            <w:pPr>
              <w:spacing w:line="276" w:lineRule="auto"/>
            </w:pPr>
            <w:r>
              <w:t xml:space="preserve">2a1. Zaradi napake sistem v bazi podatkov ne najde </w:t>
            </w:r>
            <w:r w:rsidR="00D24AD4">
              <w:t>uporabnika</w:t>
            </w:r>
            <w:r>
              <w:t>.</w:t>
            </w:r>
          </w:p>
          <w:p w14:paraId="74F7D0A2" w14:textId="71DB2197" w:rsidR="00803648" w:rsidRPr="00B7783C" w:rsidRDefault="0081484E" w:rsidP="001325FE">
            <w:pPr>
              <w:spacing w:line="276" w:lineRule="auto"/>
            </w:pPr>
            <w:r>
              <w:t xml:space="preserve">3a1. Zaradi napake sistem ne izriše </w:t>
            </w:r>
            <w:r w:rsidR="00266A9D">
              <w:t>matrike znanja</w:t>
            </w:r>
            <w:r>
              <w:t>, ne glede na to ali je prišlo v bazi podatkov do napake ali ne.</w:t>
            </w:r>
          </w:p>
        </w:tc>
      </w:tr>
    </w:tbl>
    <w:p w14:paraId="6718D415" w14:textId="77777777" w:rsidR="00803648" w:rsidRDefault="00803648" w:rsidP="001325FE">
      <w:pPr>
        <w:spacing w:after="0" w:line="276" w:lineRule="auto"/>
      </w:pPr>
    </w:p>
    <w:sectPr w:rsidR="00803648" w:rsidSect="009C105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4D880" w14:textId="77777777" w:rsidR="00117886" w:rsidRDefault="00117886" w:rsidP="00BB5C4F">
      <w:pPr>
        <w:spacing w:after="0"/>
      </w:pPr>
      <w:r>
        <w:separator/>
      </w:r>
    </w:p>
  </w:endnote>
  <w:endnote w:type="continuationSeparator" w:id="0">
    <w:p w14:paraId="5208DDDD" w14:textId="77777777" w:rsidR="00117886" w:rsidRDefault="00117886" w:rsidP="00BB5C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YBHJ T+ Titillium Text 25 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tilliumText25L">
    <w:panose1 w:val="00000000000000000000"/>
    <w:charset w:val="00"/>
    <w:family w:val="modern"/>
    <w:notTrueType/>
    <w:pitch w:val="variable"/>
    <w:sig w:usb0="A00000EF" w:usb1="00000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33904" w14:textId="77777777" w:rsidR="00D17A99" w:rsidRPr="007564BD" w:rsidRDefault="00413C63" w:rsidP="00D17A99">
    <w:pPr>
      <w:pStyle w:val="Noga"/>
      <w:jc w:val="center"/>
      <w:rPr>
        <w:color w:val="006A8E"/>
        <w:sz w:val="18"/>
      </w:rPr>
    </w:pPr>
    <w:r w:rsidRPr="007564BD">
      <w:rPr>
        <w:color w:val="006A8E"/>
        <w:sz w:val="18"/>
      </w:rPr>
      <w:fldChar w:fldCharType="begin"/>
    </w:r>
    <w:r w:rsidRPr="007564BD">
      <w:rPr>
        <w:color w:val="006A8E"/>
        <w:sz w:val="18"/>
      </w:rPr>
      <w:instrText xml:space="preserve"> PAGE  \* Arabic  \* MERGEFORMAT </w:instrText>
    </w:r>
    <w:r w:rsidRPr="007564BD">
      <w:rPr>
        <w:color w:val="006A8E"/>
        <w:sz w:val="18"/>
      </w:rPr>
      <w:fldChar w:fldCharType="separate"/>
    </w:r>
    <w:r w:rsidR="00FA05CE">
      <w:rPr>
        <w:noProof/>
        <w:color w:val="006A8E"/>
        <w:sz w:val="18"/>
      </w:rPr>
      <w:t>3</w:t>
    </w:r>
    <w:r w:rsidRPr="007564BD">
      <w:rPr>
        <w:color w:val="006A8E"/>
        <w:sz w:val="18"/>
      </w:rPr>
      <w:fldChar w:fldCharType="end"/>
    </w:r>
    <w:r w:rsidRPr="007564BD">
      <w:rPr>
        <w:color w:val="006A8E"/>
        <w:sz w:val="18"/>
      </w:rPr>
      <w:t xml:space="preserve"> / </w:t>
    </w:r>
    <w:r w:rsidRPr="007564BD">
      <w:rPr>
        <w:color w:val="006A8E"/>
        <w:sz w:val="18"/>
      </w:rPr>
      <w:fldChar w:fldCharType="begin"/>
    </w:r>
    <w:r w:rsidRPr="007564BD">
      <w:rPr>
        <w:color w:val="006A8E"/>
        <w:sz w:val="18"/>
      </w:rPr>
      <w:instrText xml:space="preserve"> NUMPAGES  \* Arabic  \* MERGEFORMAT </w:instrText>
    </w:r>
    <w:r w:rsidRPr="007564BD">
      <w:rPr>
        <w:color w:val="006A8E"/>
        <w:sz w:val="18"/>
      </w:rPr>
      <w:fldChar w:fldCharType="separate"/>
    </w:r>
    <w:r w:rsidR="00FA05CE">
      <w:rPr>
        <w:noProof/>
        <w:color w:val="006A8E"/>
        <w:sz w:val="18"/>
      </w:rPr>
      <w:t>3</w:t>
    </w:r>
    <w:r w:rsidRPr="007564BD">
      <w:rPr>
        <w:color w:val="006A8E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2C34E" w14:textId="77777777" w:rsidR="00E61741" w:rsidRDefault="00E61741">
    <w:pPr>
      <w:pStyle w:val="Noga"/>
      <w:jc w:val="center"/>
    </w:pPr>
  </w:p>
  <w:p w14:paraId="680A4E5D" w14:textId="77777777" w:rsidR="007C4B80" w:rsidRDefault="007C4B80" w:rsidP="00D17A99">
    <w:pPr>
      <w:pStyle w:val="Noga"/>
      <w:jc w:val="center"/>
      <w:rPr>
        <w:color w:val="006A8E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ECEE8" w14:textId="77777777" w:rsidR="00117886" w:rsidRDefault="00117886" w:rsidP="00BB5C4F">
      <w:pPr>
        <w:spacing w:after="0"/>
      </w:pPr>
      <w:r>
        <w:separator/>
      </w:r>
    </w:p>
  </w:footnote>
  <w:footnote w:type="continuationSeparator" w:id="0">
    <w:p w14:paraId="105AD7FB" w14:textId="77777777" w:rsidR="00117886" w:rsidRDefault="00117886" w:rsidP="00BB5C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1E871" w14:textId="34D74B0E" w:rsidR="00E61741" w:rsidRPr="003702C9" w:rsidRDefault="00D702D9">
    <w:pPr>
      <w:pStyle w:val="Glava"/>
      <w:jc w:val="right"/>
    </w:pPr>
    <w:r w:rsidRPr="003702C9">
      <w:t>|</w:t>
    </w:r>
    <w:r w:rsidR="00275ABD">
      <w:t>Barbara Ferlinc, Klara Kirbiš</w:t>
    </w:r>
    <w:r w:rsidR="00E61761">
      <w:t>, Jaša Jernej Rakun Kokalj</w:t>
    </w:r>
  </w:p>
  <w:p w14:paraId="2BA226A1" w14:textId="77777777" w:rsidR="00D702D9" w:rsidRPr="00E61741" w:rsidRDefault="00D702D9">
    <w:pPr>
      <w:pStyle w:val="Glava"/>
      <w:jc w:val="right"/>
      <w:rPr>
        <w:color w:val="4F81BD"/>
      </w:rPr>
    </w:pPr>
  </w:p>
  <w:p w14:paraId="17AD93B2" w14:textId="77777777" w:rsidR="00E61741" w:rsidRDefault="00E61741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bottom w:w="57" w:type="dxa"/>
        <w:right w:w="0" w:type="dxa"/>
      </w:tblCellMar>
      <w:tblLook w:val="04A0" w:firstRow="1" w:lastRow="0" w:firstColumn="1" w:lastColumn="0" w:noHBand="0" w:noVBand="1"/>
    </w:tblPr>
    <w:tblGrid>
      <w:gridCol w:w="2983"/>
      <w:gridCol w:w="3065"/>
      <w:gridCol w:w="3024"/>
    </w:tblGrid>
    <w:tr w:rsidR="00EC413A" w14:paraId="738610EB" w14:textId="77777777" w:rsidTr="00CC7DC8">
      <w:trPr>
        <w:trHeight w:val="1560"/>
      </w:trPr>
      <w:tc>
        <w:tcPr>
          <w:tcW w:w="3070" w:type="dxa"/>
          <w:shd w:val="clear" w:color="auto" w:fill="auto"/>
        </w:tcPr>
        <w:p w14:paraId="637805D2" w14:textId="77777777" w:rsidR="00EC413A" w:rsidRDefault="00EC413A" w:rsidP="00873802">
          <w:pPr>
            <w:pStyle w:val="Glava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center"/>
        </w:tcPr>
        <w:p w14:paraId="463F29E8" w14:textId="77777777" w:rsidR="00EC413A" w:rsidRDefault="00143791" w:rsidP="00873802">
          <w:pPr>
            <w:pStyle w:val="Glava"/>
            <w:jc w:val="center"/>
            <w:rPr>
              <w:noProof/>
              <w:lang w:eastAsia="sl-SI"/>
            </w:rPr>
          </w:pPr>
          <w:r>
            <w:rPr>
              <w:noProof/>
              <w:lang w:eastAsia="sl-SI"/>
            </w:rPr>
            <w:drawing>
              <wp:inline distT="0" distB="0" distL="0" distR="0" wp14:anchorId="0AD8B352" wp14:editId="07777777">
                <wp:extent cx="1744980" cy="952500"/>
                <wp:effectExtent l="0" t="0" r="0" b="0"/>
                <wp:docPr id="1" name="Slika 1" descr="logo-um-fe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um-fe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shd w:val="clear" w:color="auto" w:fill="auto"/>
          <w:vAlign w:val="center"/>
        </w:tcPr>
        <w:p w14:paraId="3B7B4B86" w14:textId="77777777" w:rsidR="00EC413A" w:rsidRDefault="00143791" w:rsidP="00873802">
          <w:pPr>
            <w:pStyle w:val="Glava"/>
            <w:jc w:val="right"/>
            <w:rPr>
              <w:noProof/>
              <w:lang w:eastAsia="sl-SI"/>
            </w:rPr>
          </w:pPr>
          <w:r>
            <w:rPr>
              <w:noProof/>
              <w:lang w:eastAsia="sl-SI"/>
            </w:rPr>
            <w:drawing>
              <wp:inline distT="0" distB="0" distL="0" distR="0" wp14:anchorId="2D5D3A97" wp14:editId="07777777">
                <wp:extent cx="868680" cy="449580"/>
                <wp:effectExtent l="0" t="0" r="0" b="0"/>
                <wp:docPr id="2" name="Slika 2" descr="uni-modra-feri-brez-napi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-modra-feri-brez-napi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13A" w14:paraId="4526D046" w14:textId="77777777" w:rsidTr="00CC7DC8">
      <w:trPr>
        <w:trHeight w:val="397"/>
      </w:trPr>
      <w:tc>
        <w:tcPr>
          <w:tcW w:w="3070" w:type="dxa"/>
          <w:shd w:val="clear" w:color="auto" w:fill="auto"/>
          <w:vAlign w:val="bottom"/>
        </w:tcPr>
        <w:p w14:paraId="3A0FF5F2" w14:textId="77777777" w:rsidR="00EC413A" w:rsidRDefault="00EC413A" w:rsidP="00873802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bottom"/>
        </w:tcPr>
        <w:p w14:paraId="59FBEA3D" w14:textId="77777777" w:rsidR="00EC413A" w:rsidRDefault="00000501" w:rsidP="00873802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  <w:r>
            <w:rPr>
              <w:color w:val="006A8E"/>
              <w:sz w:val="18"/>
            </w:rPr>
            <w:t>Koroška cesta 46</w:t>
          </w:r>
          <w:r w:rsidR="00EC413A" w:rsidRPr="00873802">
            <w:rPr>
              <w:color w:val="006A8E"/>
              <w:sz w:val="18"/>
            </w:rPr>
            <w:br/>
            <w:t>2000 Maribor, Slovenija</w:t>
          </w:r>
        </w:p>
      </w:tc>
      <w:tc>
        <w:tcPr>
          <w:tcW w:w="3071" w:type="dxa"/>
          <w:shd w:val="clear" w:color="auto" w:fill="auto"/>
          <w:vAlign w:val="bottom"/>
        </w:tcPr>
        <w:p w14:paraId="5630AD66" w14:textId="77777777" w:rsidR="00EC413A" w:rsidRDefault="00EC413A" w:rsidP="00873802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</w:tr>
  </w:tbl>
  <w:p w14:paraId="61829076" w14:textId="77777777" w:rsidR="00054766" w:rsidRPr="00B02A70" w:rsidRDefault="00054766" w:rsidP="00054766">
    <w:pPr>
      <w:pStyle w:val="Glava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C4F8"/>
    <w:multiLevelType w:val="hybridMultilevel"/>
    <w:tmpl w:val="1D42BA46"/>
    <w:lvl w:ilvl="0" w:tplc="C72C6CD0">
      <w:start w:val="1"/>
      <w:numFmt w:val="decimal"/>
      <w:lvlText w:val="%1."/>
      <w:lvlJc w:val="left"/>
      <w:pPr>
        <w:ind w:left="2421" w:hanging="360"/>
      </w:pPr>
    </w:lvl>
    <w:lvl w:ilvl="1" w:tplc="C8DA116C">
      <w:start w:val="1"/>
      <w:numFmt w:val="lowerLetter"/>
      <w:lvlText w:val="%2."/>
      <w:lvlJc w:val="left"/>
      <w:pPr>
        <w:ind w:left="3141" w:hanging="360"/>
      </w:pPr>
    </w:lvl>
    <w:lvl w:ilvl="2" w:tplc="DEEEFB58">
      <w:start w:val="1"/>
      <w:numFmt w:val="lowerRoman"/>
      <w:lvlText w:val="%3."/>
      <w:lvlJc w:val="right"/>
      <w:pPr>
        <w:ind w:left="3861" w:hanging="180"/>
      </w:pPr>
    </w:lvl>
    <w:lvl w:ilvl="3" w:tplc="21481C6E">
      <w:start w:val="1"/>
      <w:numFmt w:val="decimal"/>
      <w:lvlText w:val="%4."/>
      <w:lvlJc w:val="left"/>
      <w:pPr>
        <w:ind w:left="4581" w:hanging="360"/>
      </w:pPr>
    </w:lvl>
    <w:lvl w:ilvl="4" w:tplc="026C4B56">
      <w:start w:val="1"/>
      <w:numFmt w:val="lowerLetter"/>
      <w:lvlText w:val="%5."/>
      <w:lvlJc w:val="left"/>
      <w:pPr>
        <w:ind w:left="5301" w:hanging="360"/>
      </w:pPr>
    </w:lvl>
    <w:lvl w:ilvl="5" w:tplc="A26EF6BC">
      <w:start w:val="1"/>
      <w:numFmt w:val="lowerRoman"/>
      <w:lvlText w:val="%6."/>
      <w:lvlJc w:val="right"/>
      <w:pPr>
        <w:ind w:left="6021" w:hanging="180"/>
      </w:pPr>
    </w:lvl>
    <w:lvl w:ilvl="6" w:tplc="34F86F64">
      <w:start w:val="1"/>
      <w:numFmt w:val="decimal"/>
      <w:lvlText w:val="%7."/>
      <w:lvlJc w:val="left"/>
      <w:pPr>
        <w:ind w:left="6741" w:hanging="360"/>
      </w:pPr>
    </w:lvl>
    <w:lvl w:ilvl="7" w:tplc="E0C21DF8">
      <w:start w:val="1"/>
      <w:numFmt w:val="lowerLetter"/>
      <w:lvlText w:val="%8."/>
      <w:lvlJc w:val="left"/>
      <w:pPr>
        <w:ind w:left="7461" w:hanging="360"/>
      </w:pPr>
    </w:lvl>
    <w:lvl w:ilvl="8" w:tplc="1FCE712E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06CF75D7"/>
    <w:multiLevelType w:val="hybridMultilevel"/>
    <w:tmpl w:val="113A63F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E0504"/>
    <w:multiLevelType w:val="hybridMultilevel"/>
    <w:tmpl w:val="77F430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64B75"/>
    <w:multiLevelType w:val="hybridMultilevel"/>
    <w:tmpl w:val="734E119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65DFB"/>
    <w:multiLevelType w:val="hybridMultilevel"/>
    <w:tmpl w:val="EA24F5C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192D3"/>
    <w:multiLevelType w:val="hybridMultilevel"/>
    <w:tmpl w:val="E52205D0"/>
    <w:lvl w:ilvl="0" w:tplc="3DB4A12A">
      <w:start w:val="1"/>
      <w:numFmt w:val="decimal"/>
      <w:lvlText w:val="%1."/>
      <w:lvlJc w:val="left"/>
      <w:pPr>
        <w:ind w:left="720" w:hanging="360"/>
      </w:pPr>
    </w:lvl>
    <w:lvl w:ilvl="1" w:tplc="43265798">
      <w:start w:val="1"/>
      <w:numFmt w:val="lowerLetter"/>
      <w:lvlText w:val="%2."/>
      <w:lvlJc w:val="left"/>
      <w:pPr>
        <w:ind w:left="1440" w:hanging="360"/>
      </w:pPr>
    </w:lvl>
    <w:lvl w:ilvl="2" w:tplc="D534C966">
      <w:start w:val="1"/>
      <w:numFmt w:val="lowerRoman"/>
      <w:lvlText w:val="%3."/>
      <w:lvlJc w:val="right"/>
      <w:pPr>
        <w:ind w:left="2160" w:hanging="180"/>
      </w:pPr>
    </w:lvl>
    <w:lvl w:ilvl="3" w:tplc="F5B26CAC">
      <w:start w:val="1"/>
      <w:numFmt w:val="decimal"/>
      <w:lvlText w:val="%4."/>
      <w:lvlJc w:val="left"/>
      <w:pPr>
        <w:ind w:left="2880" w:hanging="360"/>
      </w:pPr>
    </w:lvl>
    <w:lvl w:ilvl="4" w:tplc="99DE4FA4">
      <w:start w:val="1"/>
      <w:numFmt w:val="lowerLetter"/>
      <w:lvlText w:val="%5."/>
      <w:lvlJc w:val="left"/>
      <w:pPr>
        <w:ind w:left="3600" w:hanging="360"/>
      </w:pPr>
    </w:lvl>
    <w:lvl w:ilvl="5" w:tplc="962450D4">
      <w:start w:val="1"/>
      <w:numFmt w:val="lowerRoman"/>
      <w:lvlText w:val="%6."/>
      <w:lvlJc w:val="right"/>
      <w:pPr>
        <w:ind w:left="4320" w:hanging="180"/>
      </w:pPr>
    </w:lvl>
    <w:lvl w:ilvl="6" w:tplc="25602752">
      <w:start w:val="1"/>
      <w:numFmt w:val="decimal"/>
      <w:lvlText w:val="%7."/>
      <w:lvlJc w:val="left"/>
      <w:pPr>
        <w:ind w:left="5040" w:hanging="360"/>
      </w:pPr>
    </w:lvl>
    <w:lvl w:ilvl="7" w:tplc="DB68AC0C">
      <w:start w:val="1"/>
      <w:numFmt w:val="lowerLetter"/>
      <w:lvlText w:val="%8."/>
      <w:lvlJc w:val="left"/>
      <w:pPr>
        <w:ind w:left="5760" w:hanging="360"/>
      </w:pPr>
    </w:lvl>
    <w:lvl w:ilvl="8" w:tplc="C02253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36E5A"/>
    <w:multiLevelType w:val="hybridMultilevel"/>
    <w:tmpl w:val="8CB0C0A4"/>
    <w:lvl w:ilvl="0" w:tplc="0AF6C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174E6"/>
    <w:multiLevelType w:val="hybridMultilevel"/>
    <w:tmpl w:val="2BBC322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626A1"/>
    <w:multiLevelType w:val="hybridMultilevel"/>
    <w:tmpl w:val="1CBA5FE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30E98"/>
    <w:multiLevelType w:val="hybridMultilevel"/>
    <w:tmpl w:val="60B8FE96"/>
    <w:lvl w:ilvl="0" w:tplc="7F0C89C4">
      <w:start w:val="1"/>
      <w:numFmt w:val="decimal"/>
      <w:lvlText w:val="%1."/>
      <w:lvlJc w:val="left"/>
      <w:pPr>
        <w:ind w:left="720" w:hanging="360"/>
      </w:pPr>
    </w:lvl>
    <w:lvl w:ilvl="1" w:tplc="C3981C78">
      <w:start w:val="1"/>
      <w:numFmt w:val="lowerLetter"/>
      <w:lvlText w:val="%2."/>
      <w:lvlJc w:val="left"/>
      <w:pPr>
        <w:ind w:left="1440" w:hanging="360"/>
      </w:pPr>
    </w:lvl>
    <w:lvl w:ilvl="2" w:tplc="675A83BC">
      <w:start w:val="1"/>
      <w:numFmt w:val="lowerRoman"/>
      <w:lvlText w:val="%3."/>
      <w:lvlJc w:val="right"/>
      <w:pPr>
        <w:ind w:left="2160" w:hanging="180"/>
      </w:pPr>
    </w:lvl>
    <w:lvl w:ilvl="3" w:tplc="4EE40F5C">
      <w:start w:val="1"/>
      <w:numFmt w:val="decimal"/>
      <w:lvlText w:val="%4."/>
      <w:lvlJc w:val="left"/>
      <w:pPr>
        <w:ind w:left="2880" w:hanging="360"/>
      </w:pPr>
    </w:lvl>
    <w:lvl w:ilvl="4" w:tplc="BA003868">
      <w:start w:val="1"/>
      <w:numFmt w:val="lowerLetter"/>
      <w:lvlText w:val="%5."/>
      <w:lvlJc w:val="left"/>
      <w:pPr>
        <w:ind w:left="3600" w:hanging="360"/>
      </w:pPr>
    </w:lvl>
    <w:lvl w:ilvl="5" w:tplc="5066E994">
      <w:start w:val="1"/>
      <w:numFmt w:val="lowerRoman"/>
      <w:lvlText w:val="%6."/>
      <w:lvlJc w:val="right"/>
      <w:pPr>
        <w:ind w:left="4320" w:hanging="180"/>
      </w:pPr>
    </w:lvl>
    <w:lvl w:ilvl="6" w:tplc="67689BDC">
      <w:start w:val="1"/>
      <w:numFmt w:val="decimal"/>
      <w:lvlText w:val="%7."/>
      <w:lvlJc w:val="left"/>
      <w:pPr>
        <w:ind w:left="5040" w:hanging="360"/>
      </w:pPr>
    </w:lvl>
    <w:lvl w:ilvl="7" w:tplc="D8E42A00">
      <w:start w:val="1"/>
      <w:numFmt w:val="lowerLetter"/>
      <w:lvlText w:val="%8."/>
      <w:lvlJc w:val="left"/>
      <w:pPr>
        <w:ind w:left="5760" w:hanging="360"/>
      </w:pPr>
    </w:lvl>
    <w:lvl w:ilvl="8" w:tplc="997CA9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A0208"/>
    <w:multiLevelType w:val="hybridMultilevel"/>
    <w:tmpl w:val="6D582A7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327E3"/>
    <w:multiLevelType w:val="hybridMultilevel"/>
    <w:tmpl w:val="739A588E"/>
    <w:lvl w:ilvl="0" w:tplc="BF048CEE">
      <w:start w:val="1"/>
      <w:numFmt w:val="decimal"/>
      <w:lvlText w:val="%1."/>
      <w:lvlJc w:val="left"/>
      <w:pPr>
        <w:ind w:left="720" w:hanging="360"/>
      </w:pPr>
    </w:lvl>
    <w:lvl w:ilvl="1" w:tplc="1D7090FA">
      <w:start w:val="1"/>
      <w:numFmt w:val="lowerLetter"/>
      <w:lvlText w:val="%2."/>
      <w:lvlJc w:val="left"/>
      <w:pPr>
        <w:ind w:left="1440" w:hanging="360"/>
      </w:pPr>
    </w:lvl>
    <w:lvl w:ilvl="2" w:tplc="31CCB41E">
      <w:start w:val="1"/>
      <w:numFmt w:val="lowerRoman"/>
      <w:lvlText w:val="%3."/>
      <w:lvlJc w:val="right"/>
      <w:pPr>
        <w:ind w:left="2160" w:hanging="180"/>
      </w:pPr>
    </w:lvl>
    <w:lvl w:ilvl="3" w:tplc="530431A4">
      <w:start w:val="1"/>
      <w:numFmt w:val="decimal"/>
      <w:lvlText w:val="%4."/>
      <w:lvlJc w:val="left"/>
      <w:pPr>
        <w:ind w:left="2880" w:hanging="360"/>
      </w:pPr>
    </w:lvl>
    <w:lvl w:ilvl="4" w:tplc="F03CBBC8">
      <w:start w:val="1"/>
      <w:numFmt w:val="lowerLetter"/>
      <w:lvlText w:val="%5."/>
      <w:lvlJc w:val="left"/>
      <w:pPr>
        <w:ind w:left="3600" w:hanging="360"/>
      </w:pPr>
    </w:lvl>
    <w:lvl w:ilvl="5" w:tplc="8B305440">
      <w:start w:val="1"/>
      <w:numFmt w:val="lowerRoman"/>
      <w:lvlText w:val="%6."/>
      <w:lvlJc w:val="right"/>
      <w:pPr>
        <w:ind w:left="4320" w:hanging="180"/>
      </w:pPr>
    </w:lvl>
    <w:lvl w:ilvl="6" w:tplc="818ECDDA">
      <w:start w:val="1"/>
      <w:numFmt w:val="decimal"/>
      <w:lvlText w:val="%7."/>
      <w:lvlJc w:val="left"/>
      <w:pPr>
        <w:ind w:left="5040" w:hanging="360"/>
      </w:pPr>
    </w:lvl>
    <w:lvl w:ilvl="7" w:tplc="9DE26F52">
      <w:start w:val="1"/>
      <w:numFmt w:val="lowerLetter"/>
      <w:lvlText w:val="%8."/>
      <w:lvlJc w:val="left"/>
      <w:pPr>
        <w:ind w:left="5760" w:hanging="360"/>
      </w:pPr>
    </w:lvl>
    <w:lvl w:ilvl="8" w:tplc="2D6CD2A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837BB"/>
    <w:multiLevelType w:val="hybridMultilevel"/>
    <w:tmpl w:val="7E3C5786"/>
    <w:lvl w:ilvl="0" w:tplc="2716C552">
      <w:start w:val="1"/>
      <w:numFmt w:val="decimal"/>
      <w:lvlText w:val="%1."/>
      <w:lvlJc w:val="left"/>
      <w:pPr>
        <w:ind w:left="720" w:hanging="360"/>
      </w:pPr>
    </w:lvl>
    <w:lvl w:ilvl="1" w:tplc="8B7A3A50">
      <w:start w:val="1"/>
      <w:numFmt w:val="lowerLetter"/>
      <w:lvlText w:val="%2."/>
      <w:lvlJc w:val="left"/>
      <w:pPr>
        <w:ind w:left="1440" w:hanging="360"/>
      </w:pPr>
    </w:lvl>
    <w:lvl w:ilvl="2" w:tplc="6D7A7B08">
      <w:start w:val="1"/>
      <w:numFmt w:val="lowerRoman"/>
      <w:lvlText w:val="%3."/>
      <w:lvlJc w:val="right"/>
      <w:pPr>
        <w:ind w:left="2160" w:hanging="180"/>
      </w:pPr>
    </w:lvl>
    <w:lvl w:ilvl="3" w:tplc="5A1408D6">
      <w:start w:val="1"/>
      <w:numFmt w:val="decimal"/>
      <w:lvlText w:val="%4."/>
      <w:lvlJc w:val="left"/>
      <w:pPr>
        <w:ind w:left="2880" w:hanging="360"/>
      </w:pPr>
    </w:lvl>
    <w:lvl w:ilvl="4" w:tplc="55A06588">
      <w:start w:val="1"/>
      <w:numFmt w:val="lowerLetter"/>
      <w:lvlText w:val="%5."/>
      <w:lvlJc w:val="left"/>
      <w:pPr>
        <w:ind w:left="3600" w:hanging="360"/>
      </w:pPr>
    </w:lvl>
    <w:lvl w:ilvl="5" w:tplc="8FB22602">
      <w:start w:val="1"/>
      <w:numFmt w:val="lowerRoman"/>
      <w:lvlText w:val="%6."/>
      <w:lvlJc w:val="right"/>
      <w:pPr>
        <w:ind w:left="4320" w:hanging="180"/>
      </w:pPr>
    </w:lvl>
    <w:lvl w:ilvl="6" w:tplc="708AF068">
      <w:start w:val="1"/>
      <w:numFmt w:val="decimal"/>
      <w:lvlText w:val="%7."/>
      <w:lvlJc w:val="left"/>
      <w:pPr>
        <w:ind w:left="5040" w:hanging="360"/>
      </w:pPr>
    </w:lvl>
    <w:lvl w:ilvl="7" w:tplc="6366AF08">
      <w:start w:val="1"/>
      <w:numFmt w:val="lowerLetter"/>
      <w:lvlText w:val="%8."/>
      <w:lvlJc w:val="left"/>
      <w:pPr>
        <w:ind w:left="5760" w:hanging="360"/>
      </w:pPr>
    </w:lvl>
    <w:lvl w:ilvl="8" w:tplc="5D782E7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1BA00"/>
    <w:multiLevelType w:val="hybridMultilevel"/>
    <w:tmpl w:val="4372CD92"/>
    <w:lvl w:ilvl="0" w:tplc="E44E07DE">
      <w:start w:val="1"/>
      <w:numFmt w:val="decimal"/>
      <w:lvlText w:val="%1."/>
      <w:lvlJc w:val="left"/>
      <w:pPr>
        <w:ind w:left="720" w:hanging="360"/>
      </w:pPr>
    </w:lvl>
    <w:lvl w:ilvl="1" w:tplc="33AA4952">
      <w:start w:val="1"/>
      <w:numFmt w:val="lowerLetter"/>
      <w:lvlText w:val="%2."/>
      <w:lvlJc w:val="left"/>
      <w:pPr>
        <w:ind w:left="1440" w:hanging="360"/>
      </w:pPr>
    </w:lvl>
    <w:lvl w:ilvl="2" w:tplc="5360E222">
      <w:start w:val="1"/>
      <w:numFmt w:val="lowerRoman"/>
      <w:lvlText w:val="%3."/>
      <w:lvlJc w:val="right"/>
      <w:pPr>
        <w:ind w:left="2160" w:hanging="180"/>
      </w:pPr>
    </w:lvl>
    <w:lvl w:ilvl="3" w:tplc="EE5A960C">
      <w:start w:val="1"/>
      <w:numFmt w:val="decimal"/>
      <w:lvlText w:val="%4."/>
      <w:lvlJc w:val="left"/>
      <w:pPr>
        <w:ind w:left="2880" w:hanging="360"/>
      </w:pPr>
    </w:lvl>
    <w:lvl w:ilvl="4" w:tplc="E5DA866C">
      <w:start w:val="1"/>
      <w:numFmt w:val="lowerLetter"/>
      <w:lvlText w:val="%5."/>
      <w:lvlJc w:val="left"/>
      <w:pPr>
        <w:ind w:left="3600" w:hanging="360"/>
      </w:pPr>
    </w:lvl>
    <w:lvl w:ilvl="5" w:tplc="629A44C6">
      <w:start w:val="1"/>
      <w:numFmt w:val="lowerRoman"/>
      <w:lvlText w:val="%6."/>
      <w:lvlJc w:val="right"/>
      <w:pPr>
        <w:ind w:left="4320" w:hanging="180"/>
      </w:pPr>
    </w:lvl>
    <w:lvl w:ilvl="6" w:tplc="E1DA1028">
      <w:start w:val="1"/>
      <w:numFmt w:val="decimal"/>
      <w:lvlText w:val="%7."/>
      <w:lvlJc w:val="left"/>
      <w:pPr>
        <w:ind w:left="5040" w:hanging="360"/>
      </w:pPr>
    </w:lvl>
    <w:lvl w:ilvl="7" w:tplc="2C4A9118">
      <w:start w:val="1"/>
      <w:numFmt w:val="lowerLetter"/>
      <w:lvlText w:val="%8."/>
      <w:lvlJc w:val="left"/>
      <w:pPr>
        <w:ind w:left="5760" w:hanging="360"/>
      </w:pPr>
    </w:lvl>
    <w:lvl w:ilvl="8" w:tplc="BC2428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EE262"/>
    <w:multiLevelType w:val="hybridMultilevel"/>
    <w:tmpl w:val="852212AE"/>
    <w:lvl w:ilvl="0" w:tplc="01E4C660">
      <w:start w:val="1"/>
      <w:numFmt w:val="decimal"/>
      <w:lvlText w:val="%1."/>
      <w:lvlJc w:val="left"/>
      <w:pPr>
        <w:ind w:left="720" w:hanging="360"/>
      </w:pPr>
    </w:lvl>
    <w:lvl w:ilvl="1" w:tplc="CD12C062">
      <w:start w:val="1"/>
      <w:numFmt w:val="lowerLetter"/>
      <w:lvlText w:val="%2."/>
      <w:lvlJc w:val="left"/>
      <w:pPr>
        <w:ind w:left="1440" w:hanging="360"/>
      </w:pPr>
    </w:lvl>
    <w:lvl w:ilvl="2" w:tplc="1A6AAE72">
      <w:start w:val="1"/>
      <w:numFmt w:val="lowerRoman"/>
      <w:lvlText w:val="%3."/>
      <w:lvlJc w:val="right"/>
      <w:pPr>
        <w:ind w:left="2160" w:hanging="180"/>
      </w:pPr>
    </w:lvl>
    <w:lvl w:ilvl="3" w:tplc="C786F764">
      <w:start w:val="1"/>
      <w:numFmt w:val="decimal"/>
      <w:lvlText w:val="%4."/>
      <w:lvlJc w:val="left"/>
      <w:pPr>
        <w:ind w:left="2880" w:hanging="360"/>
      </w:pPr>
    </w:lvl>
    <w:lvl w:ilvl="4" w:tplc="4F167E64">
      <w:start w:val="1"/>
      <w:numFmt w:val="lowerLetter"/>
      <w:lvlText w:val="%5."/>
      <w:lvlJc w:val="left"/>
      <w:pPr>
        <w:ind w:left="3600" w:hanging="360"/>
      </w:pPr>
    </w:lvl>
    <w:lvl w:ilvl="5" w:tplc="5A12DE04">
      <w:start w:val="1"/>
      <w:numFmt w:val="lowerRoman"/>
      <w:lvlText w:val="%6."/>
      <w:lvlJc w:val="right"/>
      <w:pPr>
        <w:ind w:left="4320" w:hanging="180"/>
      </w:pPr>
    </w:lvl>
    <w:lvl w:ilvl="6" w:tplc="C0F05B40">
      <w:start w:val="1"/>
      <w:numFmt w:val="decimal"/>
      <w:lvlText w:val="%7."/>
      <w:lvlJc w:val="left"/>
      <w:pPr>
        <w:ind w:left="5040" w:hanging="360"/>
      </w:pPr>
    </w:lvl>
    <w:lvl w:ilvl="7" w:tplc="33800030">
      <w:start w:val="1"/>
      <w:numFmt w:val="lowerLetter"/>
      <w:lvlText w:val="%8."/>
      <w:lvlJc w:val="left"/>
      <w:pPr>
        <w:ind w:left="5760" w:hanging="360"/>
      </w:pPr>
    </w:lvl>
    <w:lvl w:ilvl="8" w:tplc="7E52874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7E771"/>
    <w:multiLevelType w:val="hybridMultilevel"/>
    <w:tmpl w:val="1E1A1ED6"/>
    <w:lvl w:ilvl="0" w:tplc="4A28443C">
      <w:start w:val="1"/>
      <w:numFmt w:val="decimal"/>
      <w:lvlText w:val="%1."/>
      <w:lvlJc w:val="left"/>
      <w:pPr>
        <w:ind w:left="720" w:hanging="360"/>
      </w:pPr>
    </w:lvl>
    <w:lvl w:ilvl="1" w:tplc="3AC02038">
      <w:start w:val="1"/>
      <w:numFmt w:val="lowerLetter"/>
      <w:lvlText w:val="%2."/>
      <w:lvlJc w:val="left"/>
      <w:pPr>
        <w:ind w:left="1440" w:hanging="360"/>
      </w:pPr>
    </w:lvl>
    <w:lvl w:ilvl="2" w:tplc="4F1A2B3A">
      <w:start w:val="1"/>
      <w:numFmt w:val="lowerRoman"/>
      <w:lvlText w:val="%3."/>
      <w:lvlJc w:val="right"/>
      <w:pPr>
        <w:ind w:left="2160" w:hanging="180"/>
      </w:pPr>
    </w:lvl>
    <w:lvl w:ilvl="3" w:tplc="D29AE386">
      <w:start w:val="1"/>
      <w:numFmt w:val="decimal"/>
      <w:lvlText w:val="%4."/>
      <w:lvlJc w:val="left"/>
      <w:pPr>
        <w:ind w:left="2880" w:hanging="360"/>
      </w:pPr>
    </w:lvl>
    <w:lvl w:ilvl="4" w:tplc="1AFC8CB2">
      <w:start w:val="1"/>
      <w:numFmt w:val="lowerLetter"/>
      <w:lvlText w:val="%5."/>
      <w:lvlJc w:val="left"/>
      <w:pPr>
        <w:ind w:left="3600" w:hanging="360"/>
      </w:pPr>
    </w:lvl>
    <w:lvl w:ilvl="5" w:tplc="080AEAC6">
      <w:start w:val="1"/>
      <w:numFmt w:val="lowerRoman"/>
      <w:lvlText w:val="%6."/>
      <w:lvlJc w:val="right"/>
      <w:pPr>
        <w:ind w:left="4320" w:hanging="180"/>
      </w:pPr>
    </w:lvl>
    <w:lvl w:ilvl="6" w:tplc="4F061590">
      <w:start w:val="1"/>
      <w:numFmt w:val="decimal"/>
      <w:lvlText w:val="%7."/>
      <w:lvlJc w:val="left"/>
      <w:pPr>
        <w:ind w:left="5040" w:hanging="360"/>
      </w:pPr>
    </w:lvl>
    <w:lvl w:ilvl="7" w:tplc="B086AE2E">
      <w:start w:val="1"/>
      <w:numFmt w:val="lowerLetter"/>
      <w:lvlText w:val="%8."/>
      <w:lvlJc w:val="left"/>
      <w:pPr>
        <w:ind w:left="5760" w:hanging="360"/>
      </w:pPr>
    </w:lvl>
    <w:lvl w:ilvl="8" w:tplc="9C8C4EA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6714F"/>
    <w:multiLevelType w:val="hybridMultilevel"/>
    <w:tmpl w:val="137249F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65631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AAAFD0"/>
    <w:multiLevelType w:val="hybridMultilevel"/>
    <w:tmpl w:val="6AEC6288"/>
    <w:lvl w:ilvl="0" w:tplc="56F68EC8">
      <w:start w:val="1"/>
      <w:numFmt w:val="decimal"/>
      <w:lvlText w:val="%1."/>
      <w:lvlJc w:val="left"/>
      <w:pPr>
        <w:ind w:left="720" w:hanging="360"/>
      </w:pPr>
    </w:lvl>
    <w:lvl w:ilvl="1" w:tplc="163A3540">
      <w:start w:val="1"/>
      <w:numFmt w:val="lowerLetter"/>
      <w:lvlText w:val="%2."/>
      <w:lvlJc w:val="left"/>
      <w:pPr>
        <w:ind w:left="1440" w:hanging="360"/>
      </w:pPr>
    </w:lvl>
    <w:lvl w:ilvl="2" w:tplc="65363E8A">
      <w:start w:val="1"/>
      <w:numFmt w:val="lowerRoman"/>
      <w:lvlText w:val="%3."/>
      <w:lvlJc w:val="right"/>
      <w:pPr>
        <w:ind w:left="2160" w:hanging="180"/>
      </w:pPr>
    </w:lvl>
    <w:lvl w:ilvl="3" w:tplc="821CDF42">
      <w:start w:val="1"/>
      <w:numFmt w:val="decimal"/>
      <w:lvlText w:val="%4."/>
      <w:lvlJc w:val="left"/>
      <w:pPr>
        <w:ind w:left="2880" w:hanging="360"/>
      </w:pPr>
    </w:lvl>
    <w:lvl w:ilvl="4" w:tplc="7168103A">
      <w:start w:val="1"/>
      <w:numFmt w:val="lowerLetter"/>
      <w:lvlText w:val="%5."/>
      <w:lvlJc w:val="left"/>
      <w:pPr>
        <w:ind w:left="3600" w:hanging="360"/>
      </w:pPr>
    </w:lvl>
    <w:lvl w:ilvl="5" w:tplc="C868C274">
      <w:start w:val="1"/>
      <w:numFmt w:val="lowerRoman"/>
      <w:lvlText w:val="%6."/>
      <w:lvlJc w:val="right"/>
      <w:pPr>
        <w:ind w:left="4320" w:hanging="180"/>
      </w:pPr>
    </w:lvl>
    <w:lvl w:ilvl="6" w:tplc="92B6CA56">
      <w:start w:val="1"/>
      <w:numFmt w:val="decimal"/>
      <w:lvlText w:val="%7."/>
      <w:lvlJc w:val="left"/>
      <w:pPr>
        <w:ind w:left="5040" w:hanging="360"/>
      </w:pPr>
    </w:lvl>
    <w:lvl w:ilvl="7" w:tplc="C3565350">
      <w:start w:val="1"/>
      <w:numFmt w:val="lowerLetter"/>
      <w:lvlText w:val="%8."/>
      <w:lvlJc w:val="left"/>
      <w:pPr>
        <w:ind w:left="5760" w:hanging="360"/>
      </w:pPr>
    </w:lvl>
    <w:lvl w:ilvl="8" w:tplc="B7560FB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140CD"/>
    <w:multiLevelType w:val="hybridMultilevel"/>
    <w:tmpl w:val="44783BA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85EFD"/>
    <w:multiLevelType w:val="hybridMultilevel"/>
    <w:tmpl w:val="52A862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90EFB"/>
    <w:multiLevelType w:val="hybridMultilevel"/>
    <w:tmpl w:val="CC0EB03E"/>
    <w:lvl w:ilvl="0" w:tplc="A9768DFC">
      <w:start w:val="1"/>
      <w:numFmt w:val="decimal"/>
      <w:lvlText w:val="%1."/>
      <w:lvlJc w:val="left"/>
      <w:pPr>
        <w:ind w:left="720" w:hanging="360"/>
      </w:pPr>
    </w:lvl>
    <w:lvl w:ilvl="1" w:tplc="8FFEA2AE">
      <w:start w:val="1"/>
      <w:numFmt w:val="lowerLetter"/>
      <w:lvlText w:val="%2."/>
      <w:lvlJc w:val="left"/>
      <w:pPr>
        <w:ind w:left="1440" w:hanging="360"/>
      </w:pPr>
    </w:lvl>
    <w:lvl w:ilvl="2" w:tplc="9A5C5A8A">
      <w:start w:val="1"/>
      <w:numFmt w:val="lowerRoman"/>
      <w:lvlText w:val="%3."/>
      <w:lvlJc w:val="right"/>
      <w:pPr>
        <w:ind w:left="2160" w:hanging="180"/>
      </w:pPr>
    </w:lvl>
    <w:lvl w:ilvl="3" w:tplc="D25CADBA">
      <w:start w:val="1"/>
      <w:numFmt w:val="decimal"/>
      <w:lvlText w:val="%4."/>
      <w:lvlJc w:val="left"/>
      <w:pPr>
        <w:ind w:left="2880" w:hanging="360"/>
      </w:pPr>
    </w:lvl>
    <w:lvl w:ilvl="4" w:tplc="42F64526">
      <w:start w:val="1"/>
      <w:numFmt w:val="lowerLetter"/>
      <w:lvlText w:val="%5."/>
      <w:lvlJc w:val="left"/>
      <w:pPr>
        <w:ind w:left="3600" w:hanging="360"/>
      </w:pPr>
    </w:lvl>
    <w:lvl w:ilvl="5" w:tplc="1384F5FA">
      <w:start w:val="1"/>
      <w:numFmt w:val="lowerRoman"/>
      <w:lvlText w:val="%6."/>
      <w:lvlJc w:val="right"/>
      <w:pPr>
        <w:ind w:left="4320" w:hanging="180"/>
      </w:pPr>
    </w:lvl>
    <w:lvl w:ilvl="6" w:tplc="FA0662E2">
      <w:start w:val="1"/>
      <w:numFmt w:val="decimal"/>
      <w:lvlText w:val="%7."/>
      <w:lvlJc w:val="left"/>
      <w:pPr>
        <w:ind w:left="5040" w:hanging="360"/>
      </w:pPr>
    </w:lvl>
    <w:lvl w:ilvl="7" w:tplc="137260F8">
      <w:start w:val="1"/>
      <w:numFmt w:val="lowerLetter"/>
      <w:lvlText w:val="%8."/>
      <w:lvlJc w:val="left"/>
      <w:pPr>
        <w:ind w:left="5760" w:hanging="360"/>
      </w:pPr>
    </w:lvl>
    <w:lvl w:ilvl="8" w:tplc="71A4054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275FE"/>
    <w:multiLevelType w:val="hybridMultilevel"/>
    <w:tmpl w:val="91E21EE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8342E"/>
    <w:multiLevelType w:val="hybridMultilevel"/>
    <w:tmpl w:val="341ED55E"/>
    <w:lvl w:ilvl="0" w:tplc="345861B2">
      <w:start w:val="1"/>
      <w:numFmt w:val="decimal"/>
      <w:lvlText w:val="%1."/>
      <w:lvlJc w:val="left"/>
      <w:pPr>
        <w:ind w:left="720" w:hanging="360"/>
      </w:pPr>
    </w:lvl>
    <w:lvl w:ilvl="1" w:tplc="832242DE">
      <w:start w:val="1"/>
      <w:numFmt w:val="lowerLetter"/>
      <w:lvlText w:val="%2."/>
      <w:lvlJc w:val="left"/>
      <w:pPr>
        <w:ind w:left="1440" w:hanging="360"/>
      </w:pPr>
    </w:lvl>
    <w:lvl w:ilvl="2" w:tplc="976C953E">
      <w:start w:val="1"/>
      <w:numFmt w:val="lowerRoman"/>
      <w:lvlText w:val="%3."/>
      <w:lvlJc w:val="right"/>
      <w:pPr>
        <w:ind w:left="2160" w:hanging="180"/>
      </w:pPr>
    </w:lvl>
    <w:lvl w:ilvl="3" w:tplc="0A001CFA">
      <w:start w:val="1"/>
      <w:numFmt w:val="decimal"/>
      <w:lvlText w:val="%4."/>
      <w:lvlJc w:val="left"/>
      <w:pPr>
        <w:ind w:left="2880" w:hanging="360"/>
      </w:pPr>
    </w:lvl>
    <w:lvl w:ilvl="4" w:tplc="E3BC4C14">
      <w:start w:val="1"/>
      <w:numFmt w:val="lowerLetter"/>
      <w:lvlText w:val="%5."/>
      <w:lvlJc w:val="left"/>
      <w:pPr>
        <w:ind w:left="3600" w:hanging="360"/>
      </w:pPr>
    </w:lvl>
    <w:lvl w:ilvl="5" w:tplc="EE8E590C">
      <w:start w:val="1"/>
      <w:numFmt w:val="lowerRoman"/>
      <w:lvlText w:val="%6."/>
      <w:lvlJc w:val="right"/>
      <w:pPr>
        <w:ind w:left="4320" w:hanging="180"/>
      </w:pPr>
    </w:lvl>
    <w:lvl w:ilvl="6" w:tplc="9216BA90">
      <w:start w:val="1"/>
      <w:numFmt w:val="decimal"/>
      <w:lvlText w:val="%7."/>
      <w:lvlJc w:val="left"/>
      <w:pPr>
        <w:ind w:left="5040" w:hanging="360"/>
      </w:pPr>
    </w:lvl>
    <w:lvl w:ilvl="7" w:tplc="B85C46B4">
      <w:start w:val="1"/>
      <w:numFmt w:val="lowerLetter"/>
      <w:lvlText w:val="%8."/>
      <w:lvlJc w:val="left"/>
      <w:pPr>
        <w:ind w:left="5760" w:hanging="360"/>
      </w:pPr>
    </w:lvl>
    <w:lvl w:ilvl="8" w:tplc="F3A009D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28529"/>
    <w:multiLevelType w:val="hybridMultilevel"/>
    <w:tmpl w:val="119E3F2C"/>
    <w:lvl w:ilvl="0" w:tplc="E30CDAB8">
      <w:start w:val="1"/>
      <w:numFmt w:val="decimal"/>
      <w:lvlText w:val="%1."/>
      <w:lvlJc w:val="left"/>
      <w:pPr>
        <w:ind w:left="720" w:hanging="360"/>
      </w:pPr>
    </w:lvl>
    <w:lvl w:ilvl="1" w:tplc="7C322CD4">
      <w:start w:val="1"/>
      <w:numFmt w:val="lowerLetter"/>
      <w:lvlText w:val="%2."/>
      <w:lvlJc w:val="left"/>
      <w:pPr>
        <w:ind w:left="1440" w:hanging="360"/>
      </w:pPr>
    </w:lvl>
    <w:lvl w:ilvl="2" w:tplc="34D41C02">
      <w:start w:val="1"/>
      <w:numFmt w:val="lowerRoman"/>
      <w:lvlText w:val="%3."/>
      <w:lvlJc w:val="right"/>
      <w:pPr>
        <w:ind w:left="2160" w:hanging="180"/>
      </w:pPr>
    </w:lvl>
    <w:lvl w:ilvl="3" w:tplc="C08C6862">
      <w:start w:val="1"/>
      <w:numFmt w:val="decimal"/>
      <w:lvlText w:val="%4."/>
      <w:lvlJc w:val="left"/>
      <w:pPr>
        <w:ind w:left="2880" w:hanging="360"/>
      </w:pPr>
    </w:lvl>
    <w:lvl w:ilvl="4" w:tplc="E6C6D10A">
      <w:start w:val="1"/>
      <w:numFmt w:val="lowerLetter"/>
      <w:lvlText w:val="%5."/>
      <w:lvlJc w:val="left"/>
      <w:pPr>
        <w:ind w:left="3600" w:hanging="360"/>
      </w:pPr>
    </w:lvl>
    <w:lvl w:ilvl="5" w:tplc="FBB4B8D8">
      <w:start w:val="1"/>
      <w:numFmt w:val="lowerRoman"/>
      <w:lvlText w:val="%6."/>
      <w:lvlJc w:val="right"/>
      <w:pPr>
        <w:ind w:left="4320" w:hanging="180"/>
      </w:pPr>
    </w:lvl>
    <w:lvl w:ilvl="6" w:tplc="EEA4D36C">
      <w:start w:val="1"/>
      <w:numFmt w:val="decimal"/>
      <w:lvlText w:val="%7."/>
      <w:lvlJc w:val="left"/>
      <w:pPr>
        <w:ind w:left="5040" w:hanging="360"/>
      </w:pPr>
    </w:lvl>
    <w:lvl w:ilvl="7" w:tplc="8E3AF1B2">
      <w:start w:val="1"/>
      <w:numFmt w:val="lowerLetter"/>
      <w:lvlText w:val="%8."/>
      <w:lvlJc w:val="left"/>
      <w:pPr>
        <w:ind w:left="5760" w:hanging="360"/>
      </w:pPr>
    </w:lvl>
    <w:lvl w:ilvl="8" w:tplc="EA00995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D663D"/>
    <w:multiLevelType w:val="hybridMultilevel"/>
    <w:tmpl w:val="5AEEDE86"/>
    <w:lvl w:ilvl="0" w:tplc="5CB0684C">
      <w:start w:val="1"/>
      <w:numFmt w:val="decimal"/>
      <w:lvlText w:val="%1."/>
      <w:lvlJc w:val="left"/>
      <w:pPr>
        <w:ind w:left="720" w:hanging="360"/>
      </w:pPr>
    </w:lvl>
    <w:lvl w:ilvl="1" w:tplc="875C413C">
      <w:start w:val="1"/>
      <w:numFmt w:val="lowerLetter"/>
      <w:lvlText w:val="%2."/>
      <w:lvlJc w:val="left"/>
      <w:pPr>
        <w:ind w:left="1440" w:hanging="360"/>
      </w:pPr>
    </w:lvl>
    <w:lvl w:ilvl="2" w:tplc="18AE0934">
      <w:start w:val="1"/>
      <w:numFmt w:val="lowerRoman"/>
      <w:lvlText w:val="%3."/>
      <w:lvlJc w:val="right"/>
      <w:pPr>
        <w:ind w:left="2160" w:hanging="180"/>
      </w:pPr>
    </w:lvl>
    <w:lvl w:ilvl="3" w:tplc="88604346">
      <w:start w:val="1"/>
      <w:numFmt w:val="decimal"/>
      <w:lvlText w:val="%4."/>
      <w:lvlJc w:val="left"/>
      <w:pPr>
        <w:ind w:left="2880" w:hanging="360"/>
      </w:pPr>
    </w:lvl>
    <w:lvl w:ilvl="4" w:tplc="54802DD8">
      <w:start w:val="1"/>
      <w:numFmt w:val="lowerLetter"/>
      <w:lvlText w:val="%5."/>
      <w:lvlJc w:val="left"/>
      <w:pPr>
        <w:ind w:left="3600" w:hanging="360"/>
      </w:pPr>
    </w:lvl>
    <w:lvl w:ilvl="5" w:tplc="23C6B77C">
      <w:start w:val="1"/>
      <w:numFmt w:val="lowerRoman"/>
      <w:lvlText w:val="%6."/>
      <w:lvlJc w:val="right"/>
      <w:pPr>
        <w:ind w:left="4320" w:hanging="180"/>
      </w:pPr>
    </w:lvl>
    <w:lvl w:ilvl="6" w:tplc="9A52C1A4">
      <w:start w:val="1"/>
      <w:numFmt w:val="decimal"/>
      <w:lvlText w:val="%7."/>
      <w:lvlJc w:val="left"/>
      <w:pPr>
        <w:ind w:left="5040" w:hanging="360"/>
      </w:pPr>
    </w:lvl>
    <w:lvl w:ilvl="7" w:tplc="259C19F4">
      <w:start w:val="1"/>
      <w:numFmt w:val="lowerLetter"/>
      <w:lvlText w:val="%8."/>
      <w:lvlJc w:val="left"/>
      <w:pPr>
        <w:ind w:left="5760" w:hanging="360"/>
      </w:pPr>
    </w:lvl>
    <w:lvl w:ilvl="8" w:tplc="2398CF9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F1DE2"/>
    <w:multiLevelType w:val="hybridMultilevel"/>
    <w:tmpl w:val="3A425BC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5F05B"/>
    <w:multiLevelType w:val="hybridMultilevel"/>
    <w:tmpl w:val="519430DE"/>
    <w:lvl w:ilvl="0" w:tplc="3AD2D5F4">
      <w:start w:val="1"/>
      <w:numFmt w:val="decimal"/>
      <w:lvlText w:val="%1."/>
      <w:lvlJc w:val="left"/>
      <w:pPr>
        <w:ind w:left="720" w:hanging="360"/>
      </w:pPr>
    </w:lvl>
    <w:lvl w:ilvl="1" w:tplc="9CDC4BA6">
      <w:start w:val="1"/>
      <w:numFmt w:val="lowerLetter"/>
      <w:lvlText w:val="%2."/>
      <w:lvlJc w:val="left"/>
      <w:pPr>
        <w:ind w:left="1440" w:hanging="360"/>
      </w:pPr>
    </w:lvl>
    <w:lvl w:ilvl="2" w:tplc="7E864F12">
      <w:start w:val="1"/>
      <w:numFmt w:val="lowerRoman"/>
      <w:lvlText w:val="%3."/>
      <w:lvlJc w:val="right"/>
      <w:pPr>
        <w:ind w:left="2160" w:hanging="180"/>
      </w:pPr>
    </w:lvl>
    <w:lvl w:ilvl="3" w:tplc="E2766B0E">
      <w:start w:val="1"/>
      <w:numFmt w:val="decimal"/>
      <w:lvlText w:val="%4."/>
      <w:lvlJc w:val="left"/>
      <w:pPr>
        <w:ind w:left="2880" w:hanging="360"/>
      </w:pPr>
    </w:lvl>
    <w:lvl w:ilvl="4" w:tplc="9A4281F8">
      <w:start w:val="1"/>
      <w:numFmt w:val="lowerLetter"/>
      <w:lvlText w:val="%5."/>
      <w:lvlJc w:val="left"/>
      <w:pPr>
        <w:ind w:left="3600" w:hanging="360"/>
      </w:pPr>
    </w:lvl>
    <w:lvl w:ilvl="5" w:tplc="9E70A0B2">
      <w:start w:val="1"/>
      <w:numFmt w:val="lowerRoman"/>
      <w:lvlText w:val="%6."/>
      <w:lvlJc w:val="right"/>
      <w:pPr>
        <w:ind w:left="4320" w:hanging="180"/>
      </w:pPr>
    </w:lvl>
    <w:lvl w:ilvl="6" w:tplc="79C88D80">
      <w:start w:val="1"/>
      <w:numFmt w:val="decimal"/>
      <w:lvlText w:val="%7."/>
      <w:lvlJc w:val="left"/>
      <w:pPr>
        <w:ind w:left="5040" w:hanging="360"/>
      </w:pPr>
    </w:lvl>
    <w:lvl w:ilvl="7" w:tplc="E4485E70">
      <w:start w:val="1"/>
      <w:numFmt w:val="lowerLetter"/>
      <w:lvlText w:val="%8."/>
      <w:lvlJc w:val="left"/>
      <w:pPr>
        <w:ind w:left="5760" w:hanging="360"/>
      </w:pPr>
    </w:lvl>
    <w:lvl w:ilvl="8" w:tplc="588EA71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C4F98"/>
    <w:multiLevelType w:val="hybridMultilevel"/>
    <w:tmpl w:val="A3B60A62"/>
    <w:lvl w:ilvl="0" w:tplc="C290C9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53B5A"/>
    <w:multiLevelType w:val="hybridMultilevel"/>
    <w:tmpl w:val="50DA4700"/>
    <w:lvl w:ilvl="0" w:tplc="2FCE4FB8">
      <w:start w:val="1"/>
      <w:numFmt w:val="decimal"/>
      <w:lvlText w:val="%1."/>
      <w:lvlJc w:val="left"/>
      <w:pPr>
        <w:ind w:left="720" w:hanging="360"/>
      </w:pPr>
    </w:lvl>
    <w:lvl w:ilvl="1" w:tplc="C632F2C2">
      <w:start w:val="1"/>
      <w:numFmt w:val="lowerLetter"/>
      <w:lvlText w:val="%2."/>
      <w:lvlJc w:val="left"/>
      <w:pPr>
        <w:ind w:left="1440" w:hanging="360"/>
      </w:pPr>
    </w:lvl>
    <w:lvl w:ilvl="2" w:tplc="C79ADE5C">
      <w:start w:val="1"/>
      <w:numFmt w:val="lowerRoman"/>
      <w:lvlText w:val="%3."/>
      <w:lvlJc w:val="right"/>
      <w:pPr>
        <w:ind w:left="2160" w:hanging="180"/>
      </w:pPr>
    </w:lvl>
    <w:lvl w:ilvl="3" w:tplc="0D560EC2">
      <w:start w:val="1"/>
      <w:numFmt w:val="decimal"/>
      <w:lvlText w:val="%4."/>
      <w:lvlJc w:val="left"/>
      <w:pPr>
        <w:ind w:left="2880" w:hanging="360"/>
      </w:pPr>
    </w:lvl>
    <w:lvl w:ilvl="4" w:tplc="667AF12C">
      <w:start w:val="1"/>
      <w:numFmt w:val="lowerLetter"/>
      <w:lvlText w:val="%5."/>
      <w:lvlJc w:val="left"/>
      <w:pPr>
        <w:ind w:left="3600" w:hanging="360"/>
      </w:pPr>
    </w:lvl>
    <w:lvl w:ilvl="5" w:tplc="A70ABE38">
      <w:start w:val="1"/>
      <w:numFmt w:val="lowerRoman"/>
      <w:lvlText w:val="%6."/>
      <w:lvlJc w:val="right"/>
      <w:pPr>
        <w:ind w:left="4320" w:hanging="180"/>
      </w:pPr>
    </w:lvl>
    <w:lvl w:ilvl="6" w:tplc="DA9E8BF6">
      <w:start w:val="1"/>
      <w:numFmt w:val="decimal"/>
      <w:lvlText w:val="%7."/>
      <w:lvlJc w:val="left"/>
      <w:pPr>
        <w:ind w:left="5040" w:hanging="360"/>
      </w:pPr>
    </w:lvl>
    <w:lvl w:ilvl="7" w:tplc="F71A3CC2">
      <w:start w:val="1"/>
      <w:numFmt w:val="lowerLetter"/>
      <w:lvlText w:val="%8."/>
      <w:lvlJc w:val="left"/>
      <w:pPr>
        <w:ind w:left="5760" w:hanging="360"/>
      </w:pPr>
    </w:lvl>
    <w:lvl w:ilvl="8" w:tplc="3C4EF74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F88FE"/>
    <w:multiLevelType w:val="hybridMultilevel"/>
    <w:tmpl w:val="CAA8032C"/>
    <w:lvl w:ilvl="0" w:tplc="2C402048">
      <w:start w:val="1"/>
      <w:numFmt w:val="decimal"/>
      <w:lvlText w:val="%1."/>
      <w:lvlJc w:val="left"/>
      <w:pPr>
        <w:ind w:left="720" w:hanging="360"/>
      </w:pPr>
    </w:lvl>
    <w:lvl w:ilvl="1" w:tplc="C2143564">
      <w:start w:val="1"/>
      <w:numFmt w:val="lowerLetter"/>
      <w:lvlText w:val="%2."/>
      <w:lvlJc w:val="left"/>
      <w:pPr>
        <w:ind w:left="1440" w:hanging="360"/>
      </w:pPr>
    </w:lvl>
    <w:lvl w:ilvl="2" w:tplc="A942B9C2">
      <w:start w:val="1"/>
      <w:numFmt w:val="lowerRoman"/>
      <w:lvlText w:val="%3."/>
      <w:lvlJc w:val="right"/>
      <w:pPr>
        <w:ind w:left="2160" w:hanging="180"/>
      </w:pPr>
    </w:lvl>
    <w:lvl w:ilvl="3" w:tplc="BBB805BE">
      <w:start w:val="1"/>
      <w:numFmt w:val="decimal"/>
      <w:lvlText w:val="%4."/>
      <w:lvlJc w:val="left"/>
      <w:pPr>
        <w:ind w:left="2880" w:hanging="360"/>
      </w:pPr>
    </w:lvl>
    <w:lvl w:ilvl="4" w:tplc="B39876E6">
      <w:start w:val="1"/>
      <w:numFmt w:val="lowerLetter"/>
      <w:lvlText w:val="%5."/>
      <w:lvlJc w:val="left"/>
      <w:pPr>
        <w:ind w:left="3600" w:hanging="360"/>
      </w:pPr>
    </w:lvl>
    <w:lvl w:ilvl="5" w:tplc="EFA0639E">
      <w:start w:val="1"/>
      <w:numFmt w:val="lowerRoman"/>
      <w:lvlText w:val="%6."/>
      <w:lvlJc w:val="right"/>
      <w:pPr>
        <w:ind w:left="4320" w:hanging="180"/>
      </w:pPr>
    </w:lvl>
    <w:lvl w:ilvl="6" w:tplc="2F88D082">
      <w:start w:val="1"/>
      <w:numFmt w:val="decimal"/>
      <w:lvlText w:val="%7."/>
      <w:lvlJc w:val="left"/>
      <w:pPr>
        <w:ind w:left="5040" w:hanging="360"/>
      </w:pPr>
    </w:lvl>
    <w:lvl w:ilvl="7" w:tplc="8FF417F0">
      <w:start w:val="1"/>
      <w:numFmt w:val="lowerLetter"/>
      <w:lvlText w:val="%8."/>
      <w:lvlJc w:val="left"/>
      <w:pPr>
        <w:ind w:left="5760" w:hanging="360"/>
      </w:pPr>
    </w:lvl>
    <w:lvl w:ilvl="8" w:tplc="C7BABF6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83B37"/>
    <w:multiLevelType w:val="hybridMultilevel"/>
    <w:tmpl w:val="044ADAD6"/>
    <w:lvl w:ilvl="0" w:tplc="F1C018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9106A"/>
    <w:multiLevelType w:val="hybridMultilevel"/>
    <w:tmpl w:val="70E68300"/>
    <w:lvl w:ilvl="0" w:tplc="0424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B2DAB"/>
    <w:multiLevelType w:val="hybridMultilevel"/>
    <w:tmpl w:val="178825EA"/>
    <w:lvl w:ilvl="0" w:tplc="D2D0EBF0">
      <w:start w:val="1"/>
      <w:numFmt w:val="decimal"/>
      <w:lvlText w:val="%1."/>
      <w:lvlJc w:val="left"/>
      <w:pPr>
        <w:ind w:left="720" w:hanging="360"/>
      </w:pPr>
    </w:lvl>
    <w:lvl w:ilvl="1" w:tplc="0FDA7BCA">
      <w:start w:val="1"/>
      <w:numFmt w:val="lowerLetter"/>
      <w:lvlText w:val="%2."/>
      <w:lvlJc w:val="left"/>
      <w:pPr>
        <w:ind w:left="1440" w:hanging="360"/>
      </w:pPr>
    </w:lvl>
    <w:lvl w:ilvl="2" w:tplc="613A5BCA">
      <w:start w:val="1"/>
      <w:numFmt w:val="lowerRoman"/>
      <w:lvlText w:val="%3."/>
      <w:lvlJc w:val="right"/>
      <w:pPr>
        <w:ind w:left="2160" w:hanging="180"/>
      </w:pPr>
    </w:lvl>
    <w:lvl w:ilvl="3" w:tplc="E594F126">
      <w:start w:val="1"/>
      <w:numFmt w:val="decimal"/>
      <w:lvlText w:val="%4."/>
      <w:lvlJc w:val="left"/>
      <w:pPr>
        <w:ind w:left="2880" w:hanging="360"/>
      </w:pPr>
    </w:lvl>
    <w:lvl w:ilvl="4" w:tplc="C5F4AAD6">
      <w:start w:val="1"/>
      <w:numFmt w:val="lowerLetter"/>
      <w:lvlText w:val="%5."/>
      <w:lvlJc w:val="left"/>
      <w:pPr>
        <w:ind w:left="3600" w:hanging="360"/>
      </w:pPr>
    </w:lvl>
    <w:lvl w:ilvl="5" w:tplc="7E54E3A4">
      <w:start w:val="1"/>
      <w:numFmt w:val="lowerRoman"/>
      <w:lvlText w:val="%6."/>
      <w:lvlJc w:val="right"/>
      <w:pPr>
        <w:ind w:left="4320" w:hanging="180"/>
      </w:pPr>
    </w:lvl>
    <w:lvl w:ilvl="6" w:tplc="B980EDCA">
      <w:start w:val="1"/>
      <w:numFmt w:val="decimal"/>
      <w:lvlText w:val="%7."/>
      <w:lvlJc w:val="left"/>
      <w:pPr>
        <w:ind w:left="5040" w:hanging="360"/>
      </w:pPr>
    </w:lvl>
    <w:lvl w:ilvl="7" w:tplc="FA481EC4">
      <w:start w:val="1"/>
      <w:numFmt w:val="lowerLetter"/>
      <w:lvlText w:val="%8."/>
      <w:lvlJc w:val="left"/>
      <w:pPr>
        <w:ind w:left="5760" w:hanging="360"/>
      </w:pPr>
    </w:lvl>
    <w:lvl w:ilvl="8" w:tplc="B88C5A8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BC34AB"/>
    <w:multiLevelType w:val="hybridMultilevel"/>
    <w:tmpl w:val="ADECCFEC"/>
    <w:lvl w:ilvl="0" w:tplc="244E4434">
      <w:start w:val="1"/>
      <w:numFmt w:val="decimal"/>
      <w:lvlText w:val="%1."/>
      <w:lvlJc w:val="left"/>
      <w:pPr>
        <w:ind w:left="720" w:hanging="360"/>
      </w:pPr>
    </w:lvl>
    <w:lvl w:ilvl="1" w:tplc="0346178E">
      <w:start w:val="1"/>
      <w:numFmt w:val="lowerLetter"/>
      <w:lvlText w:val="%2."/>
      <w:lvlJc w:val="left"/>
      <w:pPr>
        <w:ind w:left="1440" w:hanging="360"/>
      </w:pPr>
    </w:lvl>
    <w:lvl w:ilvl="2" w:tplc="27DCA546">
      <w:start w:val="1"/>
      <w:numFmt w:val="lowerRoman"/>
      <w:lvlText w:val="%3."/>
      <w:lvlJc w:val="right"/>
      <w:pPr>
        <w:ind w:left="2160" w:hanging="180"/>
      </w:pPr>
    </w:lvl>
    <w:lvl w:ilvl="3" w:tplc="F772941E">
      <w:start w:val="1"/>
      <w:numFmt w:val="decimal"/>
      <w:lvlText w:val="%4."/>
      <w:lvlJc w:val="left"/>
      <w:pPr>
        <w:ind w:left="2880" w:hanging="360"/>
      </w:pPr>
    </w:lvl>
    <w:lvl w:ilvl="4" w:tplc="A90E26AA">
      <w:start w:val="1"/>
      <w:numFmt w:val="lowerLetter"/>
      <w:lvlText w:val="%5."/>
      <w:lvlJc w:val="left"/>
      <w:pPr>
        <w:ind w:left="3600" w:hanging="360"/>
      </w:pPr>
    </w:lvl>
    <w:lvl w:ilvl="5" w:tplc="C60078EA">
      <w:start w:val="1"/>
      <w:numFmt w:val="lowerRoman"/>
      <w:lvlText w:val="%6."/>
      <w:lvlJc w:val="right"/>
      <w:pPr>
        <w:ind w:left="4320" w:hanging="180"/>
      </w:pPr>
    </w:lvl>
    <w:lvl w:ilvl="6" w:tplc="3494A0DA">
      <w:start w:val="1"/>
      <w:numFmt w:val="decimal"/>
      <w:lvlText w:val="%7."/>
      <w:lvlJc w:val="left"/>
      <w:pPr>
        <w:ind w:left="5040" w:hanging="360"/>
      </w:pPr>
    </w:lvl>
    <w:lvl w:ilvl="7" w:tplc="5F106ED6">
      <w:start w:val="1"/>
      <w:numFmt w:val="lowerLetter"/>
      <w:lvlText w:val="%8."/>
      <w:lvlJc w:val="left"/>
      <w:pPr>
        <w:ind w:left="5760" w:hanging="360"/>
      </w:pPr>
    </w:lvl>
    <w:lvl w:ilvl="8" w:tplc="9788C22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D1DB7"/>
    <w:multiLevelType w:val="hybridMultilevel"/>
    <w:tmpl w:val="ACE6794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B34D3C"/>
    <w:multiLevelType w:val="hybridMultilevel"/>
    <w:tmpl w:val="B3622EA0"/>
    <w:lvl w:ilvl="0" w:tplc="12268904">
      <w:start w:val="1"/>
      <w:numFmt w:val="decimal"/>
      <w:lvlText w:val="%1."/>
      <w:lvlJc w:val="left"/>
      <w:pPr>
        <w:ind w:left="720" w:hanging="360"/>
      </w:pPr>
    </w:lvl>
    <w:lvl w:ilvl="1" w:tplc="F81260EA">
      <w:start w:val="1"/>
      <w:numFmt w:val="lowerLetter"/>
      <w:lvlText w:val="%2."/>
      <w:lvlJc w:val="left"/>
      <w:pPr>
        <w:ind w:left="1440" w:hanging="360"/>
      </w:pPr>
    </w:lvl>
    <w:lvl w:ilvl="2" w:tplc="849A99B6">
      <w:start w:val="1"/>
      <w:numFmt w:val="lowerRoman"/>
      <w:lvlText w:val="%3."/>
      <w:lvlJc w:val="right"/>
      <w:pPr>
        <w:ind w:left="2160" w:hanging="180"/>
      </w:pPr>
    </w:lvl>
    <w:lvl w:ilvl="3" w:tplc="89424D1E">
      <w:start w:val="1"/>
      <w:numFmt w:val="decimal"/>
      <w:lvlText w:val="%4."/>
      <w:lvlJc w:val="left"/>
      <w:pPr>
        <w:ind w:left="2880" w:hanging="360"/>
      </w:pPr>
    </w:lvl>
    <w:lvl w:ilvl="4" w:tplc="F85C97B6">
      <w:start w:val="1"/>
      <w:numFmt w:val="lowerLetter"/>
      <w:lvlText w:val="%5."/>
      <w:lvlJc w:val="left"/>
      <w:pPr>
        <w:ind w:left="3600" w:hanging="360"/>
      </w:pPr>
    </w:lvl>
    <w:lvl w:ilvl="5" w:tplc="B3B6F852">
      <w:start w:val="1"/>
      <w:numFmt w:val="lowerRoman"/>
      <w:lvlText w:val="%6."/>
      <w:lvlJc w:val="right"/>
      <w:pPr>
        <w:ind w:left="4320" w:hanging="180"/>
      </w:pPr>
    </w:lvl>
    <w:lvl w:ilvl="6" w:tplc="2B2E050C">
      <w:start w:val="1"/>
      <w:numFmt w:val="decimal"/>
      <w:lvlText w:val="%7."/>
      <w:lvlJc w:val="left"/>
      <w:pPr>
        <w:ind w:left="5040" w:hanging="360"/>
      </w:pPr>
    </w:lvl>
    <w:lvl w:ilvl="7" w:tplc="F85A4D10">
      <w:start w:val="1"/>
      <w:numFmt w:val="lowerLetter"/>
      <w:lvlText w:val="%8."/>
      <w:lvlJc w:val="left"/>
      <w:pPr>
        <w:ind w:left="5760" w:hanging="360"/>
      </w:pPr>
    </w:lvl>
    <w:lvl w:ilvl="8" w:tplc="B42EB89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46D5D"/>
    <w:multiLevelType w:val="hybridMultilevel"/>
    <w:tmpl w:val="9F78254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52ACA"/>
    <w:multiLevelType w:val="hybridMultilevel"/>
    <w:tmpl w:val="C146485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DD165"/>
    <w:multiLevelType w:val="hybridMultilevel"/>
    <w:tmpl w:val="277C413E"/>
    <w:lvl w:ilvl="0" w:tplc="57A024AE">
      <w:start w:val="1"/>
      <w:numFmt w:val="decimal"/>
      <w:lvlText w:val="%1."/>
      <w:lvlJc w:val="left"/>
      <w:pPr>
        <w:ind w:left="720" w:hanging="360"/>
      </w:pPr>
    </w:lvl>
    <w:lvl w:ilvl="1" w:tplc="AEBA9926">
      <w:start w:val="1"/>
      <w:numFmt w:val="lowerLetter"/>
      <w:lvlText w:val="%2."/>
      <w:lvlJc w:val="left"/>
      <w:pPr>
        <w:ind w:left="1440" w:hanging="360"/>
      </w:pPr>
    </w:lvl>
    <w:lvl w:ilvl="2" w:tplc="DE8AF17C">
      <w:start w:val="1"/>
      <w:numFmt w:val="lowerRoman"/>
      <w:lvlText w:val="%3."/>
      <w:lvlJc w:val="right"/>
      <w:pPr>
        <w:ind w:left="2160" w:hanging="180"/>
      </w:pPr>
    </w:lvl>
    <w:lvl w:ilvl="3" w:tplc="BA166326">
      <w:start w:val="1"/>
      <w:numFmt w:val="decimal"/>
      <w:lvlText w:val="%4."/>
      <w:lvlJc w:val="left"/>
      <w:pPr>
        <w:ind w:left="2880" w:hanging="360"/>
      </w:pPr>
    </w:lvl>
    <w:lvl w:ilvl="4" w:tplc="3F5E8358">
      <w:start w:val="1"/>
      <w:numFmt w:val="lowerLetter"/>
      <w:lvlText w:val="%5."/>
      <w:lvlJc w:val="left"/>
      <w:pPr>
        <w:ind w:left="3600" w:hanging="360"/>
      </w:pPr>
    </w:lvl>
    <w:lvl w:ilvl="5" w:tplc="6EC04D4A">
      <w:start w:val="1"/>
      <w:numFmt w:val="lowerRoman"/>
      <w:lvlText w:val="%6."/>
      <w:lvlJc w:val="right"/>
      <w:pPr>
        <w:ind w:left="4320" w:hanging="180"/>
      </w:pPr>
    </w:lvl>
    <w:lvl w:ilvl="6" w:tplc="90A0EA70">
      <w:start w:val="1"/>
      <w:numFmt w:val="decimal"/>
      <w:lvlText w:val="%7."/>
      <w:lvlJc w:val="left"/>
      <w:pPr>
        <w:ind w:left="5040" w:hanging="360"/>
      </w:pPr>
    </w:lvl>
    <w:lvl w:ilvl="7" w:tplc="5C06CDA2">
      <w:start w:val="1"/>
      <w:numFmt w:val="lowerLetter"/>
      <w:lvlText w:val="%8."/>
      <w:lvlJc w:val="left"/>
      <w:pPr>
        <w:ind w:left="5760" w:hanging="360"/>
      </w:pPr>
    </w:lvl>
    <w:lvl w:ilvl="8" w:tplc="7C8A372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76927"/>
    <w:multiLevelType w:val="hybridMultilevel"/>
    <w:tmpl w:val="3216ED7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706859">
    <w:abstractNumId w:val="29"/>
  </w:num>
  <w:num w:numId="2" w16cid:durableId="974262540">
    <w:abstractNumId w:val="0"/>
  </w:num>
  <w:num w:numId="3" w16cid:durableId="307246281">
    <w:abstractNumId w:val="15"/>
  </w:num>
  <w:num w:numId="4" w16cid:durableId="556941485">
    <w:abstractNumId w:val="23"/>
  </w:num>
  <w:num w:numId="5" w16cid:durableId="1893491971">
    <w:abstractNumId w:val="12"/>
  </w:num>
  <w:num w:numId="6" w16cid:durableId="1514221615">
    <w:abstractNumId w:val="9"/>
  </w:num>
  <w:num w:numId="7" w16cid:durableId="905189087">
    <w:abstractNumId w:val="13"/>
  </w:num>
  <w:num w:numId="8" w16cid:durableId="1739088570">
    <w:abstractNumId w:val="21"/>
  </w:num>
  <w:num w:numId="9" w16cid:durableId="1298145142">
    <w:abstractNumId w:val="30"/>
  </w:num>
  <w:num w:numId="10" w16cid:durableId="395855597">
    <w:abstractNumId w:val="27"/>
  </w:num>
  <w:num w:numId="11" w16cid:durableId="612443275">
    <w:abstractNumId w:val="25"/>
  </w:num>
  <w:num w:numId="12" w16cid:durableId="1248420453">
    <w:abstractNumId w:val="24"/>
  </w:num>
  <w:num w:numId="13" w16cid:durableId="864904150">
    <w:abstractNumId w:val="39"/>
  </w:num>
  <w:num w:numId="14" w16cid:durableId="1425683410">
    <w:abstractNumId w:val="11"/>
  </w:num>
  <w:num w:numId="15" w16cid:durableId="805315139">
    <w:abstractNumId w:val="33"/>
  </w:num>
  <w:num w:numId="16" w16cid:durableId="1763452321">
    <w:abstractNumId w:val="18"/>
  </w:num>
  <w:num w:numId="17" w16cid:durableId="1330400419">
    <w:abstractNumId w:val="14"/>
  </w:num>
  <w:num w:numId="18" w16cid:durableId="1765419948">
    <w:abstractNumId w:val="34"/>
  </w:num>
  <w:num w:numId="19" w16cid:durableId="791898583">
    <w:abstractNumId w:val="36"/>
  </w:num>
  <w:num w:numId="20" w16cid:durableId="1316110149">
    <w:abstractNumId w:val="5"/>
  </w:num>
  <w:num w:numId="21" w16cid:durableId="545141104">
    <w:abstractNumId w:val="1"/>
  </w:num>
  <w:num w:numId="22" w16cid:durableId="1550844085">
    <w:abstractNumId w:val="35"/>
  </w:num>
  <w:num w:numId="23" w16cid:durableId="124007628">
    <w:abstractNumId w:val="17"/>
  </w:num>
  <w:num w:numId="24" w16cid:durableId="1568879726">
    <w:abstractNumId w:val="6"/>
  </w:num>
  <w:num w:numId="25" w16cid:durableId="82847969">
    <w:abstractNumId w:val="37"/>
  </w:num>
  <w:num w:numId="26" w16cid:durableId="862137744">
    <w:abstractNumId w:val="31"/>
  </w:num>
  <w:num w:numId="27" w16cid:durableId="1454209206">
    <w:abstractNumId w:val="20"/>
  </w:num>
  <w:num w:numId="28" w16cid:durableId="546570357">
    <w:abstractNumId w:val="28"/>
  </w:num>
  <w:num w:numId="29" w16cid:durableId="736244850">
    <w:abstractNumId w:val="3"/>
  </w:num>
  <w:num w:numId="30" w16cid:durableId="1527674071">
    <w:abstractNumId w:val="10"/>
  </w:num>
  <w:num w:numId="31" w16cid:durableId="561332413">
    <w:abstractNumId w:val="2"/>
  </w:num>
  <w:num w:numId="32" w16cid:durableId="619846063">
    <w:abstractNumId w:val="8"/>
  </w:num>
  <w:num w:numId="33" w16cid:durableId="2092728159">
    <w:abstractNumId w:val="32"/>
  </w:num>
  <w:num w:numId="34" w16cid:durableId="1871265042">
    <w:abstractNumId w:val="19"/>
  </w:num>
  <w:num w:numId="35" w16cid:durableId="252785010">
    <w:abstractNumId w:val="26"/>
  </w:num>
  <w:num w:numId="36" w16cid:durableId="834762706">
    <w:abstractNumId w:val="16"/>
  </w:num>
  <w:num w:numId="37" w16cid:durableId="2070112753">
    <w:abstractNumId w:val="40"/>
  </w:num>
  <w:num w:numId="38" w16cid:durableId="769012307">
    <w:abstractNumId w:val="38"/>
  </w:num>
  <w:num w:numId="39" w16cid:durableId="342828443">
    <w:abstractNumId w:val="4"/>
  </w:num>
  <w:num w:numId="40" w16cid:durableId="843086723">
    <w:abstractNumId w:val="7"/>
  </w:num>
  <w:num w:numId="41" w16cid:durableId="5486870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41"/>
    <w:rsid w:val="00000501"/>
    <w:rsid w:val="00013293"/>
    <w:rsid w:val="00015E8D"/>
    <w:rsid w:val="0002CE87"/>
    <w:rsid w:val="000321D5"/>
    <w:rsid w:val="00035BA9"/>
    <w:rsid w:val="000417F0"/>
    <w:rsid w:val="00051DAE"/>
    <w:rsid w:val="00051F90"/>
    <w:rsid w:val="00054766"/>
    <w:rsid w:val="00054AE5"/>
    <w:rsid w:val="00066104"/>
    <w:rsid w:val="00071598"/>
    <w:rsid w:val="00071C4F"/>
    <w:rsid w:val="000B504B"/>
    <w:rsid w:val="000B51EA"/>
    <w:rsid w:val="000C393D"/>
    <w:rsid w:val="000F1A06"/>
    <w:rsid w:val="000F587C"/>
    <w:rsid w:val="00107541"/>
    <w:rsid w:val="00111168"/>
    <w:rsid w:val="00117886"/>
    <w:rsid w:val="0012221F"/>
    <w:rsid w:val="00123FF7"/>
    <w:rsid w:val="001242D0"/>
    <w:rsid w:val="00126FDF"/>
    <w:rsid w:val="001325FE"/>
    <w:rsid w:val="001329CF"/>
    <w:rsid w:val="00135118"/>
    <w:rsid w:val="001361EA"/>
    <w:rsid w:val="00141605"/>
    <w:rsid w:val="00143791"/>
    <w:rsid w:val="00145F51"/>
    <w:rsid w:val="00155DD2"/>
    <w:rsid w:val="001665BE"/>
    <w:rsid w:val="00174027"/>
    <w:rsid w:val="00176BFE"/>
    <w:rsid w:val="00186CDF"/>
    <w:rsid w:val="001A0111"/>
    <w:rsid w:val="001E28D9"/>
    <w:rsid w:val="001F0BA7"/>
    <w:rsid w:val="00204E42"/>
    <w:rsid w:val="00215201"/>
    <w:rsid w:val="002200F9"/>
    <w:rsid w:val="00222607"/>
    <w:rsid w:val="00224AF9"/>
    <w:rsid w:val="00242E73"/>
    <w:rsid w:val="00266A9D"/>
    <w:rsid w:val="00267CC5"/>
    <w:rsid w:val="00275ABD"/>
    <w:rsid w:val="002764D5"/>
    <w:rsid w:val="0028526B"/>
    <w:rsid w:val="002A71AE"/>
    <w:rsid w:val="002E2D9F"/>
    <w:rsid w:val="002F7C28"/>
    <w:rsid w:val="002FE52D"/>
    <w:rsid w:val="00302545"/>
    <w:rsid w:val="00311139"/>
    <w:rsid w:val="00315EC6"/>
    <w:rsid w:val="00321B48"/>
    <w:rsid w:val="00322571"/>
    <w:rsid w:val="00323655"/>
    <w:rsid w:val="003279FB"/>
    <w:rsid w:val="00353A14"/>
    <w:rsid w:val="00360823"/>
    <w:rsid w:val="00360A7B"/>
    <w:rsid w:val="003658E5"/>
    <w:rsid w:val="003702C9"/>
    <w:rsid w:val="00392B8F"/>
    <w:rsid w:val="003D6941"/>
    <w:rsid w:val="003E458B"/>
    <w:rsid w:val="003F082A"/>
    <w:rsid w:val="00400569"/>
    <w:rsid w:val="00407938"/>
    <w:rsid w:val="00413535"/>
    <w:rsid w:val="00413C63"/>
    <w:rsid w:val="0042175C"/>
    <w:rsid w:val="00432042"/>
    <w:rsid w:val="00441F41"/>
    <w:rsid w:val="00455704"/>
    <w:rsid w:val="00473EEF"/>
    <w:rsid w:val="00490655"/>
    <w:rsid w:val="004A5233"/>
    <w:rsid w:val="004A68F6"/>
    <w:rsid w:val="004B4485"/>
    <w:rsid w:val="004B7735"/>
    <w:rsid w:val="004D33C0"/>
    <w:rsid w:val="004D4EC4"/>
    <w:rsid w:val="004D5991"/>
    <w:rsid w:val="004E50C9"/>
    <w:rsid w:val="004F74A5"/>
    <w:rsid w:val="004F78FA"/>
    <w:rsid w:val="00500F79"/>
    <w:rsid w:val="005159B9"/>
    <w:rsid w:val="00522FDF"/>
    <w:rsid w:val="0053594D"/>
    <w:rsid w:val="00536943"/>
    <w:rsid w:val="00536E11"/>
    <w:rsid w:val="005376C1"/>
    <w:rsid w:val="00541F92"/>
    <w:rsid w:val="0054358F"/>
    <w:rsid w:val="0055833F"/>
    <w:rsid w:val="0056450F"/>
    <w:rsid w:val="00571B49"/>
    <w:rsid w:val="0057325C"/>
    <w:rsid w:val="00573377"/>
    <w:rsid w:val="005811B3"/>
    <w:rsid w:val="005B48A9"/>
    <w:rsid w:val="005D1AD8"/>
    <w:rsid w:val="005D4BB0"/>
    <w:rsid w:val="005E3340"/>
    <w:rsid w:val="00600BA6"/>
    <w:rsid w:val="006044BD"/>
    <w:rsid w:val="006048E9"/>
    <w:rsid w:val="00606981"/>
    <w:rsid w:val="006159CF"/>
    <w:rsid w:val="0062319F"/>
    <w:rsid w:val="00632CC8"/>
    <w:rsid w:val="00637582"/>
    <w:rsid w:val="006459C4"/>
    <w:rsid w:val="00646F47"/>
    <w:rsid w:val="00650186"/>
    <w:rsid w:val="0065431D"/>
    <w:rsid w:val="00674BDB"/>
    <w:rsid w:val="0068062C"/>
    <w:rsid w:val="006837C4"/>
    <w:rsid w:val="00684075"/>
    <w:rsid w:val="00684180"/>
    <w:rsid w:val="006A3EBA"/>
    <w:rsid w:val="006B341D"/>
    <w:rsid w:val="006F66AE"/>
    <w:rsid w:val="006F685D"/>
    <w:rsid w:val="007138CE"/>
    <w:rsid w:val="007410DA"/>
    <w:rsid w:val="00744FB2"/>
    <w:rsid w:val="00751834"/>
    <w:rsid w:val="00752830"/>
    <w:rsid w:val="007554FD"/>
    <w:rsid w:val="007564BD"/>
    <w:rsid w:val="007730FA"/>
    <w:rsid w:val="00784EB8"/>
    <w:rsid w:val="007921EA"/>
    <w:rsid w:val="00792854"/>
    <w:rsid w:val="007A4051"/>
    <w:rsid w:val="007A7977"/>
    <w:rsid w:val="007B34C1"/>
    <w:rsid w:val="007C2EB5"/>
    <w:rsid w:val="007C4B80"/>
    <w:rsid w:val="007E2D82"/>
    <w:rsid w:val="007F74BB"/>
    <w:rsid w:val="0080304F"/>
    <w:rsid w:val="00803648"/>
    <w:rsid w:val="008045BC"/>
    <w:rsid w:val="0081484E"/>
    <w:rsid w:val="0082134F"/>
    <w:rsid w:val="0082307E"/>
    <w:rsid w:val="00827F2C"/>
    <w:rsid w:val="00835AA4"/>
    <w:rsid w:val="00836D14"/>
    <w:rsid w:val="008648E6"/>
    <w:rsid w:val="00865C60"/>
    <w:rsid w:val="00872C00"/>
    <w:rsid w:val="008736D1"/>
    <w:rsid w:val="00873802"/>
    <w:rsid w:val="0087607D"/>
    <w:rsid w:val="00880870"/>
    <w:rsid w:val="00884BE7"/>
    <w:rsid w:val="008A78BF"/>
    <w:rsid w:val="008C0530"/>
    <w:rsid w:val="008D214E"/>
    <w:rsid w:val="008D3482"/>
    <w:rsid w:val="008D4F16"/>
    <w:rsid w:val="008D5247"/>
    <w:rsid w:val="008E151D"/>
    <w:rsid w:val="008E7972"/>
    <w:rsid w:val="008F0F63"/>
    <w:rsid w:val="0090371C"/>
    <w:rsid w:val="00916869"/>
    <w:rsid w:val="009561B2"/>
    <w:rsid w:val="00956B48"/>
    <w:rsid w:val="00957F45"/>
    <w:rsid w:val="00962BBF"/>
    <w:rsid w:val="00970472"/>
    <w:rsid w:val="009723A4"/>
    <w:rsid w:val="00976774"/>
    <w:rsid w:val="009815C9"/>
    <w:rsid w:val="0099107F"/>
    <w:rsid w:val="00994901"/>
    <w:rsid w:val="009956F4"/>
    <w:rsid w:val="009A2A94"/>
    <w:rsid w:val="009A47CE"/>
    <w:rsid w:val="009A6343"/>
    <w:rsid w:val="009C105B"/>
    <w:rsid w:val="009C4376"/>
    <w:rsid w:val="009C7FC4"/>
    <w:rsid w:val="009D1978"/>
    <w:rsid w:val="009F7A6B"/>
    <w:rsid w:val="00A03CF6"/>
    <w:rsid w:val="00A03F1E"/>
    <w:rsid w:val="00A12C7C"/>
    <w:rsid w:val="00A2084B"/>
    <w:rsid w:val="00A219B0"/>
    <w:rsid w:val="00A27F80"/>
    <w:rsid w:val="00A307E1"/>
    <w:rsid w:val="00A32CF9"/>
    <w:rsid w:val="00A52D40"/>
    <w:rsid w:val="00A66C95"/>
    <w:rsid w:val="00A7196C"/>
    <w:rsid w:val="00AA1A73"/>
    <w:rsid w:val="00AC5454"/>
    <w:rsid w:val="00AD339E"/>
    <w:rsid w:val="00AE3142"/>
    <w:rsid w:val="00AF58FA"/>
    <w:rsid w:val="00B02A70"/>
    <w:rsid w:val="00B03A51"/>
    <w:rsid w:val="00B0527B"/>
    <w:rsid w:val="00B11653"/>
    <w:rsid w:val="00B13296"/>
    <w:rsid w:val="00B14DD9"/>
    <w:rsid w:val="00B46ADD"/>
    <w:rsid w:val="00B50F07"/>
    <w:rsid w:val="00B516E3"/>
    <w:rsid w:val="00B53944"/>
    <w:rsid w:val="00B53B05"/>
    <w:rsid w:val="00B62A9B"/>
    <w:rsid w:val="00B66F57"/>
    <w:rsid w:val="00B7783C"/>
    <w:rsid w:val="00B77F29"/>
    <w:rsid w:val="00B969FB"/>
    <w:rsid w:val="00B96F65"/>
    <w:rsid w:val="00BA1083"/>
    <w:rsid w:val="00BB5C4F"/>
    <w:rsid w:val="00BC1893"/>
    <w:rsid w:val="00BD0987"/>
    <w:rsid w:val="00BD379C"/>
    <w:rsid w:val="00BF28CF"/>
    <w:rsid w:val="00C059E5"/>
    <w:rsid w:val="00C05FCE"/>
    <w:rsid w:val="00C12849"/>
    <w:rsid w:val="00C128F0"/>
    <w:rsid w:val="00C25FF2"/>
    <w:rsid w:val="00C32906"/>
    <w:rsid w:val="00C33E18"/>
    <w:rsid w:val="00C3462F"/>
    <w:rsid w:val="00C6143D"/>
    <w:rsid w:val="00C758A3"/>
    <w:rsid w:val="00CC7DC8"/>
    <w:rsid w:val="00CD2E52"/>
    <w:rsid w:val="00CD40D3"/>
    <w:rsid w:val="00CD7DA4"/>
    <w:rsid w:val="00D17A99"/>
    <w:rsid w:val="00D24AD4"/>
    <w:rsid w:val="00D36937"/>
    <w:rsid w:val="00D451BC"/>
    <w:rsid w:val="00D554AE"/>
    <w:rsid w:val="00D56CBA"/>
    <w:rsid w:val="00D606DA"/>
    <w:rsid w:val="00D65769"/>
    <w:rsid w:val="00D6580B"/>
    <w:rsid w:val="00D702D9"/>
    <w:rsid w:val="00D70E7D"/>
    <w:rsid w:val="00D73DCF"/>
    <w:rsid w:val="00D76383"/>
    <w:rsid w:val="00D80AE0"/>
    <w:rsid w:val="00D82FD2"/>
    <w:rsid w:val="00D90B74"/>
    <w:rsid w:val="00D90FF4"/>
    <w:rsid w:val="00D959FE"/>
    <w:rsid w:val="00DB1886"/>
    <w:rsid w:val="00DB6246"/>
    <w:rsid w:val="00DC556E"/>
    <w:rsid w:val="00DC5A67"/>
    <w:rsid w:val="00DD2432"/>
    <w:rsid w:val="00DD2D59"/>
    <w:rsid w:val="00DD3A72"/>
    <w:rsid w:val="00DE624A"/>
    <w:rsid w:val="00DE6B24"/>
    <w:rsid w:val="00E01C78"/>
    <w:rsid w:val="00E10BCB"/>
    <w:rsid w:val="00E158B3"/>
    <w:rsid w:val="00E25672"/>
    <w:rsid w:val="00E5334F"/>
    <w:rsid w:val="00E60B5D"/>
    <w:rsid w:val="00E61741"/>
    <w:rsid w:val="00E61761"/>
    <w:rsid w:val="00E663BB"/>
    <w:rsid w:val="00E711F1"/>
    <w:rsid w:val="00E757D1"/>
    <w:rsid w:val="00E86500"/>
    <w:rsid w:val="00E955B6"/>
    <w:rsid w:val="00EA21A3"/>
    <w:rsid w:val="00EA2C9A"/>
    <w:rsid w:val="00EB23D4"/>
    <w:rsid w:val="00EB32E4"/>
    <w:rsid w:val="00EC413A"/>
    <w:rsid w:val="00ED706B"/>
    <w:rsid w:val="00EE21E3"/>
    <w:rsid w:val="00EE7520"/>
    <w:rsid w:val="00EF53C0"/>
    <w:rsid w:val="00F008A0"/>
    <w:rsid w:val="00F07BC7"/>
    <w:rsid w:val="00F1084A"/>
    <w:rsid w:val="00F22984"/>
    <w:rsid w:val="00F25C23"/>
    <w:rsid w:val="00F44781"/>
    <w:rsid w:val="00F75BC3"/>
    <w:rsid w:val="00F8273C"/>
    <w:rsid w:val="00F83525"/>
    <w:rsid w:val="00F85657"/>
    <w:rsid w:val="00F902CA"/>
    <w:rsid w:val="00F92EED"/>
    <w:rsid w:val="00FA05CE"/>
    <w:rsid w:val="00FB756D"/>
    <w:rsid w:val="00FC6DC6"/>
    <w:rsid w:val="01036FCA"/>
    <w:rsid w:val="013C6C62"/>
    <w:rsid w:val="016519AD"/>
    <w:rsid w:val="0173E3BE"/>
    <w:rsid w:val="01744E68"/>
    <w:rsid w:val="01901387"/>
    <w:rsid w:val="01C8A1A4"/>
    <w:rsid w:val="02EB332C"/>
    <w:rsid w:val="0336BFBC"/>
    <w:rsid w:val="03612C34"/>
    <w:rsid w:val="038D2401"/>
    <w:rsid w:val="03B4E0DD"/>
    <w:rsid w:val="03F4357B"/>
    <w:rsid w:val="03F8D0B8"/>
    <w:rsid w:val="03FA70C7"/>
    <w:rsid w:val="041D9A93"/>
    <w:rsid w:val="0424DE2B"/>
    <w:rsid w:val="0440A667"/>
    <w:rsid w:val="04897379"/>
    <w:rsid w:val="049A9800"/>
    <w:rsid w:val="04B32E29"/>
    <w:rsid w:val="04C296FE"/>
    <w:rsid w:val="05004266"/>
    <w:rsid w:val="0528F462"/>
    <w:rsid w:val="058443EB"/>
    <w:rsid w:val="05964128"/>
    <w:rsid w:val="05B96AF4"/>
    <w:rsid w:val="05BD6A18"/>
    <w:rsid w:val="05D4779B"/>
    <w:rsid w:val="06118FE5"/>
    <w:rsid w:val="06343EDF"/>
    <w:rsid w:val="0694385B"/>
    <w:rsid w:val="06B17B83"/>
    <w:rsid w:val="06C4C4C3"/>
    <w:rsid w:val="073D0EC5"/>
    <w:rsid w:val="07553B55"/>
    <w:rsid w:val="07F12DAB"/>
    <w:rsid w:val="081A30B9"/>
    <w:rsid w:val="082C36FC"/>
    <w:rsid w:val="0832BD74"/>
    <w:rsid w:val="08747802"/>
    <w:rsid w:val="08F546EE"/>
    <w:rsid w:val="090DCA80"/>
    <w:rsid w:val="096ED379"/>
    <w:rsid w:val="0975260A"/>
    <w:rsid w:val="099D6668"/>
    <w:rsid w:val="09AFBC63"/>
    <w:rsid w:val="0A04530B"/>
    <w:rsid w:val="0A2EE5F7"/>
    <w:rsid w:val="0A3E3235"/>
    <w:rsid w:val="0A4BA6DF"/>
    <w:rsid w:val="0AD0E96C"/>
    <w:rsid w:val="0AF7CE0E"/>
    <w:rsid w:val="0B0CB92F"/>
    <w:rsid w:val="0B3DCBA0"/>
    <w:rsid w:val="0B9835E6"/>
    <w:rsid w:val="0BF6CC8B"/>
    <w:rsid w:val="0C246ADA"/>
    <w:rsid w:val="0C8B2F8B"/>
    <w:rsid w:val="0CA378A5"/>
    <w:rsid w:val="0D03AFC1"/>
    <w:rsid w:val="0D20BD07"/>
    <w:rsid w:val="0D4DAAEF"/>
    <w:rsid w:val="0D882AB0"/>
    <w:rsid w:val="0DC45C1D"/>
    <w:rsid w:val="0DD33292"/>
    <w:rsid w:val="0E1CB731"/>
    <w:rsid w:val="0E2F6ED0"/>
    <w:rsid w:val="0E3DBE1A"/>
    <w:rsid w:val="0ECEEF2B"/>
    <w:rsid w:val="0EDAE753"/>
    <w:rsid w:val="0F2F08AF"/>
    <w:rsid w:val="0F355A74"/>
    <w:rsid w:val="0F3D236E"/>
    <w:rsid w:val="0F9745B0"/>
    <w:rsid w:val="0FDDE064"/>
    <w:rsid w:val="0FE6F5C4"/>
    <w:rsid w:val="0FEC9E70"/>
    <w:rsid w:val="100CD96F"/>
    <w:rsid w:val="10D8F3CF"/>
    <w:rsid w:val="11D09FC8"/>
    <w:rsid w:val="1201104C"/>
    <w:rsid w:val="1205A095"/>
    <w:rsid w:val="12137379"/>
    <w:rsid w:val="1290D088"/>
    <w:rsid w:val="130749AB"/>
    <w:rsid w:val="131CCD52"/>
    <w:rsid w:val="132224F2"/>
    <w:rsid w:val="1339424C"/>
    <w:rsid w:val="13AB3551"/>
    <w:rsid w:val="13E56EF7"/>
    <w:rsid w:val="14402E8E"/>
    <w:rsid w:val="146AB6D3"/>
    <w:rsid w:val="14E5A6C8"/>
    <w:rsid w:val="14EBA5DC"/>
    <w:rsid w:val="15052B59"/>
    <w:rsid w:val="15CC7DBB"/>
    <w:rsid w:val="16110FBB"/>
    <w:rsid w:val="162B6DCE"/>
    <w:rsid w:val="162D3755"/>
    <w:rsid w:val="16E2D613"/>
    <w:rsid w:val="16E6659D"/>
    <w:rsid w:val="17286EB0"/>
    <w:rsid w:val="17418CD3"/>
    <w:rsid w:val="1794D83C"/>
    <w:rsid w:val="17A7E6BF"/>
    <w:rsid w:val="17C5BEF5"/>
    <w:rsid w:val="17FEC2F7"/>
    <w:rsid w:val="1845F9B5"/>
    <w:rsid w:val="18C74558"/>
    <w:rsid w:val="191DD2BF"/>
    <w:rsid w:val="1959410A"/>
    <w:rsid w:val="19998F53"/>
    <w:rsid w:val="19E1CA16"/>
    <w:rsid w:val="1A0C0DD9"/>
    <w:rsid w:val="1A2FD96F"/>
    <w:rsid w:val="1AA57B65"/>
    <w:rsid w:val="1ABF976D"/>
    <w:rsid w:val="1ACA44D9"/>
    <w:rsid w:val="1AF1ED9A"/>
    <w:rsid w:val="1B06EB8C"/>
    <w:rsid w:val="1B3A6341"/>
    <w:rsid w:val="1B64DACD"/>
    <w:rsid w:val="1BA968BB"/>
    <w:rsid w:val="1BFE78BB"/>
    <w:rsid w:val="1C21055D"/>
    <w:rsid w:val="1C35EC1E"/>
    <w:rsid w:val="1C35F4D8"/>
    <w:rsid w:val="1C60424A"/>
    <w:rsid w:val="1C9B7B04"/>
    <w:rsid w:val="1CD2F98E"/>
    <w:rsid w:val="1D0792DC"/>
    <w:rsid w:val="1D322A2F"/>
    <w:rsid w:val="1D327CAC"/>
    <w:rsid w:val="1D33EB66"/>
    <w:rsid w:val="1D948653"/>
    <w:rsid w:val="1DBD2129"/>
    <w:rsid w:val="1DE2EA4E"/>
    <w:rsid w:val="1E13F3E8"/>
    <w:rsid w:val="1E9E1B30"/>
    <w:rsid w:val="1EEFD59E"/>
    <w:rsid w:val="1F063A79"/>
    <w:rsid w:val="1F085BA4"/>
    <w:rsid w:val="1F79E033"/>
    <w:rsid w:val="1F97E30C"/>
    <w:rsid w:val="1FB6EA98"/>
    <w:rsid w:val="20491B59"/>
    <w:rsid w:val="205E58D4"/>
    <w:rsid w:val="2098D355"/>
    <w:rsid w:val="209B27BE"/>
    <w:rsid w:val="20DC29BD"/>
    <w:rsid w:val="211DB254"/>
    <w:rsid w:val="212C9A50"/>
    <w:rsid w:val="222588BA"/>
    <w:rsid w:val="222B1849"/>
    <w:rsid w:val="224E9198"/>
    <w:rsid w:val="225DEFC7"/>
    <w:rsid w:val="229EE7E6"/>
    <w:rsid w:val="22A250DB"/>
    <w:rsid w:val="22ACC7B0"/>
    <w:rsid w:val="22B180F5"/>
    <w:rsid w:val="22C7DF44"/>
    <w:rsid w:val="22CDB82E"/>
    <w:rsid w:val="23D58F7D"/>
    <w:rsid w:val="23F061F5"/>
    <w:rsid w:val="23FD6DEC"/>
    <w:rsid w:val="2427EFE2"/>
    <w:rsid w:val="243BA740"/>
    <w:rsid w:val="244B8885"/>
    <w:rsid w:val="244D5156"/>
    <w:rsid w:val="24522BD2"/>
    <w:rsid w:val="24608566"/>
    <w:rsid w:val="24666E20"/>
    <w:rsid w:val="2485126C"/>
    <w:rsid w:val="24ABB306"/>
    <w:rsid w:val="24B6CE15"/>
    <w:rsid w:val="24DD8676"/>
    <w:rsid w:val="25772D46"/>
    <w:rsid w:val="257D30BE"/>
    <w:rsid w:val="258F6EB4"/>
    <w:rsid w:val="25A3874D"/>
    <w:rsid w:val="2601657F"/>
    <w:rsid w:val="264EB24C"/>
    <w:rsid w:val="265FB091"/>
    <w:rsid w:val="266BCFCC"/>
    <w:rsid w:val="267D8C00"/>
    <w:rsid w:val="26C541B5"/>
    <w:rsid w:val="2722E95E"/>
    <w:rsid w:val="27350EAE"/>
    <w:rsid w:val="273EBB69"/>
    <w:rsid w:val="27C068E5"/>
    <w:rsid w:val="27CD4D9E"/>
    <w:rsid w:val="282F0585"/>
    <w:rsid w:val="285C18B9"/>
    <w:rsid w:val="286858A1"/>
    <w:rsid w:val="286EBE9A"/>
    <w:rsid w:val="288BDEF3"/>
    <w:rsid w:val="28B01723"/>
    <w:rsid w:val="28D85F6C"/>
    <w:rsid w:val="28FAE7CA"/>
    <w:rsid w:val="291ACE2C"/>
    <w:rsid w:val="29AD0137"/>
    <w:rsid w:val="29E73760"/>
    <w:rsid w:val="2A1D515F"/>
    <w:rsid w:val="2A3FB59B"/>
    <w:rsid w:val="2A95EF47"/>
    <w:rsid w:val="2AA9493C"/>
    <w:rsid w:val="2AAA8ACE"/>
    <w:rsid w:val="2AFC0323"/>
    <w:rsid w:val="2B0A6BE7"/>
    <w:rsid w:val="2B245D92"/>
    <w:rsid w:val="2B2A89A9"/>
    <w:rsid w:val="2B31BA07"/>
    <w:rsid w:val="2BF46FDB"/>
    <w:rsid w:val="2BF88A05"/>
    <w:rsid w:val="2BFEB038"/>
    <w:rsid w:val="2C07670C"/>
    <w:rsid w:val="2C31ACEF"/>
    <w:rsid w:val="2CB548B0"/>
    <w:rsid w:val="2D31C089"/>
    <w:rsid w:val="2D54F221"/>
    <w:rsid w:val="2DD4EBC5"/>
    <w:rsid w:val="2E28EB63"/>
    <w:rsid w:val="2EABB6D8"/>
    <w:rsid w:val="2F1D708D"/>
    <w:rsid w:val="2F212522"/>
    <w:rsid w:val="2F4727E4"/>
    <w:rsid w:val="2F934F45"/>
    <w:rsid w:val="2FAF0B2B"/>
    <w:rsid w:val="2FE20DB6"/>
    <w:rsid w:val="2FEDC154"/>
    <w:rsid w:val="3039F5E1"/>
    <w:rsid w:val="304B3FF1"/>
    <w:rsid w:val="308C92E3"/>
    <w:rsid w:val="30AAC40D"/>
    <w:rsid w:val="318991B5"/>
    <w:rsid w:val="31939F16"/>
    <w:rsid w:val="31C62479"/>
    <w:rsid w:val="32043EDB"/>
    <w:rsid w:val="324984E2"/>
    <w:rsid w:val="325B063F"/>
    <w:rsid w:val="326E39AC"/>
    <w:rsid w:val="326E7E9C"/>
    <w:rsid w:val="329762D1"/>
    <w:rsid w:val="32BDF413"/>
    <w:rsid w:val="33050C43"/>
    <w:rsid w:val="333D0662"/>
    <w:rsid w:val="33FFC3FD"/>
    <w:rsid w:val="34150318"/>
    <w:rsid w:val="349B42D4"/>
    <w:rsid w:val="34A0DCA4"/>
    <w:rsid w:val="34BD1D2E"/>
    <w:rsid w:val="350D6704"/>
    <w:rsid w:val="351F6441"/>
    <w:rsid w:val="35D4FEB2"/>
    <w:rsid w:val="35FC7B73"/>
    <w:rsid w:val="366273B6"/>
    <w:rsid w:val="36649F80"/>
    <w:rsid w:val="369D2936"/>
    <w:rsid w:val="36BB34A2"/>
    <w:rsid w:val="372BF2A2"/>
    <w:rsid w:val="3767EDBE"/>
    <w:rsid w:val="37EF1A3A"/>
    <w:rsid w:val="37F8D339"/>
    <w:rsid w:val="37FA95F4"/>
    <w:rsid w:val="3828660A"/>
    <w:rsid w:val="383DDCA6"/>
    <w:rsid w:val="38CCDF58"/>
    <w:rsid w:val="38E09B18"/>
    <w:rsid w:val="391F2B3A"/>
    <w:rsid w:val="3974D2BF"/>
    <w:rsid w:val="39C7554E"/>
    <w:rsid w:val="39F5772A"/>
    <w:rsid w:val="3A223A52"/>
    <w:rsid w:val="3A665A61"/>
    <w:rsid w:val="3A75CB60"/>
    <w:rsid w:val="3A92411D"/>
    <w:rsid w:val="3B3EFE33"/>
    <w:rsid w:val="3B5235EA"/>
    <w:rsid w:val="3B6325AF"/>
    <w:rsid w:val="3B9F7B01"/>
    <w:rsid w:val="3BE0FF70"/>
    <w:rsid w:val="3C00B7F4"/>
    <w:rsid w:val="3C04801A"/>
    <w:rsid w:val="3C36C80F"/>
    <w:rsid w:val="3C4F5598"/>
    <w:rsid w:val="3C6F8C91"/>
    <w:rsid w:val="3C770914"/>
    <w:rsid w:val="3CA1C6F9"/>
    <w:rsid w:val="3D1C8FFE"/>
    <w:rsid w:val="3E37D868"/>
    <w:rsid w:val="3E39E210"/>
    <w:rsid w:val="3E6814BD"/>
    <w:rsid w:val="3E77D1BA"/>
    <w:rsid w:val="3EDA89F8"/>
    <w:rsid w:val="3EF8260C"/>
    <w:rsid w:val="3F547A1D"/>
    <w:rsid w:val="4005A57D"/>
    <w:rsid w:val="4041B2AE"/>
    <w:rsid w:val="40548E28"/>
    <w:rsid w:val="40616945"/>
    <w:rsid w:val="40CF64B8"/>
    <w:rsid w:val="413878F0"/>
    <w:rsid w:val="41471BA0"/>
    <w:rsid w:val="418BD17E"/>
    <w:rsid w:val="419144FF"/>
    <w:rsid w:val="41BCE0D6"/>
    <w:rsid w:val="41E32829"/>
    <w:rsid w:val="41FCEA2F"/>
    <w:rsid w:val="420663E2"/>
    <w:rsid w:val="4272DAAF"/>
    <w:rsid w:val="42993F31"/>
    <w:rsid w:val="42A6C654"/>
    <w:rsid w:val="42B1DA31"/>
    <w:rsid w:val="434C754D"/>
    <w:rsid w:val="43808F4D"/>
    <w:rsid w:val="439D3AE6"/>
    <w:rsid w:val="43BE302E"/>
    <w:rsid w:val="44106C1F"/>
    <w:rsid w:val="442572DE"/>
    <w:rsid w:val="446357E3"/>
    <w:rsid w:val="447EBC62"/>
    <w:rsid w:val="44DD34C2"/>
    <w:rsid w:val="44FD90F2"/>
    <w:rsid w:val="451C5FAE"/>
    <w:rsid w:val="452D8FED"/>
    <w:rsid w:val="454E3F33"/>
    <w:rsid w:val="455A008F"/>
    <w:rsid w:val="458E662D"/>
    <w:rsid w:val="45AAC361"/>
    <w:rsid w:val="45AB899E"/>
    <w:rsid w:val="4602CCBC"/>
    <w:rsid w:val="463C4493"/>
    <w:rsid w:val="467C0CE7"/>
    <w:rsid w:val="46828CF2"/>
    <w:rsid w:val="46C6A1BC"/>
    <w:rsid w:val="46DD8E4E"/>
    <w:rsid w:val="46F5D0F0"/>
    <w:rsid w:val="4747E54C"/>
    <w:rsid w:val="4816E489"/>
    <w:rsid w:val="48EE3017"/>
    <w:rsid w:val="495DA48A"/>
    <w:rsid w:val="496F3ACB"/>
    <w:rsid w:val="4975CE9D"/>
    <w:rsid w:val="49FE1AE9"/>
    <w:rsid w:val="4A25E8E0"/>
    <w:rsid w:val="4AD16DF4"/>
    <w:rsid w:val="4B4E854B"/>
    <w:rsid w:val="4B669D5A"/>
    <w:rsid w:val="4B6E7DC1"/>
    <w:rsid w:val="4BCB628A"/>
    <w:rsid w:val="4BCBE134"/>
    <w:rsid w:val="4C2E8980"/>
    <w:rsid w:val="4C68AAED"/>
    <w:rsid w:val="4C73D2EB"/>
    <w:rsid w:val="4CA6DB8D"/>
    <w:rsid w:val="4CA8F266"/>
    <w:rsid w:val="4CE2A34B"/>
    <w:rsid w:val="4D26A845"/>
    <w:rsid w:val="4D972CD8"/>
    <w:rsid w:val="4DBF2B19"/>
    <w:rsid w:val="4DC6DD4C"/>
    <w:rsid w:val="4DE347DC"/>
    <w:rsid w:val="4E46BB00"/>
    <w:rsid w:val="4E8B9AF1"/>
    <w:rsid w:val="4EE66D7F"/>
    <w:rsid w:val="4F03034C"/>
    <w:rsid w:val="4F07DDC8"/>
    <w:rsid w:val="4F0B7613"/>
    <w:rsid w:val="4F51FBBA"/>
    <w:rsid w:val="4F62ADAD"/>
    <w:rsid w:val="4F98D8E8"/>
    <w:rsid w:val="4FDE7C4F"/>
    <w:rsid w:val="4FF67905"/>
    <w:rsid w:val="5057F735"/>
    <w:rsid w:val="50A3AE29"/>
    <w:rsid w:val="50B12A5A"/>
    <w:rsid w:val="5184B4CD"/>
    <w:rsid w:val="51CF8C7D"/>
    <w:rsid w:val="52579518"/>
    <w:rsid w:val="525EE95B"/>
    <w:rsid w:val="528617EE"/>
    <w:rsid w:val="5295E9B3"/>
    <w:rsid w:val="52C3800F"/>
    <w:rsid w:val="52EBA19D"/>
    <w:rsid w:val="52F71249"/>
    <w:rsid w:val="53557FAB"/>
    <w:rsid w:val="53B6CBE0"/>
    <w:rsid w:val="53F33028"/>
    <w:rsid w:val="5412D6E8"/>
    <w:rsid w:val="541EF733"/>
    <w:rsid w:val="546529D7"/>
    <w:rsid w:val="54947779"/>
    <w:rsid w:val="55529C41"/>
    <w:rsid w:val="5588A31F"/>
    <w:rsid w:val="55EC4CE4"/>
    <w:rsid w:val="563B56DB"/>
    <w:rsid w:val="569137F2"/>
    <w:rsid w:val="571FDDD0"/>
    <w:rsid w:val="573D2CC1"/>
    <w:rsid w:val="57438F2F"/>
    <w:rsid w:val="57CF182B"/>
    <w:rsid w:val="581C390E"/>
    <w:rsid w:val="584A33AA"/>
    <w:rsid w:val="5872104E"/>
    <w:rsid w:val="587ECF6B"/>
    <w:rsid w:val="588D7DDE"/>
    <w:rsid w:val="58C57FBF"/>
    <w:rsid w:val="58DF5F90"/>
    <w:rsid w:val="59CF9E35"/>
    <w:rsid w:val="59DCAA2C"/>
    <w:rsid w:val="5A3CB811"/>
    <w:rsid w:val="5AA16445"/>
    <w:rsid w:val="5ABF3F02"/>
    <w:rsid w:val="5AD3CC7C"/>
    <w:rsid w:val="5AF1BF70"/>
    <w:rsid w:val="5B4B80B8"/>
    <w:rsid w:val="5B6B6E96"/>
    <w:rsid w:val="5B787A8D"/>
    <w:rsid w:val="5BF29A65"/>
    <w:rsid w:val="5C255FA7"/>
    <w:rsid w:val="5C3D34A6"/>
    <w:rsid w:val="5C62AD0E"/>
    <w:rsid w:val="5CBD9B75"/>
    <w:rsid w:val="5CC4ECDD"/>
    <w:rsid w:val="5CEDAECA"/>
    <w:rsid w:val="5D1A5D49"/>
    <w:rsid w:val="5DAC89DE"/>
    <w:rsid w:val="5DECB804"/>
    <w:rsid w:val="5E1D0929"/>
    <w:rsid w:val="5E517119"/>
    <w:rsid w:val="5E62ADAA"/>
    <w:rsid w:val="5E6F0883"/>
    <w:rsid w:val="5EC000F3"/>
    <w:rsid w:val="5F4EA114"/>
    <w:rsid w:val="5F710419"/>
    <w:rsid w:val="5F7F1F1C"/>
    <w:rsid w:val="5F80BEFD"/>
    <w:rsid w:val="5FA0A66E"/>
    <w:rsid w:val="5FB40054"/>
    <w:rsid w:val="5FF613F9"/>
    <w:rsid w:val="5FFC8D9F"/>
    <w:rsid w:val="6017674A"/>
    <w:rsid w:val="60272333"/>
    <w:rsid w:val="6031BA17"/>
    <w:rsid w:val="6083B655"/>
    <w:rsid w:val="60CF7515"/>
    <w:rsid w:val="611A78D8"/>
    <w:rsid w:val="611C8F5E"/>
    <w:rsid w:val="618262A6"/>
    <w:rsid w:val="61A2C61D"/>
    <w:rsid w:val="61AB3CDD"/>
    <w:rsid w:val="61EBD62E"/>
    <w:rsid w:val="61F7A1B5"/>
    <w:rsid w:val="6236C7E3"/>
    <w:rsid w:val="624BA67A"/>
    <w:rsid w:val="62AE852F"/>
    <w:rsid w:val="62BAFA05"/>
    <w:rsid w:val="63075375"/>
    <w:rsid w:val="6320A655"/>
    <w:rsid w:val="636B5206"/>
    <w:rsid w:val="64221237"/>
    <w:rsid w:val="6486A829"/>
    <w:rsid w:val="649B706F"/>
    <w:rsid w:val="652D9B02"/>
    <w:rsid w:val="65CDE74F"/>
    <w:rsid w:val="65E3080E"/>
    <w:rsid w:val="6618D0E5"/>
    <w:rsid w:val="661A3202"/>
    <w:rsid w:val="66772EE5"/>
    <w:rsid w:val="6679617F"/>
    <w:rsid w:val="66B24BC7"/>
    <w:rsid w:val="66B3FCE5"/>
    <w:rsid w:val="6708EA4B"/>
    <w:rsid w:val="672E93FD"/>
    <w:rsid w:val="67620CAD"/>
    <w:rsid w:val="67836B82"/>
    <w:rsid w:val="678BD0E2"/>
    <w:rsid w:val="68205C83"/>
    <w:rsid w:val="68FD70E0"/>
    <w:rsid w:val="696B8956"/>
    <w:rsid w:val="69AACE6D"/>
    <w:rsid w:val="69B7403C"/>
    <w:rsid w:val="69B75FAB"/>
    <w:rsid w:val="69FA4E53"/>
    <w:rsid w:val="6A0D2543"/>
    <w:rsid w:val="6A1A1E0C"/>
    <w:rsid w:val="6A223B04"/>
    <w:rsid w:val="6A60C753"/>
    <w:rsid w:val="6A994141"/>
    <w:rsid w:val="6A99550C"/>
    <w:rsid w:val="6AB99714"/>
    <w:rsid w:val="6AE86D2E"/>
    <w:rsid w:val="6B53300C"/>
    <w:rsid w:val="6BFC97B4"/>
    <w:rsid w:val="6C4AD4EB"/>
    <w:rsid w:val="6CB2EB9C"/>
    <w:rsid w:val="6CE3622C"/>
    <w:rsid w:val="6D16CEB5"/>
    <w:rsid w:val="6D325C3E"/>
    <w:rsid w:val="6D376096"/>
    <w:rsid w:val="6D4F8AA9"/>
    <w:rsid w:val="6D629719"/>
    <w:rsid w:val="6DEC503B"/>
    <w:rsid w:val="6DF137D6"/>
    <w:rsid w:val="6E2D80FE"/>
    <w:rsid w:val="6E78B9CD"/>
    <w:rsid w:val="6E8AD0CE"/>
    <w:rsid w:val="6E8CDB57"/>
    <w:rsid w:val="6EB1CDD6"/>
    <w:rsid w:val="6ED9B036"/>
    <w:rsid w:val="6F5E30B4"/>
    <w:rsid w:val="6F9D975F"/>
    <w:rsid w:val="7046664F"/>
    <w:rsid w:val="70E9A12A"/>
    <w:rsid w:val="7133C166"/>
    <w:rsid w:val="71C27190"/>
    <w:rsid w:val="726F3FEA"/>
    <w:rsid w:val="72891C60"/>
    <w:rsid w:val="72991423"/>
    <w:rsid w:val="73770036"/>
    <w:rsid w:val="73A69318"/>
    <w:rsid w:val="73D86462"/>
    <w:rsid w:val="7421C847"/>
    <w:rsid w:val="7439DCB2"/>
    <w:rsid w:val="753DB624"/>
    <w:rsid w:val="7544EE80"/>
    <w:rsid w:val="75451B27"/>
    <w:rsid w:val="75765F28"/>
    <w:rsid w:val="75B0A057"/>
    <w:rsid w:val="75CBF050"/>
    <w:rsid w:val="75D0D7D3"/>
    <w:rsid w:val="7625619C"/>
    <w:rsid w:val="7685EEFC"/>
    <w:rsid w:val="76A6B104"/>
    <w:rsid w:val="7777C449"/>
    <w:rsid w:val="77E8431D"/>
    <w:rsid w:val="7819B7F0"/>
    <w:rsid w:val="7844DCCE"/>
    <w:rsid w:val="788E3A95"/>
    <w:rsid w:val="79357D78"/>
    <w:rsid w:val="795950E6"/>
    <w:rsid w:val="7A643DD1"/>
    <w:rsid w:val="7A690CF9"/>
    <w:rsid w:val="7B06C62F"/>
    <w:rsid w:val="7B59601F"/>
    <w:rsid w:val="7C3A66C3"/>
    <w:rsid w:val="7C5A5068"/>
    <w:rsid w:val="7D36D808"/>
    <w:rsid w:val="7DA35A8A"/>
    <w:rsid w:val="7DC7BDD9"/>
    <w:rsid w:val="7E0B5E9A"/>
    <w:rsid w:val="7E611C0C"/>
    <w:rsid w:val="7E9FF86A"/>
    <w:rsid w:val="7ED2DB3A"/>
    <w:rsid w:val="7F0201F7"/>
    <w:rsid w:val="7F56D3B3"/>
    <w:rsid w:val="7F7D0532"/>
    <w:rsid w:val="7FB0C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D8A66"/>
  <w15:docId w15:val="{A8866CD5-81EF-42D2-B987-3FF0E2D5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E61761"/>
    <w:pPr>
      <w:spacing w:after="120"/>
    </w:pPr>
    <w:rPr>
      <w:rFonts w:ascii="Times New Roman" w:hAnsi="Times New Roman"/>
      <w:sz w:val="24"/>
      <w:szCs w:val="22"/>
      <w:lang w:eastAsia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E61761"/>
    <w:pPr>
      <w:numPr>
        <w:numId w:val="23"/>
      </w:numPr>
      <w:spacing w:before="480" w:after="0"/>
      <w:contextualSpacing/>
      <w:outlineLvl w:val="0"/>
    </w:pPr>
    <w:rPr>
      <w:b/>
      <w:bCs/>
      <w:sz w:val="36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764D5"/>
    <w:pPr>
      <w:numPr>
        <w:ilvl w:val="1"/>
        <w:numId w:val="23"/>
      </w:numPr>
      <w:spacing w:before="200" w:after="0"/>
      <w:outlineLvl w:val="1"/>
    </w:pPr>
    <w:rPr>
      <w:b/>
      <w:bCs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400569"/>
    <w:pPr>
      <w:numPr>
        <w:ilvl w:val="2"/>
        <w:numId w:val="23"/>
      </w:numPr>
      <w:spacing w:before="200" w:after="0" w:line="271" w:lineRule="auto"/>
      <w:outlineLvl w:val="2"/>
    </w:pPr>
    <w:rPr>
      <w:b/>
      <w:bCs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400569"/>
    <w:pPr>
      <w:numPr>
        <w:ilvl w:val="3"/>
        <w:numId w:val="23"/>
      </w:numPr>
      <w:spacing w:before="200" w:after="0"/>
      <w:outlineLvl w:val="3"/>
    </w:pPr>
    <w:rPr>
      <w:b/>
      <w:bCs/>
      <w:i/>
      <w:iCs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400569"/>
    <w:pPr>
      <w:numPr>
        <w:ilvl w:val="4"/>
        <w:numId w:val="23"/>
      </w:numPr>
      <w:spacing w:before="200" w:after="0"/>
      <w:outlineLvl w:val="4"/>
    </w:pPr>
    <w:rPr>
      <w:b/>
      <w:bCs/>
      <w:color w:val="7F7F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D4EC4"/>
    <w:pPr>
      <w:numPr>
        <w:ilvl w:val="5"/>
        <w:numId w:val="23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D4EC4"/>
    <w:pPr>
      <w:numPr>
        <w:ilvl w:val="6"/>
        <w:numId w:val="23"/>
      </w:numPr>
      <w:spacing w:after="0"/>
      <w:outlineLvl w:val="6"/>
    </w:pPr>
    <w:rPr>
      <w:rFonts w:ascii="Cambria" w:hAnsi="Cambria"/>
      <w:i/>
      <w:iCs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D4EC4"/>
    <w:pPr>
      <w:numPr>
        <w:ilvl w:val="7"/>
        <w:numId w:val="23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D4EC4"/>
    <w:pPr>
      <w:numPr>
        <w:ilvl w:val="8"/>
        <w:numId w:val="23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link w:val="Naslov1"/>
    <w:uiPriority w:val="9"/>
    <w:rsid w:val="00E61761"/>
    <w:rPr>
      <w:rFonts w:ascii="Times New Roman" w:hAnsi="Times New Roman"/>
      <w:b/>
      <w:bCs/>
      <w:sz w:val="36"/>
      <w:szCs w:val="28"/>
      <w:lang w:eastAsia="en-US"/>
    </w:rPr>
  </w:style>
  <w:style w:type="character" w:customStyle="1" w:styleId="Naslov2Znak">
    <w:name w:val="Naslov 2 Znak"/>
    <w:link w:val="Naslov2"/>
    <w:uiPriority w:val="9"/>
    <w:rsid w:val="002764D5"/>
    <w:rPr>
      <w:rFonts w:ascii="Times New Roman" w:hAnsi="Times New Roman"/>
      <w:b/>
      <w:bCs/>
      <w:sz w:val="26"/>
      <w:szCs w:val="26"/>
      <w:lang w:eastAsia="en-US"/>
    </w:rPr>
  </w:style>
  <w:style w:type="character" w:customStyle="1" w:styleId="Naslov3Znak">
    <w:name w:val="Naslov 3 Znak"/>
    <w:link w:val="Naslov3"/>
    <w:uiPriority w:val="9"/>
    <w:rsid w:val="00400569"/>
    <w:rPr>
      <w:rFonts w:ascii="Calibri" w:eastAsia="Times New Roman" w:hAnsi="Calibri" w:cs="Times New Roman"/>
      <w:b/>
      <w:bCs/>
    </w:rPr>
  </w:style>
  <w:style w:type="character" w:customStyle="1" w:styleId="Naslov4Znak">
    <w:name w:val="Naslov 4 Znak"/>
    <w:link w:val="Naslov4"/>
    <w:uiPriority w:val="9"/>
    <w:rsid w:val="00400569"/>
    <w:rPr>
      <w:rFonts w:ascii="Calibri" w:eastAsia="Times New Roman" w:hAnsi="Calibri" w:cs="Times New Roman"/>
      <w:b/>
      <w:bCs/>
      <w:i/>
      <w:iCs/>
    </w:rPr>
  </w:style>
  <w:style w:type="character" w:customStyle="1" w:styleId="Naslov5Znak">
    <w:name w:val="Naslov 5 Znak"/>
    <w:link w:val="Naslov5"/>
    <w:uiPriority w:val="9"/>
    <w:rsid w:val="00400569"/>
    <w:rPr>
      <w:rFonts w:ascii="Calibri" w:eastAsia="Times New Roman" w:hAnsi="Calibri" w:cs="Times New Roman"/>
      <w:b/>
      <w:bCs/>
      <w:color w:val="7F7F7F"/>
    </w:rPr>
  </w:style>
  <w:style w:type="character" w:customStyle="1" w:styleId="Naslov6Znak">
    <w:name w:val="Naslov 6 Znak"/>
    <w:link w:val="Naslov6"/>
    <w:uiPriority w:val="9"/>
    <w:semiHidden/>
    <w:rsid w:val="004D4EC4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Naslov7Znak">
    <w:name w:val="Naslov 7 Znak"/>
    <w:link w:val="Naslov7"/>
    <w:uiPriority w:val="9"/>
    <w:semiHidden/>
    <w:rsid w:val="004D4EC4"/>
    <w:rPr>
      <w:rFonts w:ascii="Cambria" w:eastAsia="Times New Roman" w:hAnsi="Cambria" w:cs="Times New Roman"/>
      <w:i/>
      <w:iCs/>
    </w:rPr>
  </w:style>
  <w:style w:type="character" w:customStyle="1" w:styleId="Naslov8Znak">
    <w:name w:val="Naslov 8 Znak"/>
    <w:link w:val="Naslov8"/>
    <w:uiPriority w:val="9"/>
    <w:semiHidden/>
    <w:rsid w:val="004D4EC4"/>
    <w:rPr>
      <w:rFonts w:ascii="Cambria" w:eastAsia="Times New Roman" w:hAnsi="Cambria" w:cs="Times New Roman"/>
      <w:sz w:val="20"/>
      <w:szCs w:val="20"/>
    </w:rPr>
  </w:style>
  <w:style w:type="character" w:customStyle="1" w:styleId="Naslov9Znak">
    <w:name w:val="Naslov 9 Znak"/>
    <w:link w:val="Naslov9"/>
    <w:uiPriority w:val="9"/>
    <w:semiHidden/>
    <w:rsid w:val="004D4EC4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Naslov">
    <w:name w:val="Title"/>
    <w:basedOn w:val="Navaden"/>
    <w:next w:val="Navaden"/>
    <w:link w:val="NaslovZnak"/>
    <w:uiPriority w:val="10"/>
    <w:qFormat/>
    <w:rsid w:val="002764D5"/>
    <w:pPr>
      <w:pBdr>
        <w:bottom w:val="single" w:sz="4" w:space="1" w:color="auto"/>
      </w:pBdr>
      <w:contextualSpacing/>
    </w:pPr>
    <w:rPr>
      <w:spacing w:val="5"/>
      <w:sz w:val="72"/>
      <w:szCs w:val="52"/>
    </w:rPr>
  </w:style>
  <w:style w:type="character" w:customStyle="1" w:styleId="NaslovZnak">
    <w:name w:val="Naslov Znak"/>
    <w:link w:val="Naslov"/>
    <w:uiPriority w:val="10"/>
    <w:rsid w:val="002764D5"/>
    <w:rPr>
      <w:rFonts w:ascii="Times New Roman" w:hAnsi="Times New Roman"/>
      <w:spacing w:val="5"/>
      <w:sz w:val="72"/>
      <w:szCs w:val="52"/>
      <w:lang w:eastAsia="en-US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51DAE"/>
    <w:pPr>
      <w:spacing w:after="600"/>
    </w:pPr>
    <w:rPr>
      <w:i/>
      <w:iCs/>
      <w:spacing w:val="13"/>
      <w:szCs w:val="24"/>
    </w:rPr>
  </w:style>
  <w:style w:type="character" w:customStyle="1" w:styleId="PodnaslovZnak">
    <w:name w:val="Podnaslov Znak"/>
    <w:link w:val="Podnaslov"/>
    <w:uiPriority w:val="11"/>
    <w:rsid w:val="00051DAE"/>
    <w:rPr>
      <w:rFonts w:ascii="Calibri" w:eastAsia="Times New Roman" w:hAnsi="Calibri" w:cs="Times New Roman"/>
      <w:i/>
      <w:iCs/>
      <w:spacing w:val="13"/>
      <w:sz w:val="24"/>
      <w:szCs w:val="24"/>
    </w:rPr>
  </w:style>
  <w:style w:type="character" w:styleId="Krepko">
    <w:name w:val="Strong"/>
    <w:uiPriority w:val="22"/>
    <w:qFormat/>
    <w:rsid w:val="004D4EC4"/>
    <w:rPr>
      <w:b/>
      <w:bCs/>
    </w:rPr>
  </w:style>
  <w:style w:type="character" w:styleId="Poudarek">
    <w:name w:val="Emphasis"/>
    <w:uiPriority w:val="20"/>
    <w:qFormat/>
    <w:rsid w:val="004D4EC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rezrazmikov">
    <w:name w:val="No Spacing"/>
    <w:basedOn w:val="Navaden"/>
    <w:uiPriority w:val="1"/>
    <w:qFormat/>
    <w:rsid w:val="004D4EC4"/>
    <w:pPr>
      <w:spacing w:after="0"/>
    </w:pPr>
  </w:style>
  <w:style w:type="paragraph" w:styleId="Odstavekseznama">
    <w:name w:val="List Paragraph"/>
    <w:basedOn w:val="Navaden"/>
    <w:uiPriority w:val="34"/>
    <w:qFormat/>
    <w:rsid w:val="00E757D1"/>
    <w:pPr>
      <w:spacing w:after="0"/>
      <w:ind w:left="720"/>
      <w:contextualSpacing/>
    </w:pPr>
  </w:style>
  <w:style w:type="paragraph" w:styleId="Citat">
    <w:name w:val="Quote"/>
    <w:basedOn w:val="Navaden"/>
    <w:next w:val="Navaden"/>
    <w:link w:val="CitatZnak"/>
    <w:uiPriority w:val="29"/>
    <w:qFormat/>
    <w:rsid w:val="004D4EC4"/>
    <w:pPr>
      <w:spacing w:before="200" w:after="0"/>
      <w:ind w:left="360" w:right="360"/>
    </w:pPr>
    <w:rPr>
      <w:i/>
      <w:iCs/>
    </w:rPr>
  </w:style>
  <w:style w:type="character" w:customStyle="1" w:styleId="CitatZnak">
    <w:name w:val="Citat Znak"/>
    <w:link w:val="Citat"/>
    <w:uiPriority w:val="29"/>
    <w:rsid w:val="004D4EC4"/>
    <w:rPr>
      <w:i/>
      <w:iCs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D4EC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zivencitatZnak">
    <w:name w:val="Intenziven citat Znak"/>
    <w:link w:val="Intenzivencitat"/>
    <w:uiPriority w:val="30"/>
    <w:rsid w:val="004D4EC4"/>
    <w:rPr>
      <w:b/>
      <w:bCs/>
      <w:i/>
      <w:iCs/>
    </w:rPr>
  </w:style>
  <w:style w:type="character" w:styleId="Neenpoudarek">
    <w:name w:val="Subtle Emphasis"/>
    <w:uiPriority w:val="19"/>
    <w:qFormat/>
    <w:rsid w:val="004D4EC4"/>
    <w:rPr>
      <w:i/>
      <w:iCs/>
    </w:rPr>
  </w:style>
  <w:style w:type="character" w:styleId="Intenzivenpoudarek">
    <w:name w:val="Intense Emphasis"/>
    <w:uiPriority w:val="21"/>
    <w:qFormat/>
    <w:rsid w:val="004D4EC4"/>
    <w:rPr>
      <w:b/>
      <w:bCs/>
    </w:rPr>
  </w:style>
  <w:style w:type="character" w:styleId="Neensklic">
    <w:name w:val="Subtle Reference"/>
    <w:uiPriority w:val="31"/>
    <w:qFormat/>
    <w:rsid w:val="004D4EC4"/>
    <w:rPr>
      <w:smallCaps/>
    </w:rPr>
  </w:style>
  <w:style w:type="character" w:styleId="Intenzivensklic">
    <w:name w:val="Intense Reference"/>
    <w:uiPriority w:val="32"/>
    <w:qFormat/>
    <w:rsid w:val="004D4EC4"/>
    <w:rPr>
      <w:smallCaps/>
      <w:spacing w:val="5"/>
      <w:u w:val="single"/>
    </w:rPr>
  </w:style>
  <w:style w:type="character" w:styleId="Naslovknjige">
    <w:name w:val="Book Title"/>
    <w:uiPriority w:val="33"/>
    <w:qFormat/>
    <w:rsid w:val="004D4EC4"/>
    <w:rPr>
      <w:i/>
      <w:iCs/>
      <w:smallCaps/>
      <w:spacing w:val="5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4D4EC4"/>
    <w:pPr>
      <w:outlineLvl w:val="9"/>
    </w:pPr>
    <w:rPr>
      <w:lang w:bidi="en-US"/>
    </w:rPr>
  </w:style>
  <w:style w:type="paragraph" w:styleId="Glava">
    <w:name w:val="header"/>
    <w:basedOn w:val="Navaden"/>
    <w:link w:val="GlavaZnak"/>
    <w:uiPriority w:val="99"/>
    <w:unhideWhenUsed/>
    <w:rsid w:val="00BB5C4F"/>
    <w:pPr>
      <w:tabs>
        <w:tab w:val="center" w:pos="4536"/>
        <w:tab w:val="right" w:pos="9072"/>
      </w:tabs>
      <w:spacing w:after="0"/>
    </w:pPr>
  </w:style>
  <w:style w:type="character" w:customStyle="1" w:styleId="GlavaZnak">
    <w:name w:val="Glava Znak"/>
    <w:basedOn w:val="Privzetapisavaodstavka"/>
    <w:link w:val="Glava"/>
    <w:uiPriority w:val="99"/>
    <w:rsid w:val="00BB5C4F"/>
  </w:style>
  <w:style w:type="paragraph" w:styleId="Noga">
    <w:name w:val="footer"/>
    <w:basedOn w:val="Navaden"/>
    <w:link w:val="NogaZnak"/>
    <w:uiPriority w:val="99"/>
    <w:unhideWhenUsed/>
    <w:rsid w:val="00BB5C4F"/>
    <w:pPr>
      <w:tabs>
        <w:tab w:val="center" w:pos="4536"/>
        <w:tab w:val="right" w:pos="9072"/>
      </w:tabs>
      <w:spacing w:after="0"/>
    </w:pPr>
  </w:style>
  <w:style w:type="character" w:customStyle="1" w:styleId="NogaZnak">
    <w:name w:val="Noga Znak"/>
    <w:basedOn w:val="Privzetapisavaodstavka"/>
    <w:link w:val="Noga"/>
    <w:uiPriority w:val="99"/>
    <w:rsid w:val="00BB5C4F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BB5C4F"/>
    <w:pPr>
      <w:spacing w:after="0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BB5C4F"/>
    <w:rPr>
      <w:rFonts w:ascii="Tahoma" w:hAnsi="Tahoma" w:cs="Tahoma"/>
      <w:sz w:val="16"/>
      <w:szCs w:val="16"/>
    </w:rPr>
  </w:style>
  <w:style w:type="character" w:styleId="Hiperpovezava">
    <w:name w:val="Hyperlink"/>
    <w:uiPriority w:val="99"/>
    <w:unhideWhenUsed/>
    <w:rsid w:val="00B02A70"/>
    <w:rPr>
      <w:color w:val="0000FF"/>
      <w:u w:val="single"/>
    </w:rPr>
  </w:style>
  <w:style w:type="paragraph" w:customStyle="1" w:styleId="Default">
    <w:name w:val="Default"/>
    <w:rsid w:val="0080304F"/>
    <w:pPr>
      <w:autoSpaceDE w:val="0"/>
      <w:autoSpaceDN w:val="0"/>
      <w:adjustRightInd w:val="0"/>
    </w:pPr>
    <w:rPr>
      <w:rFonts w:ascii="KYBHJ T+ Titillium Text 25 L" w:hAnsi="KYBHJ T+ Titillium Text 25 L" w:cs="KYBHJ T+ Titillium Text 25 L"/>
      <w:color w:val="000000"/>
      <w:sz w:val="24"/>
      <w:szCs w:val="24"/>
    </w:rPr>
  </w:style>
  <w:style w:type="character" w:customStyle="1" w:styleId="A1">
    <w:name w:val="A1"/>
    <w:uiPriority w:val="99"/>
    <w:rsid w:val="0080304F"/>
    <w:rPr>
      <w:rFonts w:ascii="TitilliumText25L" w:hAnsi="TitilliumText25L" w:cs="TitilliumText25L"/>
      <w:color w:val="00688A"/>
      <w:sz w:val="16"/>
      <w:szCs w:val="16"/>
    </w:rPr>
  </w:style>
  <w:style w:type="table" w:styleId="Tabelamrea">
    <w:name w:val="Table Grid"/>
    <w:basedOn w:val="Navadnatabela"/>
    <w:uiPriority w:val="59"/>
    <w:rsid w:val="00EC4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7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Lucija\Prenosi\dopis-um-feri-1%20(2).dotx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F2E6FB299C0E43BB4D7A395762AA5A" ma:contentTypeVersion="1" ma:contentTypeDescription="Ustvari nov dokument." ma:contentTypeScope="" ma:versionID="24b88ecd5ee79c7b2745069cf460fc93">
  <xsd:schema xmlns:xsd="http://www.w3.org/2001/XMLSchema" xmlns:xs="http://www.w3.org/2001/XMLSchema" xmlns:p="http://schemas.microsoft.com/office/2006/metadata/properties" xmlns:ns1="http://schemas.microsoft.com/sharepoint/v3" xmlns:ns2="c414fd7f-21c6-4d94-90e3-68400e5795fc" targetNamespace="http://schemas.microsoft.com/office/2006/metadata/properties" ma:root="true" ma:fieldsID="700dbcdbde0f8d42dfd272a821cccf80" ns1:_="" ns2:_="">
    <xsd:import namespace="http://schemas.microsoft.com/sharepoint/v3"/>
    <xsd:import namespace="c414fd7f-21c6-4d94-90e3-68400e5795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Razporejanje začetnega datuma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Razporejanje končnega datuma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4fd7f-21c6-4d94-90e3-68400e5795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rednost ID-ja dokumenta" ma:description="Vrednost ID-ja dokumenta, dodeljenega temu elementu." ma:internalName="_dlc_DocId" ma:readOnly="true">
      <xsd:simpleType>
        <xsd:restriction base="dms:Text"/>
      </xsd:simpleType>
    </xsd:element>
    <xsd:element name="_dlc_DocIdUrl" ma:index="9" nillable="true" ma:displayName="ID dokumenta" ma:description="Trajna povezava do tega dokumenta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c414fd7f-21c6-4d94-90e3-68400e5795fc">K67AKCNZ6W6Y-280-25</_dlc_DocId>
    <_dlc_DocIdUrl xmlns="c414fd7f-21c6-4d94-90e3-68400e5795fc">
      <Url>https://www.um.si/CGP/FERI/_layouts/15/DocIdRedir.aspx?ID=K67AKCNZ6W6Y-280-25</Url>
      <Description>K67AKCNZ6W6Y-280-25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26EAD6-7B5E-4536-AFBC-D612006AA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14fd7f-21c6-4d94-90e3-68400e5795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DAC599-D8F9-4A75-945C-120634AB7C9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5E0B6BB-5202-4FDA-98B7-423EEE8B4D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414fd7f-21c6-4d94-90e3-68400e5795fc"/>
  </ds:schemaRefs>
</ds:datastoreItem>
</file>

<file path=customXml/itemProps4.xml><?xml version="1.0" encoding="utf-8"?>
<ds:datastoreItem xmlns:ds="http://schemas.openxmlformats.org/officeDocument/2006/customXml" ds:itemID="{1EE53E82-BCFC-436D-9F6F-172C809F7E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dopis-um-feri-1 (2).dotx</Template>
  <TotalTime>189</TotalTime>
  <Pages>17</Pages>
  <Words>2928</Words>
  <Characters>16692</Characters>
  <Application>Microsoft Office Word</Application>
  <DocSecurity>0</DocSecurity>
  <Lines>139</Lines>
  <Paragraphs>39</Paragraphs>
  <ScaleCrop>false</ScaleCrop>
  <Company/>
  <LinksUpToDate>false</LinksUpToDate>
  <CharactersWithSpaces>19581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 Priimek</dc:creator>
  <cp:lastModifiedBy>Barbara Ferlinc</cp:lastModifiedBy>
  <cp:revision>215</cp:revision>
  <dcterms:created xsi:type="dcterms:W3CDTF">2022-10-15T14:52:00Z</dcterms:created>
  <dcterms:modified xsi:type="dcterms:W3CDTF">2024-05-15T00:22:00Z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7d5ed72e-759b-4d1d-9f96-04bf961a1738</vt:lpwstr>
  </property>
  <property fmtid="{D5CDD505-2E9C-101B-9397-08002B2CF9AE}" pid="3" name="ContentTypeId">
    <vt:lpwstr>0x0101003FF2E6FB299C0E43BB4D7A395762AA5A</vt:lpwstr>
  </property>
</Properties>
</file>